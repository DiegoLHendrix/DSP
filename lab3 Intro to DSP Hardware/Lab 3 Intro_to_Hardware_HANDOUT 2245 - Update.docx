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DB2F0" w14:textId="77777777" w:rsidR="00846E8A" w:rsidRDefault="004077A1" w:rsidP="001A7CCB">
      <w:pPr>
        <w:pStyle w:val="Heading1"/>
      </w:pPr>
      <w:r>
        <w:t xml:space="preserve">How to Succeed </w:t>
      </w:r>
      <w:proofErr w:type="gramStart"/>
      <w:r>
        <w:t>With</w:t>
      </w:r>
      <w:proofErr w:type="gramEnd"/>
      <w:r>
        <w:t xml:space="preserve"> This Lab</w:t>
      </w:r>
    </w:p>
    <w:p w14:paraId="4C4651BE" w14:textId="77777777" w:rsidR="00846E8A" w:rsidRDefault="00846E8A" w:rsidP="00BE0EC6">
      <w:pPr>
        <w:rPr>
          <w:b/>
        </w:rPr>
      </w:pPr>
      <w:r>
        <w:t>Befor</w:t>
      </w:r>
      <w:r w:rsidR="006530EA">
        <w:t xml:space="preserve">e </w:t>
      </w:r>
      <w:r w:rsidR="00D633B5">
        <w:t>executing</w:t>
      </w:r>
      <w:r w:rsidR="006530EA">
        <w:t xml:space="preserve"> the procedure, skim-</w:t>
      </w:r>
      <w:r>
        <w:t>read through the</w:t>
      </w:r>
      <w:r w:rsidR="006530EA">
        <w:t xml:space="preserve"> whole lab handout.</w:t>
      </w:r>
      <w:r>
        <w:t xml:space="preserve"> </w:t>
      </w:r>
    </w:p>
    <w:p w14:paraId="40BAB479" w14:textId="5BC09FD9" w:rsidR="00846E8A" w:rsidRDefault="00CC0CCA" w:rsidP="00BE0EC6">
      <w:pPr>
        <w:rPr>
          <w:b/>
        </w:rPr>
      </w:pPr>
      <w:r>
        <w:t>Skim-</w:t>
      </w:r>
      <w:r w:rsidR="00846E8A">
        <w:t xml:space="preserve">read through the </w:t>
      </w:r>
      <w:r w:rsidR="00846E8A" w:rsidRPr="00846E8A">
        <w:t>Write Up</w:t>
      </w:r>
      <w:r w:rsidR="00846E8A">
        <w:t xml:space="preserve"> section so you know what is expected for the lab report.</w:t>
      </w:r>
      <w:r w:rsidR="0089135E">
        <w:t xml:space="preserve"> </w:t>
      </w:r>
      <w:r w:rsidR="00846E8A">
        <w:t>Work together as a team with your lab partners to solve problems and overcome any snags (e.g. syntax issues with C, fabrication of the sensor leads, writing up an explanation of results).</w:t>
      </w:r>
      <w:r w:rsidR="00BE0EC6">
        <w:br/>
      </w:r>
    </w:p>
    <w:p w14:paraId="55AA669D" w14:textId="77777777" w:rsidR="00DB0BDC" w:rsidRDefault="00DB0BDC" w:rsidP="00BE0EC6">
      <w:pPr>
        <w:pStyle w:val="Heading1"/>
      </w:pPr>
      <w:r w:rsidRPr="00DB0BDC">
        <w:t>The number one problem students face doing this lab:</w:t>
      </w:r>
    </w:p>
    <w:p w14:paraId="052F7B04" w14:textId="2DC3DE76" w:rsidR="00DB0BDC" w:rsidRDefault="00946F9B" w:rsidP="00BE0EC6">
      <w:r>
        <w:t xml:space="preserve">Incorrectly </w:t>
      </w:r>
      <w:r w:rsidR="00DB0BDC">
        <w:t>wiring the sensor/ not correctly reading the datasheet pinout.</w:t>
      </w:r>
      <w:r w:rsidR="00D633B5">
        <w:t xml:space="preserve"> Not sure? Ask.</w:t>
      </w:r>
      <w:r w:rsidR="00DF1876">
        <w:t xml:space="preserve"> On the datasheet, </w:t>
      </w:r>
      <w:r w:rsidR="00DF1876" w:rsidRPr="008D718E">
        <w:t>the sensor pins</w:t>
      </w:r>
      <w:r w:rsidR="00686D08">
        <w:t xml:space="preserve"> are shown</w:t>
      </w:r>
      <w:r w:rsidR="00DF1876" w:rsidRPr="008D718E">
        <w:t xml:space="preserve"> come out of the page towards you</w:t>
      </w:r>
      <w:r w:rsidR="00DF1876">
        <w:t>.</w:t>
      </w:r>
    </w:p>
    <w:p w14:paraId="25210ADB" w14:textId="77777777" w:rsidR="00BE0EC6" w:rsidRPr="00DB0BDC" w:rsidRDefault="00BE0EC6" w:rsidP="00BE0EC6">
      <w:pPr>
        <w:rPr>
          <w:b/>
        </w:rPr>
      </w:pPr>
    </w:p>
    <w:p w14:paraId="098F041A" w14:textId="77777777" w:rsidR="00AA57AA" w:rsidRPr="00035D6A" w:rsidRDefault="00AA57AA" w:rsidP="00BE0EC6">
      <w:pPr>
        <w:pStyle w:val="Heading1"/>
      </w:pPr>
      <w:r w:rsidRPr="00035D6A">
        <w:t>Objective</w:t>
      </w:r>
      <w:r w:rsidR="000605E7">
        <w:t>s</w:t>
      </w:r>
    </w:p>
    <w:p w14:paraId="4E9CFD09" w14:textId="77777777" w:rsidR="000605E7" w:rsidRDefault="000605E7" w:rsidP="00402A3D">
      <w:pPr>
        <w:pStyle w:val="BodyTextIndent"/>
        <w:numPr>
          <w:ilvl w:val="0"/>
          <w:numId w:val="4"/>
        </w:numPr>
        <w:ind w:left="360"/>
      </w:pPr>
      <w:r>
        <w:t xml:space="preserve">Become familiar with the </w:t>
      </w:r>
      <w:r w:rsidR="001E2EC3">
        <w:t>Arduino</w:t>
      </w:r>
      <w:r>
        <w:t xml:space="preserve"> integrated development environment (IDE)</w:t>
      </w:r>
    </w:p>
    <w:p w14:paraId="77A426D2" w14:textId="77777777" w:rsidR="000605E7" w:rsidRDefault="000605E7" w:rsidP="00402A3D">
      <w:pPr>
        <w:pStyle w:val="BodyTextIndent"/>
        <w:numPr>
          <w:ilvl w:val="0"/>
          <w:numId w:val="4"/>
        </w:numPr>
        <w:ind w:left="360"/>
      </w:pPr>
      <w:r>
        <w:t xml:space="preserve">Become familiar with the </w:t>
      </w:r>
      <w:r w:rsidR="001E2EC3">
        <w:t>Arduino</w:t>
      </w:r>
      <w:r>
        <w:t xml:space="preserve"> hardware’s </w:t>
      </w:r>
      <w:r w:rsidR="001311D5">
        <w:t xml:space="preserve">input and output capabilities: </w:t>
      </w:r>
      <w:proofErr w:type="spellStart"/>
      <w:proofErr w:type="gramStart"/>
      <w:r w:rsidR="001311D5" w:rsidRPr="0085629D">
        <w:rPr>
          <w:rFonts w:ascii="Courier New" w:hAnsi="Courier New" w:cs="Courier New"/>
          <w:sz w:val="22"/>
        </w:rPr>
        <w:t>analogRead</w:t>
      </w:r>
      <w:proofErr w:type="spellEnd"/>
      <w:r w:rsidR="0085629D" w:rsidRPr="0085629D">
        <w:rPr>
          <w:rFonts w:ascii="Courier New" w:hAnsi="Courier New" w:cs="Courier New"/>
          <w:sz w:val="22"/>
        </w:rPr>
        <w:t>(</w:t>
      </w:r>
      <w:proofErr w:type="gramEnd"/>
      <w:r w:rsidR="0085629D" w:rsidRPr="0085629D">
        <w:rPr>
          <w:rFonts w:ascii="Courier New" w:hAnsi="Courier New" w:cs="Courier New"/>
          <w:sz w:val="22"/>
        </w:rPr>
        <w:t>)</w:t>
      </w:r>
      <w:r w:rsidR="001311D5">
        <w:t xml:space="preserve">, </w:t>
      </w:r>
      <w:proofErr w:type="spellStart"/>
      <w:r w:rsidR="001B6F3A" w:rsidRPr="0085629D">
        <w:rPr>
          <w:rFonts w:ascii="Courier New" w:hAnsi="Courier New" w:cs="Courier New"/>
          <w:sz w:val="22"/>
        </w:rPr>
        <w:t>analogWrite</w:t>
      </w:r>
      <w:proofErr w:type="spellEnd"/>
      <w:r w:rsidR="0085629D" w:rsidRPr="0085629D">
        <w:rPr>
          <w:rFonts w:ascii="Courier New" w:hAnsi="Courier New" w:cs="Courier New"/>
          <w:sz w:val="22"/>
        </w:rPr>
        <w:t>()</w:t>
      </w:r>
      <w:r w:rsidR="001B6F3A">
        <w:t xml:space="preserve">, </w:t>
      </w:r>
      <w:proofErr w:type="spellStart"/>
      <w:r w:rsidR="004B2406" w:rsidRPr="0085629D">
        <w:rPr>
          <w:rFonts w:ascii="Courier New" w:hAnsi="Courier New" w:cs="Courier New"/>
          <w:sz w:val="22"/>
        </w:rPr>
        <w:t>S</w:t>
      </w:r>
      <w:r w:rsidR="00C96E14" w:rsidRPr="0085629D">
        <w:rPr>
          <w:rFonts w:ascii="Courier New" w:hAnsi="Courier New" w:cs="Courier New"/>
          <w:sz w:val="22"/>
        </w:rPr>
        <w:t>erial.println</w:t>
      </w:r>
      <w:proofErr w:type="spellEnd"/>
      <w:r w:rsidR="0085629D" w:rsidRPr="0085629D">
        <w:rPr>
          <w:rFonts w:ascii="Courier New" w:hAnsi="Courier New" w:cs="Courier New"/>
          <w:sz w:val="22"/>
        </w:rPr>
        <w:t>()</w:t>
      </w:r>
      <w:r w:rsidR="00C96E14">
        <w:t xml:space="preserve">, </w:t>
      </w:r>
      <w:r w:rsidR="00FB556B">
        <w:t>etc.</w:t>
      </w:r>
    </w:p>
    <w:p w14:paraId="6F723D59" w14:textId="77777777" w:rsidR="0026580B" w:rsidRDefault="000605E7" w:rsidP="00402A3D">
      <w:pPr>
        <w:pStyle w:val="BodyTextIndent"/>
        <w:numPr>
          <w:ilvl w:val="0"/>
          <w:numId w:val="4"/>
        </w:numPr>
        <w:ind w:left="360"/>
      </w:pPr>
      <w:r>
        <w:t xml:space="preserve">Use </w:t>
      </w:r>
      <w:proofErr w:type="gramStart"/>
      <w:r>
        <w:t xml:space="preserve">the </w:t>
      </w:r>
      <w:r w:rsidR="001E2EC3">
        <w:t>Arduino</w:t>
      </w:r>
      <w:proofErr w:type="gramEnd"/>
      <w:r>
        <w:t xml:space="preserve"> to read a temperature signal from the LM61 temperature sensor and display the sensor reading to serial terminal window on the host PC.</w:t>
      </w:r>
    </w:p>
    <w:p w14:paraId="0CA8714D" w14:textId="77777777" w:rsidR="001C01F8" w:rsidRDefault="001C01F8" w:rsidP="00402A3D">
      <w:pPr>
        <w:pStyle w:val="BodyTextIndent"/>
        <w:numPr>
          <w:ilvl w:val="0"/>
          <w:numId w:val="4"/>
        </w:numPr>
        <w:ind w:left="360"/>
      </w:pPr>
      <w:r>
        <w:t xml:space="preserve">Use the serial monitor to collect data and plot the data with </w:t>
      </w:r>
      <w:r w:rsidR="00D449A4">
        <w:t>Excel</w:t>
      </w:r>
      <w:r>
        <w:t>.</w:t>
      </w:r>
    </w:p>
    <w:p w14:paraId="350F5517" w14:textId="54F25933" w:rsidR="00F52C25" w:rsidRDefault="00F52C25" w:rsidP="00402A3D">
      <w:pPr>
        <w:pStyle w:val="BodyTextIndent"/>
        <w:numPr>
          <w:ilvl w:val="0"/>
          <w:numId w:val="4"/>
        </w:numPr>
        <w:ind w:left="360"/>
      </w:pPr>
      <w:proofErr w:type="gramStart"/>
      <w:r>
        <w:t>Setup</w:t>
      </w:r>
      <w:proofErr w:type="gramEnd"/>
      <w:r>
        <w:t xml:space="preserve"> a</w:t>
      </w:r>
      <w:r w:rsidR="006C5D55">
        <w:t>n</w:t>
      </w:r>
      <w:r>
        <w:t xml:space="preserve"> </w:t>
      </w:r>
      <w:r w:rsidR="001B6AA3">
        <w:t xml:space="preserve">interrupt routine to provide </w:t>
      </w:r>
      <w:r w:rsidR="00D648C4">
        <w:t xml:space="preserve">a </w:t>
      </w:r>
      <w:r>
        <w:t xml:space="preserve">regular sampling interval of 100 </w:t>
      </w:r>
      <w:r w:rsidR="001E2EC3">
        <w:t>milliseconds</w:t>
      </w:r>
      <w:r w:rsidR="00F15555">
        <w:t>,</w:t>
      </w:r>
      <w:r w:rsidR="00516079">
        <w:t xml:space="preserve"> </w:t>
      </w:r>
      <w:r>
        <w:t>using MsTimer</w:t>
      </w:r>
      <w:proofErr w:type="gramStart"/>
      <w:r>
        <w:t>2.h.</w:t>
      </w:r>
      <w:proofErr w:type="gramEnd"/>
    </w:p>
    <w:p w14:paraId="28401D16" w14:textId="77777777" w:rsidR="00745BAA" w:rsidRDefault="00745BAA" w:rsidP="00402A3D">
      <w:pPr>
        <w:pStyle w:val="BodyTextIndent"/>
        <w:numPr>
          <w:ilvl w:val="0"/>
          <w:numId w:val="4"/>
        </w:numPr>
        <w:ind w:left="360"/>
      </w:pPr>
      <w:r>
        <w:t>Practice modifying the source code, uploading and debugging.</w:t>
      </w:r>
    </w:p>
    <w:p w14:paraId="3EA8A4A4" w14:textId="77777777" w:rsidR="00F52C25" w:rsidRDefault="00F52C25" w:rsidP="00C1419D">
      <w:pPr>
        <w:pStyle w:val="BodyTextIndent"/>
        <w:ind w:left="360"/>
      </w:pPr>
    </w:p>
    <w:p w14:paraId="66C104A3" w14:textId="77777777" w:rsidR="0026580B" w:rsidRPr="00523E7C" w:rsidRDefault="004077A1" w:rsidP="00B15333">
      <w:pPr>
        <w:pStyle w:val="Heading1"/>
      </w:pPr>
      <w:r>
        <w:t>Reading</w:t>
      </w:r>
    </w:p>
    <w:p w14:paraId="15DBD1FC" w14:textId="77777777" w:rsidR="0026580B" w:rsidRDefault="003B69FD" w:rsidP="003B69FD">
      <w:pPr>
        <w:ind w:left="1080" w:hanging="1080"/>
      </w:pPr>
      <w:r>
        <w:t>http://</w:t>
      </w:r>
      <w:r w:rsidR="001E2EC3">
        <w:t>Arduino</w:t>
      </w:r>
      <w:r w:rsidR="00275B77">
        <w:t>.cc</w:t>
      </w:r>
      <w:r>
        <w:t xml:space="preserve"> </w:t>
      </w:r>
    </w:p>
    <w:p w14:paraId="2D13722F" w14:textId="77777777" w:rsidR="00246E20" w:rsidRPr="002407D8" w:rsidRDefault="004A5E4D" w:rsidP="009B74F3">
      <w:pPr>
        <w:pStyle w:val="Body1"/>
      </w:pPr>
      <w:r>
        <w:t xml:space="preserve"> </w:t>
      </w:r>
    </w:p>
    <w:p w14:paraId="5E105368" w14:textId="77777777" w:rsidR="0026580B" w:rsidRPr="00605517" w:rsidRDefault="00DC5F6B" w:rsidP="00B15333">
      <w:pPr>
        <w:pStyle w:val="Heading1"/>
      </w:pPr>
      <w:r w:rsidRPr="00DC5F6B">
        <w:t xml:space="preserve">Intended Learning </w:t>
      </w:r>
      <w:r w:rsidRPr="00C37A82">
        <w:t>Outcomes</w:t>
      </w:r>
      <w:r w:rsidR="004077A1">
        <w:t>:</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08"/>
        <w:gridCol w:w="1368"/>
      </w:tblGrid>
      <w:tr w:rsidR="0026580B" w:rsidRPr="00605517" w14:paraId="32E66256" w14:textId="77777777" w:rsidTr="00DC7316">
        <w:tc>
          <w:tcPr>
            <w:tcW w:w="6408" w:type="dxa"/>
            <w:tcBorders>
              <w:top w:val="single" w:sz="4" w:space="0" w:color="auto"/>
              <w:left w:val="single" w:sz="4" w:space="0" w:color="auto"/>
              <w:bottom w:val="single" w:sz="4" w:space="0" w:color="auto"/>
              <w:right w:val="single" w:sz="4" w:space="0" w:color="auto"/>
            </w:tcBorders>
            <w:hideMark/>
          </w:tcPr>
          <w:p w14:paraId="335CB0EC" w14:textId="77777777" w:rsidR="0026580B" w:rsidRPr="00605517" w:rsidRDefault="0026580B" w:rsidP="008553BF">
            <w:r>
              <w:t xml:space="preserve">Utilize </w:t>
            </w:r>
            <w:r w:rsidR="001E2EC3">
              <w:t>Arduino</w:t>
            </w:r>
            <w:r w:rsidR="008553BF">
              <w:t xml:space="preserve"> environment to edit, compile, load and run a program.</w:t>
            </w:r>
            <w:r w:rsidRPr="00605517">
              <w:t xml:space="preserve"> </w:t>
            </w:r>
          </w:p>
        </w:tc>
        <w:tc>
          <w:tcPr>
            <w:tcW w:w="1368" w:type="dxa"/>
            <w:tcBorders>
              <w:top w:val="single" w:sz="4" w:space="0" w:color="auto"/>
              <w:left w:val="single" w:sz="4" w:space="0" w:color="auto"/>
              <w:bottom w:val="single" w:sz="4" w:space="0" w:color="auto"/>
              <w:right w:val="single" w:sz="4" w:space="0" w:color="auto"/>
            </w:tcBorders>
            <w:hideMark/>
          </w:tcPr>
          <w:p w14:paraId="05FC160B" w14:textId="77777777" w:rsidR="0026580B" w:rsidRPr="00605517" w:rsidRDefault="0026580B" w:rsidP="00DC7316">
            <w:r w:rsidRPr="00605517">
              <w:t xml:space="preserve"> </w:t>
            </w:r>
          </w:p>
        </w:tc>
      </w:tr>
      <w:tr w:rsidR="0026580B" w:rsidRPr="00605517" w14:paraId="6BF7E65D" w14:textId="77777777" w:rsidTr="00DC7316">
        <w:tc>
          <w:tcPr>
            <w:tcW w:w="6408" w:type="dxa"/>
            <w:tcBorders>
              <w:top w:val="single" w:sz="4" w:space="0" w:color="auto"/>
              <w:left w:val="single" w:sz="4" w:space="0" w:color="auto"/>
              <w:bottom w:val="single" w:sz="4" w:space="0" w:color="auto"/>
              <w:right w:val="single" w:sz="4" w:space="0" w:color="auto"/>
            </w:tcBorders>
            <w:hideMark/>
          </w:tcPr>
          <w:p w14:paraId="4B575BE0" w14:textId="77777777" w:rsidR="0026580B" w:rsidRPr="00605517" w:rsidRDefault="0061408C" w:rsidP="0061408C">
            <w:r>
              <w:t>Demonstrate u</w:t>
            </w:r>
            <w:r w:rsidR="009A69AD">
              <w:t>nderstand</w:t>
            </w:r>
            <w:r>
              <w:t>ing of</w:t>
            </w:r>
            <w:r w:rsidR="009A69AD">
              <w:t xml:space="preserve"> how to use</w:t>
            </w:r>
            <w:r w:rsidR="008553BF">
              <w:t xml:space="preserve"> </w:t>
            </w:r>
            <w:r w:rsidR="001E2EC3">
              <w:t>Arduino</w:t>
            </w:r>
            <w:r w:rsidR="008553BF">
              <w:t xml:space="preserve"> serial terminal monito</w:t>
            </w:r>
            <w:r>
              <w:t xml:space="preserve">r window to debug a program, </w:t>
            </w:r>
            <w:r w:rsidR="008553BF">
              <w:t xml:space="preserve">display data and copy that data to </w:t>
            </w:r>
            <w:r w:rsidR="00D449A4">
              <w:t>Excel</w:t>
            </w:r>
            <w:r w:rsidR="008553BF">
              <w:t xml:space="preserve"> for post processing.</w:t>
            </w:r>
          </w:p>
        </w:tc>
        <w:tc>
          <w:tcPr>
            <w:tcW w:w="1368" w:type="dxa"/>
            <w:tcBorders>
              <w:top w:val="single" w:sz="4" w:space="0" w:color="auto"/>
              <w:left w:val="single" w:sz="4" w:space="0" w:color="auto"/>
              <w:bottom w:val="single" w:sz="4" w:space="0" w:color="auto"/>
              <w:right w:val="single" w:sz="4" w:space="0" w:color="auto"/>
            </w:tcBorders>
          </w:tcPr>
          <w:p w14:paraId="716C8A05" w14:textId="77777777" w:rsidR="0026580B" w:rsidRPr="00605517" w:rsidRDefault="0026580B" w:rsidP="00DC7316"/>
        </w:tc>
      </w:tr>
      <w:tr w:rsidR="0026580B" w:rsidRPr="00605517" w14:paraId="4E4B0338" w14:textId="77777777" w:rsidTr="00DC7316">
        <w:tc>
          <w:tcPr>
            <w:tcW w:w="6408" w:type="dxa"/>
            <w:tcBorders>
              <w:top w:val="single" w:sz="4" w:space="0" w:color="auto"/>
              <w:left w:val="single" w:sz="4" w:space="0" w:color="auto"/>
              <w:bottom w:val="single" w:sz="4" w:space="0" w:color="auto"/>
              <w:right w:val="single" w:sz="4" w:space="0" w:color="auto"/>
            </w:tcBorders>
            <w:hideMark/>
          </w:tcPr>
          <w:p w14:paraId="204D6411" w14:textId="77777777" w:rsidR="0026580B" w:rsidRDefault="009A69AD" w:rsidP="00DC7316">
            <w:r>
              <w:t>Demonstrate</w:t>
            </w:r>
            <w:r w:rsidR="0061408C">
              <w:t xml:space="preserve"> use of software interrupts </w:t>
            </w:r>
            <w:proofErr w:type="gramStart"/>
            <w:r w:rsidR="0061408C">
              <w:t>to establish</w:t>
            </w:r>
            <w:proofErr w:type="gramEnd"/>
            <w:r w:rsidR="0061408C">
              <w:t xml:space="preserve"> a regular sampling interval.</w:t>
            </w:r>
          </w:p>
        </w:tc>
        <w:tc>
          <w:tcPr>
            <w:tcW w:w="1368" w:type="dxa"/>
            <w:tcBorders>
              <w:top w:val="single" w:sz="4" w:space="0" w:color="auto"/>
              <w:left w:val="single" w:sz="4" w:space="0" w:color="auto"/>
              <w:bottom w:val="single" w:sz="4" w:space="0" w:color="auto"/>
              <w:right w:val="single" w:sz="4" w:space="0" w:color="auto"/>
            </w:tcBorders>
          </w:tcPr>
          <w:p w14:paraId="54049167" w14:textId="77777777" w:rsidR="0026580B" w:rsidRPr="00605517" w:rsidRDefault="0026580B" w:rsidP="00DC7316"/>
        </w:tc>
      </w:tr>
    </w:tbl>
    <w:p w14:paraId="2EC75D47" w14:textId="77777777" w:rsidR="00581066" w:rsidRPr="00624FC4" w:rsidRDefault="00581066" w:rsidP="00581066">
      <w:pPr>
        <w:ind w:left="1080" w:hanging="1080"/>
      </w:pPr>
    </w:p>
    <w:p w14:paraId="31522FC8" w14:textId="77777777" w:rsidR="00E31D5C" w:rsidRDefault="00C65ADB" w:rsidP="00E31D5C">
      <w:pPr>
        <w:ind w:left="1080" w:hanging="1080"/>
        <w:rPr>
          <w:b/>
          <w:u w:val="single"/>
        </w:rPr>
      </w:pPr>
      <w:r>
        <w:rPr>
          <w:b/>
          <w:u w:val="single"/>
        </w:rPr>
        <w:br w:type="page"/>
      </w:r>
      <w:r w:rsidR="00E31D5C">
        <w:rPr>
          <w:b/>
          <w:u w:val="single"/>
        </w:rPr>
        <w:lastRenderedPageBreak/>
        <w:t xml:space="preserve">Overview of </w:t>
      </w:r>
      <w:r w:rsidR="001E2EC3">
        <w:rPr>
          <w:b/>
          <w:u w:val="single"/>
        </w:rPr>
        <w:t>Arduino</w:t>
      </w:r>
      <w:r w:rsidR="00E31D5C">
        <w:rPr>
          <w:b/>
          <w:u w:val="single"/>
        </w:rPr>
        <w:t xml:space="preserve"> Uno Microprocessor</w:t>
      </w:r>
    </w:p>
    <w:p w14:paraId="38FFCDF8" w14:textId="77777777" w:rsidR="004077A1" w:rsidRPr="002C1D1F" w:rsidRDefault="004077A1" w:rsidP="00E31D5C">
      <w:pPr>
        <w:ind w:left="1080" w:hanging="1080"/>
        <w:rPr>
          <w:b/>
          <w:u w:val="single"/>
        </w:rPr>
      </w:pPr>
    </w:p>
    <w:p w14:paraId="488D736B" w14:textId="77777777" w:rsidR="00E31D5C" w:rsidRDefault="00537FCE" w:rsidP="00581066">
      <w:pPr>
        <w:ind w:left="1080" w:hanging="1080"/>
      </w:pPr>
      <w:r w:rsidRPr="004077A1">
        <w:rPr>
          <w:noProof/>
        </w:rPr>
        <mc:AlternateContent>
          <mc:Choice Requires="wps">
            <w:drawing>
              <wp:inline distT="0" distB="0" distL="0" distR="0" wp14:anchorId="013C2A1B" wp14:editId="7C280BC5">
                <wp:extent cx="4803775" cy="2919095"/>
                <wp:effectExtent l="9525" t="7620" r="6350" b="6985"/>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3775" cy="2919095"/>
                        </a:xfrm>
                        <a:prstGeom prst="rect">
                          <a:avLst/>
                        </a:prstGeom>
                        <a:solidFill>
                          <a:srgbClr val="FFFFFF"/>
                        </a:solidFill>
                        <a:ln w="9525">
                          <a:solidFill>
                            <a:srgbClr val="000000"/>
                          </a:solidFill>
                          <a:miter lim="800000"/>
                          <a:headEnd/>
                          <a:tailEnd/>
                        </a:ln>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5"/>
                              <w:gridCol w:w="4583"/>
                            </w:tblGrid>
                            <w:tr w:rsidR="00FE7ED3" w:rsidRPr="00095C9E" w14:paraId="08965C94" w14:textId="77777777" w:rsidTr="00095C9E">
                              <w:trPr>
                                <w:tblCellSpacing w:w="15" w:type="dxa"/>
                              </w:trPr>
                              <w:tc>
                                <w:tcPr>
                                  <w:tcW w:w="0" w:type="auto"/>
                                  <w:vAlign w:val="center"/>
                                  <w:hideMark/>
                                </w:tcPr>
                                <w:p w14:paraId="0A979BC1"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Microcontroller</w:t>
                                  </w:r>
                                </w:p>
                              </w:tc>
                              <w:tc>
                                <w:tcPr>
                                  <w:tcW w:w="0" w:type="auto"/>
                                  <w:vAlign w:val="center"/>
                                  <w:hideMark/>
                                </w:tcPr>
                                <w:p w14:paraId="753EE2F9" w14:textId="77777777" w:rsidR="00FE7ED3" w:rsidRPr="00095C9E" w:rsidRDefault="00FE7ED3" w:rsidP="00095C9E">
                                  <w:pPr>
                                    <w:rPr>
                                      <w:rFonts w:ascii="Georgia" w:hAnsi="Georgia"/>
                                      <w:color w:val="202020"/>
                                      <w:sz w:val="22"/>
                                      <w:szCs w:val="22"/>
                                    </w:rPr>
                                  </w:pPr>
                                  <w:r w:rsidRPr="00095C9E">
                                    <w:rPr>
                                      <w:rFonts w:ascii="Georgia" w:hAnsi="Georgia"/>
                                      <w:color w:val="202020"/>
                                      <w:sz w:val="22"/>
                                    </w:rPr>
                                    <w:t>ATmega328</w:t>
                                  </w:r>
                                </w:p>
                              </w:tc>
                            </w:tr>
                            <w:tr w:rsidR="00FE7ED3" w:rsidRPr="00095C9E" w14:paraId="5BF7DCAC" w14:textId="77777777" w:rsidTr="00095C9E">
                              <w:trPr>
                                <w:tblCellSpacing w:w="15" w:type="dxa"/>
                              </w:trPr>
                              <w:tc>
                                <w:tcPr>
                                  <w:tcW w:w="0" w:type="auto"/>
                                  <w:vAlign w:val="center"/>
                                  <w:hideMark/>
                                </w:tcPr>
                                <w:p w14:paraId="0B6A3F75"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Operating Voltage</w:t>
                                  </w:r>
                                </w:p>
                              </w:tc>
                              <w:tc>
                                <w:tcPr>
                                  <w:tcW w:w="0" w:type="auto"/>
                                  <w:vAlign w:val="center"/>
                                  <w:hideMark/>
                                </w:tcPr>
                                <w:p w14:paraId="06112CFF"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5V</w:t>
                                  </w:r>
                                </w:p>
                              </w:tc>
                            </w:tr>
                            <w:tr w:rsidR="00FE7ED3" w:rsidRPr="00095C9E" w14:paraId="3422E89E" w14:textId="77777777" w:rsidTr="00095C9E">
                              <w:trPr>
                                <w:tblCellSpacing w:w="15" w:type="dxa"/>
                              </w:trPr>
                              <w:tc>
                                <w:tcPr>
                                  <w:tcW w:w="0" w:type="auto"/>
                                  <w:vAlign w:val="center"/>
                                  <w:hideMark/>
                                </w:tcPr>
                                <w:p w14:paraId="4ED98880"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Input Voltage (recommended)</w:t>
                                  </w:r>
                                </w:p>
                              </w:tc>
                              <w:tc>
                                <w:tcPr>
                                  <w:tcW w:w="0" w:type="auto"/>
                                  <w:vAlign w:val="center"/>
                                  <w:hideMark/>
                                </w:tcPr>
                                <w:p w14:paraId="0A56846C"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7-12V</w:t>
                                  </w:r>
                                </w:p>
                              </w:tc>
                            </w:tr>
                            <w:tr w:rsidR="00FE7ED3" w:rsidRPr="00095C9E" w14:paraId="26DA7D9E" w14:textId="77777777" w:rsidTr="00095C9E">
                              <w:trPr>
                                <w:tblCellSpacing w:w="15" w:type="dxa"/>
                              </w:trPr>
                              <w:tc>
                                <w:tcPr>
                                  <w:tcW w:w="0" w:type="auto"/>
                                  <w:vAlign w:val="center"/>
                                  <w:hideMark/>
                                </w:tcPr>
                                <w:p w14:paraId="3A42D6E1"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Input Voltage (limits)</w:t>
                                  </w:r>
                                </w:p>
                              </w:tc>
                              <w:tc>
                                <w:tcPr>
                                  <w:tcW w:w="0" w:type="auto"/>
                                  <w:vAlign w:val="center"/>
                                  <w:hideMark/>
                                </w:tcPr>
                                <w:p w14:paraId="313A5BA4"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6-20V</w:t>
                                  </w:r>
                                </w:p>
                              </w:tc>
                            </w:tr>
                            <w:tr w:rsidR="00FE7ED3" w:rsidRPr="00095C9E" w14:paraId="0E9B44F0" w14:textId="77777777" w:rsidTr="00095C9E">
                              <w:trPr>
                                <w:tblCellSpacing w:w="15" w:type="dxa"/>
                              </w:trPr>
                              <w:tc>
                                <w:tcPr>
                                  <w:tcW w:w="0" w:type="auto"/>
                                  <w:vAlign w:val="center"/>
                                  <w:hideMark/>
                                </w:tcPr>
                                <w:p w14:paraId="2711E47A"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Digital I/O Pins</w:t>
                                  </w:r>
                                </w:p>
                              </w:tc>
                              <w:tc>
                                <w:tcPr>
                                  <w:tcW w:w="0" w:type="auto"/>
                                  <w:vAlign w:val="center"/>
                                  <w:hideMark/>
                                </w:tcPr>
                                <w:p w14:paraId="7476DA22"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14 (of which 6 provide PWM output)</w:t>
                                  </w:r>
                                </w:p>
                              </w:tc>
                            </w:tr>
                            <w:tr w:rsidR="00FE7ED3" w:rsidRPr="00095C9E" w14:paraId="15232152" w14:textId="77777777" w:rsidTr="00095C9E">
                              <w:trPr>
                                <w:tblCellSpacing w:w="15" w:type="dxa"/>
                              </w:trPr>
                              <w:tc>
                                <w:tcPr>
                                  <w:tcW w:w="0" w:type="auto"/>
                                  <w:vAlign w:val="center"/>
                                  <w:hideMark/>
                                </w:tcPr>
                                <w:p w14:paraId="75B064F4"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Analog Input Pins</w:t>
                                  </w:r>
                                </w:p>
                              </w:tc>
                              <w:tc>
                                <w:tcPr>
                                  <w:tcW w:w="0" w:type="auto"/>
                                  <w:vAlign w:val="center"/>
                                  <w:hideMark/>
                                </w:tcPr>
                                <w:p w14:paraId="0B1DE692"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6</w:t>
                                  </w:r>
                                </w:p>
                              </w:tc>
                            </w:tr>
                            <w:tr w:rsidR="00FE7ED3" w:rsidRPr="00095C9E" w14:paraId="20DB0503" w14:textId="77777777" w:rsidTr="00095C9E">
                              <w:trPr>
                                <w:tblCellSpacing w:w="15" w:type="dxa"/>
                              </w:trPr>
                              <w:tc>
                                <w:tcPr>
                                  <w:tcW w:w="0" w:type="auto"/>
                                  <w:vAlign w:val="center"/>
                                  <w:hideMark/>
                                </w:tcPr>
                                <w:p w14:paraId="7FC1F5B1"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DC Current per I/O Pin</w:t>
                                  </w:r>
                                </w:p>
                              </w:tc>
                              <w:tc>
                                <w:tcPr>
                                  <w:tcW w:w="0" w:type="auto"/>
                                  <w:vAlign w:val="center"/>
                                  <w:hideMark/>
                                </w:tcPr>
                                <w:p w14:paraId="4EFB7C43"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40 mA</w:t>
                                  </w:r>
                                </w:p>
                              </w:tc>
                            </w:tr>
                            <w:tr w:rsidR="00FE7ED3" w:rsidRPr="00095C9E" w14:paraId="38E0F4DE" w14:textId="77777777" w:rsidTr="00095C9E">
                              <w:trPr>
                                <w:tblCellSpacing w:w="15" w:type="dxa"/>
                              </w:trPr>
                              <w:tc>
                                <w:tcPr>
                                  <w:tcW w:w="0" w:type="auto"/>
                                  <w:vAlign w:val="center"/>
                                  <w:hideMark/>
                                </w:tcPr>
                                <w:p w14:paraId="0D5C026F"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DC Current for 3.3V Pin</w:t>
                                  </w:r>
                                </w:p>
                              </w:tc>
                              <w:tc>
                                <w:tcPr>
                                  <w:tcW w:w="0" w:type="auto"/>
                                  <w:vAlign w:val="center"/>
                                  <w:hideMark/>
                                </w:tcPr>
                                <w:p w14:paraId="1DD61499"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50 mA</w:t>
                                  </w:r>
                                </w:p>
                              </w:tc>
                            </w:tr>
                            <w:tr w:rsidR="00FE7ED3" w:rsidRPr="00095C9E" w14:paraId="5CC887AD" w14:textId="77777777" w:rsidTr="00095C9E">
                              <w:trPr>
                                <w:tblCellSpacing w:w="15" w:type="dxa"/>
                              </w:trPr>
                              <w:tc>
                                <w:tcPr>
                                  <w:tcW w:w="0" w:type="auto"/>
                                  <w:vAlign w:val="center"/>
                                  <w:hideMark/>
                                </w:tcPr>
                                <w:p w14:paraId="291EC6D6"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Flash Memory</w:t>
                                  </w:r>
                                </w:p>
                              </w:tc>
                              <w:tc>
                                <w:tcPr>
                                  <w:tcW w:w="0" w:type="auto"/>
                                  <w:vAlign w:val="center"/>
                                  <w:hideMark/>
                                </w:tcPr>
                                <w:p w14:paraId="1CBEBF95"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32 KB (</w:t>
                                  </w:r>
                                  <w:r w:rsidRPr="00095C9E">
                                    <w:rPr>
                                      <w:rFonts w:ascii="Georgia" w:hAnsi="Georgia"/>
                                      <w:color w:val="202020"/>
                                      <w:sz w:val="22"/>
                                    </w:rPr>
                                    <w:t>ATmega328</w:t>
                                  </w:r>
                                  <w:r w:rsidRPr="00095C9E">
                                    <w:rPr>
                                      <w:rFonts w:ascii="Georgia" w:hAnsi="Georgia"/>
                                      <w:color w:val="202020"/>
                                      <w:sz w:val="22"/>
                                      <w:szCs w:val="22"/>
                                    </w:rPr>
                                    <w:t>) of which 0.5 KB used by bootloader</w:t>
                                  </w:r>
                                </w:p>
                              </w:tc>
                            </w:tr>
                            <w:tr w:rsidR="00FE7ED3" w:rsidRPr="00095C9E" w14:paraId="5ACAF74D" w14:textId="77777777" w:rsidTr="00095C9E">
                              <w:trPr>
                                <w:tblCellSpacing w:w="15" w:type="dxa"/>
                              </w:trPr>
                              <w:tc>
                                <w:tcPr>
                                  <w:tcW w:w="0" w:type="auto"/>
                                  <w:vAlign w:val="center"/>
                                  <w:hideMark/>
                                </w:tcPr>
                                <w:p w14:paraId="1409DBCE"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SRAM</w:t>
                                  </w:r>
                                </w:p>
                              </w:tc>
                              <w:tc>
                                <w:tcPr>
                                  <w:tcW w:w="0" w:type="auto"/>
                                  <w:vAlign w:val="center"/>
                                  <w:hideMark/>
                                </w:tcPr>
                                <w:p w14:paraId="59422D26"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2 KB (</w:t>
                                  </w:r>
                                  <w:r w:rsidRPr="00095C9E">
                                    <w:rPr>
                                      <w:rFonts w:ascii="Georgia" w:hAnsi="Georgia"/>
                                      <w:color w:val="202020"/>
                                      <w:sz w:val="22"/>
                                    </w:rPr>
                                    <w:t>ATmega328</w:t>
                                  </w:r>
                                  <w:r w:rsidRPr="00095C9E">
                                    <w:rPr>
                                      <w:rFonts w:ascii="Georgia" w:hAnsi="Georgia"/>
                                      <w:color w:val="202020"/>
                                      <w:sz w:val="22"/>
                                      <w:szCs w:val="22"/>
                                    </w:rPr>
                                    <w:t>)</w:t>
                                  </w:r>
                                </w:p>
                              </w:tc>
                            </w:tr>
                            <w:tr w:rsidR="00FE7ED3" w:rsidRPr="00095C9E" w14:paraId="03FD9D51" w14:textId="77777777" w:rsidTr="00095C9E">
                              <w:trPr>
                                <w:tblCellSpacing w:w="15" w:type="dxa"/>
                              </w:trPr>
                              <w:tc>
                                <w:tcPr>
                                  <w:tcW w:w="0" w:type="auto"/>
                                  <w:vAlign w:val="center"/>
                                  <w:hideMark/>
                                </w:tcPr>
                                <w:p w14:paraId="377E1F69"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EEPROM</w:t>
                                  </w:r>
                                </w:p>
                              </w:tc>
                              <w:tc>
                                <w:tcPr>
                                  <w:tcW w:w="0" w:type="auto"/>
                                  <w:vAlign w:val="center"/>
                                  <w:hideMark/>
                                </w:tcPr>
                                <w:p w14:paraId="7C87E232"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1 KB (</w:t>
                                  </w:r>
                                  <w:r w:rsidRPr="00095C9E">
                                    <w:rPr>
                                      <w:rFonts w:ascii="Georgia" w:hAnsi="Georgia"/>
                                      <w:color w:val="202020"/>
                                      <w:sz w:val="22"/>
                                    </w:rPr>
                                    <w:t>ATmega328</w:t>
                                  </w:r>
                                  <w:r w:rsidRPr="00095C9E">
                                    <w:rPr>
                                      <w:rFonts w:ascii="Georgia" w:hAnsi="Georgia"/>
                                      <w:color w:val="202020"/>
                                      <w:sz w:val="22"/>
                                      <w:szCs w:val="22"/>
                                    </w:rPr>
                                    <w:t>)</w:t>
                                  </w:r>
                                </w:p>
                              </w:tc>
                            </w:tr>
                            <w:tr w:rsidR="00FE7ED3" w:rsidRPr="00095C9E" w14:paraId="4E97BCB5" w14:textId="77777777" w:rsidTr="00095C9E">
                              <w:trPr>
                                <w:tblCellSpacing w:w="15" w:type="dxa"/>
                              </w:trPr>
                              <w:tc>
                                <w:tcPr>
                                  <w:tcW w:w="0" w:type="auto"/>
                                  <w:vAlign w:val="center"/>
                                  <w:hideMark/>
                                </w:tcPr>
                                <w:p w14:paraId="3388D75C"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Clock Speed</w:t>
                                  </w:r>
                                </w:p>
                              </w:tc>
                              <w:tc>
                                <w:tcPr>
                                  <w:tcW w:w="0" w:type="auto"/>
                                  <w:vAlign w:val="center"/>
                                  <w:hideMark/>
                                </w:tcPr>
                                <w:p w14:paraId="23BAC156"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 xml:space="preserve">16 </w:t>
                                  </w:r>
                                  <w:r w:rsidRPr="00095C9E">
                                    <w:rPr>
                                      <w:rFonts w:ascii="Georgia" w:hAnsi="Georgia"/>
                                      <w:color w:val="202020"/>
                                      <w:sz w:val="22"/>
                                    </w:rPr>
                                    <w:t>MHz</w:t>
                                  </w:r>
                                </w:p>
                              </w:tc>
                            </w:tr>
                          </w:tbl>
                          <w:p w14:paraId="2E2F5BFF" w14:textId="77777777" w:rsidR="00FE7ED3" w:rsidRPr="00095C9E" w:rsidRDefault="00FE7ED3" w:rsidP="004077A1"/>
                        </w:txbxContent>
                      </wps:txbx>
                      <wps:bodyPr rot="0" vert="horz" wrap="square" lIns="91440" tIns="45720" rIns="91440" bIns="45720" anchor="t" anchorCtr="0" upright="1">
                        <a:noAutofit/>
                      </wps:bodyPr>
                    </wps:wsp>
                  </a:graphicData>
                </a:graphic>
              </wp:inline>
            </w:drawing>
          </mc:Choice>
          <mc:Fallback>
            <w:pict>
              <v:shapetype w14:anchorId="013C2A1B" id="_x0000_t202" coordsize="21600,21600" o:spt="202" path="m,l,21600r21600,l21600,xe">
                <v:stroke joinstyle="miter"/>
                <v:path gradientshapeok="t" o:connecttype="rect"/>
              </v:shapetype>
              <v:shape id="Text Box 7" o:spid="_x0000_s1026" type="#_x0000_t202" style="width:378.25pt;height:22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">
                <v:textbo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5"/>
                        <w:gridCol w:w="4583"/>
                      </w:tblGrid>
                      <w:tr w:rsidR="00FE7ED3" w:rsidRPr="00095C9E" w14:paraId="08965C94" w14:textId="77777777" w:rsidTr="00095C9E">
                        <w:trPr>
                          <w:tblCellSpacing w:w="15" w:type="dxa"/>
                        </w:trPr>
                        <w:tc>
                          <w:tcPr>
                            <w:tcW w:w="0" w:type="auto"/>
                            <w:vAlign w:val="center"/>
                            <w:hideMark/>
                          </w:tcPr>
                          <w:p w14:paraId="0A979BC1"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Microcontroller</w:t>
                            </w:r>
                          </w:p>
                        </w:tc>
                        <w:tc>
                          <w:tcPr>
                            <w:tcW w:w="0" w:type="auto"/>
                            <w:vAlign w:val="center"/>
                            <w:hideMark/>
                          </w:tcPr>
                          <w:p w14:paraId="753EE2F9" w14:textId="77777777" w:rsidR="00FE7ED3" w:rsidRPr="00095C9E" w:rsidRDefault="00FE7ED3" w:rsidP="00095C9E">
                            <w:pPr>
                              <w:rPr>
                                <w:rFonts w:ascii="Georgia" w:hAnsi="Georgia"/>
                                <w:color w:val="202020"/>
                                <w:sz w:val="22"/>
                                <w:szCs w:val="22"/>
                              </w:rPr>
                            </w:pPr>
                            <w:r w:rsidRPr="00095C9E">
                              <w:rPr>
                                <w:rFonts w:ascii="Georgia" w:hAnsi="Georgia"/>
                                <w:color w:val="202020"/>
                                <w:sz w:val="22"/>
                              </w:rPr>
                              <w:t>ATmega328</w:t>
                            </w:r>
                          </w:p>
                        </w:tc>
                      </w:tr>
                      <w:tr w:rsidR="00FE7ED3" w:rsidRPr="00095C9E" w14:paraId="5BF7DCAC" w14:textId="77777777" w:rsidTr="00095C9E">
                        <w:trPr>
                          <w:tblCellSpacing w:w="15" w:type="dxa"/>
                        </w:trPr>
                        <w:tc>
                          <w:tcPr>
                            <w:tcW w:w="0" w:type="auto"/>
                            <w:vAlign w:val="center"/>
                            <w:hideMark/>
                          </w:tcPr>
                          <w:p w14:paraId="0B6A3F75"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Operating Voltage</w:t>
                            </w:r>
                          </w:p>
                        </w:tc>
                        <w:tc>
                          <w:tcPr>
                            <w:tcW w:w="0" w:type="auto"/>
                            <w:vAlign w:val="center"/>
                            <w:hideMark/>
                          </w:tcPr>
                          <w:p w14:paraId="06112CFF"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5V</w:t>
                            </w:r>
                          </w:p>
                        </w:tc>
                      </w:tr>
                      <w:tr w:rsidR="00FE7ED3" w:rsidRPr="00095C9E" w14:paraId="3422E89E" w14:textId="77777777" w:rsidTr="00095C9E">
                        <w:trPr>
                          <w:tblCellSpacing w:w="15" w:type="dxa"/>
                        </w:trPr>
                        <w:tc>
                          <w:tcPr>
                            <w:tcW w:w="0" w:type="auto"/>
                            <w:vAlign w:val="center"/>
                            <w:hideMark/>
                          </w:tcPr>
                          <w:p w14:paraId="4ED98880"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Input Voltage (recommended)</w:t>
                            </w:r>
                          </w:p>
                        </w:tc>
                        <w:tc>
                          <w:tcPr>
                            <w:tcW w:w="0" w:type="auto"/>
                            <w:vAlign w:val="center"/>
                            <w:hideMark/>
                          </w:tcPr>
                          <w:p w14:paraId="0A56846C"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7-12V</w:t>
                            </w:r>
                          </w:p>
                        </w:tc>
                      </w:tr>
                      <w:tr w:rsidR="00FE7ED3" w:rsidRPr="00095C9E" w14:paraId="26DA7D9E" w14:textId="77777777" w:rsidTr="00095C9E">
                        <w:trPr>
                          <w:tblCellSpacing w:w="15" w:type="dxa"/>
                        </w:trPr>
                        <w:tc>
                          <w:tcPr>
                            <w:tcW w:w="0" w:type="auto"/>
                            <w:vAlign w:val="center"/>
                            <w:hideMark/>
                          </w:tcPr>
                          <w:p w14:paraId="3A42D6E1"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Input Voltage (limits)</w:t>
                            </w:r>
                          </w:p>
                        </w:tc>
                        <w:tc>
                          <w:tcPr>
                            <w:tcW w:w="0" w:type="auto"/>
                            <w:vAlign w:val="center"/>
                            <w:hideMark/>
                          </w:tcPr>
                          <w:p w14:paraId="313A5BA4"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6-20V</w:t>
                            </w:r>
                          </w:p>
                        </w:tc>
                      </w:tr>
                      <w:tr w:rsidR="00FE7ED3" w:rsidRPr="00095C9E" w14:paraId="0E9B44F0" w14:textId="77777777" w:rsidTr="00095C9E">
                        <w:trPr>
                          <w:tblCellSpacing w:w="15" w:type="dxa"/>
                        </w:trPr>
                        <w:tc>
                          <w:tcPr>
                            <w:tcW w:w="0" w:type="auto"/>
                            <w:vAlign w:val="center"/>
                            <w:hideMark/>
                          </w:tcPr>
                          <w:p w14:paraId="2711E47A"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Digital I/O Pins</w:t>
                            </w:r>
                          </w:p>
                        </w:tc>
                        <w:tc>
                          <w:tcPr>
                            <w:tcW w:w="0" w:type="auto"/>
                            <w:vAlign w:val="center"/>
                            <w:hideMark/>
                          </w:tcPr>
                          <w:p w14:paraId="7476DA22"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14 (of which 6 provide PWM output)</w:t>
                            </w:r>
                          </w:p>
                        </w:tc>
                      </w:tr>
                      <w:tr w:rsidR="00FE7ED3" w:rsidRPr="00095C9E" w14:paraId="15232152" w14:textId="77777777" w:rsidTr="00095C9E">
                        <w:trPr>
                          <w:tblCellSpacing w:w="15" w:type="dxa"/>
                        </w:trPr>
                        <w:tc>
                          <w:tcPr>
                            <w:tcW w:w="0" w:type="auto"/>
                            <w:vAlign w:val="center"/>
                            <w:hideMark/>
                          </w:tcPr>
                          <w:p w14:paraId="75B064F4"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Analog Input Pins</w:t>
                            </w:r>
                          </w:p>
                        </w:tc>
                        <w:tc>
                          <w:tcPr>
                            <w:tcW w:w="0" w:type="auto"/>
                            <w:vAlign w:val="center"/>
                            <w:hideMark/>
                          </w:tcPr>
                          <w:p w14:paraId="0B1DE692"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6</w:t>
                            </w:r>
                          </w:p>
                        </w:tc>
                      </w:tr>
                      <w:tr w:rsidR="00FE7ED3" w:rsidRPr="00095C9E" w14:paraId="20DB0503" w14:textId="77777777" w:rsidTr="00095C9E">
                        <w:trPr>
                          <w:tblCellSpacing w:w="15" w:type="dxa"/>
                        </w:trPr>
                        <w:tc>
                          <w:tcPr>
                            <w:tcW w:w="0" w:type="auto"/>
                            <w:vAlign w:val="center"/>
                            <w:hideMark/>
                          </w:tcPr>
                          <w:p w14:paraId="7FC1F5B1"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DC Current per I/O Pin</w:t>
                            </w:r>
                          </w:p>
                        </w:tc>
                        <w:tc>
                          <w:tcPr>
                            <w:tcW w:w="0" w:type="auto"/>
                            <w:vAlign w:val="center"/>
                            <w:hideMark/>
                          </w:tcPr>
                          <w:p w14:paraId="4EFB7C43"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40 mA</w:t>
                            </w:r>
                          </w:p>
                        </w:tc>
                      </w:tr>
                      <w:tr w:rsidR="00FE7ED3" w:rsidRPr="00095C9E" w14:paraId="38E0F4DE" w14:textId="77777777" w:rsidTr="00095C9E">
                        <w:trPr>
                          <w:tblCellSpacing w:w="15" w:type="dxa"/>
                        </w:trPr>
                        <w:tc>
                          <w:tcPr>
                            <w:tcW w:w="0" w:type="auto"/>
                            <w:vAlign w:val="center"/>
                            <w:hideMark/>
                          </w:tcPr>
                          <w:p w14:paraId="0D5C026F"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DC Current for 3.3V Pin</w:t>
                            </w:r>
                          </w:p>
                        </w:tc>
                        <w:tc>
                          <w:tcPr>
                            <w:tcW w:w="0" w:type="auto"/>
                            <w:vAlign w:val="center"/>
                            <w:hideMark/>
                          </w:tcPr>
                          <w:p w14:paraId="1DD61499"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50 mA</w:t>
                            </w:r>
                          </w:p>
                        </w:tc>
                      </w:tr>
                      <w:tr w:rsidR="00FE7ED3" w:rsidRPr="00095C9E" w14:paraId="5CC887AD" w14:textId="77777777" w:rsidTr="00095C9E">
                        <w:trPr>
                          <w:tblCellSpacing w:w="15" w:type="dxa"/>
                        </w:trPr>
                        <w:tc>
                          <w:tcPr>
                            <w:tcW w:w="0" w:type="auto"/>
                            <w:vAlign w:val="center"/>
                            <w:hideMark/>
                          </w:tcPr>
                          <w:p w14:paraId="291EC6D6"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Flash Memory</w:t>
                            </w:r>
                          </w:p>
                        </w:tc>
                        <w:tc>
                          <w:tcPr>
                            <w:tcW w:w="0" w:type="auto"/>
                            <w:vAlign w:val="center"/>
                            <w:hideMark/>
                          </w:tcPr>
                          <w:p w14:paraId="1CBEBF95"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32 KB (</w:t>
                            </w:r>
                            <w:r w:rsidRPr="00095C9E">
                              <w:rPr>
                                <w:rFonts w:ascii="Georgia" w:hAnsi="Georgia"/>
                                <w:color w:val="202020"/>
                                <w:sz w:val="22"/>
                              </w:rPr>
                              <w:t>ATmega328</w:t>
                            </w:r>
                            <w:r w:rsidRPr="00095C9E">
                              <w:rPr>
                                <w:rFonts w:ascii="Georgia" w:hAnsi="Georgia"/>
                                <w:color w:val="202020"/>
                                <w:sz w:val="22"/>
                                <w:szCs w:val="22"/>
                              </w:rPr>
                              <w:t>) of which 0.5 KB used by bootloader</w:t>
                            </w:r>
                          </w:p>
                        </w:tc>
                      </w:tr>
                      <w:tr w:rsidR="00FE7ED3" w:rsidRPr="00095C9E" w14:paraId="5ACAF74D" w14:textId="77777777" w:rsidTr="00095C9E">
                        <w:trPr>
                          <w:tblCellSpacing w:w="15" w:type="dxa"/>
                        </w:trPr>
                        <w:tc>
                          <w:tcPr>
                            <w:tcW w:w="0" w:type="auto"/>
                            <w:vAlign w:val="center"/>
                            <w:hideMark/>
                          </w:tcPr>
                          <w:p w14:paraId="1409DBCE"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SRAM</w:t>
                            </w:r>
                          </w:p>
                        </w:tc>
                        <w:tc>
                          <w:tcPr>
                            <w:tcW w:w="0" w:type="auto"/>
                            <w:vAlign w:val="center"/>
                            <w:hideMark/>
                          </w:tcPr>
                          <w:p w14:paraId="59422D26"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2 KB (</w:t>
                            </w:r>
                            <w:r w:rsidRPr="00095C9E">
                              <w:rPr>
                                <w:rFonts w:ascii="Georgia" w:hAnsi="Georgia"/>
                                <w:color w:val="202020"/>
                                <w:sz w:val="22"/>
                              </w:rPr>
                              <w:t>ATmega328</w:t>
                            </w:r>
                            <w:r w:rsidRPr="00095C9E">
                              <w:rPr>
                                <w:rFonts w:ascii="Georgia" w:hAnsi="Georgia"/>
                                <w:color w:val="202020"/>
                                <w:sz w:val="22"/>
                                <w:szCs w:val="22"/>
                              </w:rPr>
                              <w:t>)</w:t>
                            </w:r>
                          </w:p>
                        </w:tc>
                      </w:tr>
                      <w:tr w:rsidR="00FE7ED3" w:rsidRPr="00095C9E" w14:paraId="03FD9D51" w14:textId="77777777" w:rsidTr="00095C9E">
                        <w:trPr>
                          <w:tblCellSpacing w:w="15" w:type="dxa"/>
                        </w:trPr>
                        <w:tc>
                          <w:tcPr>
                            <w:tcW w:w="0" w:type="auto"/>
                            <w:vAlign w:val="center"/>
                            <w:hideMark/>
                          </w:tcPr>
                          <w:p w14:paraId="377E1F69"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EEPROM</w:t>
                            </w:r>
                          </w:p>
                        </w:tc>
                        <w:tc>
                          <w:tcPr>
                            <w:tcW w:w="0" w:type="auto"/>
                            <w:vAlign w:val="center"/>
                            <w:hideMark/>
                          </w:tcPr>
                          <w:p w14:paraId="7C87E232"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1 KB (</w:t>
                            </w:r>
                            <w:r w:rsidRPr="00095C9E">
                              <w:rPr>
                                <w:rFonts w:ascii="Georgia" w:hAnsi="Georgia"/>
                                <w:color w:val="202020"/>
                                <w:sz w:val="22"/>
                              </w:rPr>
                              <w:t>ATmega328</w:t>
                            </w:r>
                            <w:r w:rsidRPr="00095C9E">
                              <w:rPr>
                                <w:rFonts w:ascii="Georgia" w:hAnsi="Georgia"/>
                                <w:color w:val="202020"/>
                                <w:sz w:val="22"/>
                                <w:szCs w:val="22"/>
                              </w:rPr>
                              <w:t>)</w:t>
                            </w:r>
                          </w:p>
                        </w:tc>
                      </w:tr>
                      <w:tr w:rsidR="00FE7ED3" w:rsidRPr="00095C9E" w14:paraId="4E97BCB5" w14:textId="77777777" w:rsidTr="00095C9E">
                        <w:trPr>
                          <w:tblCellSpacing w:w="15" w:type="dxa"/>
                        </w:trPr>
                        <w:tc>
                          <w:tcPr>
                            <w:tcW w:w="0" w:type="auto"/>
                            <w:vAlign w:val="center"/>
                            <w:hideMark/>
                          </w:tcPr>
                          <w:p w14:paraId="3388D75C"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Clock Speed</w:t>
                            </w:r>
                          </w:p>
                        </w:tc>
                        <w:tc>
                          <w:tcPr>
                            <w:tcW w:w="0" w:type="auto"/>
                            <w:vAlign w:val="center"/>
                            <w:hideMark/>
                          </w:tcPr>
                          <w:p w14:paraId="23BAC156" w14:textId="77777777" w:rsidR="00FE7ED3" w:rsidRPr="00095C9E" w:rsidRDefault="00FE7ED3" w:rsidP="00095C9E">
                            <w:pPr>
                              <w:rPr>
                                <w:rFonts w:ascii="Georgia" w:hAnsi="Georgia"/>
                                <w:color w:val="202020"/>
                                <w:sz w:val="22"/>
                                <w:szCs w:val="22"/>
                              </w:rPr>
                            </w:pPr>
                            <w:r w:rsidRPr="00095C9E">
                              <w:rPr>
                                <w:rFonts w:ascii="Georgia" w:hAnsi="Georgia"/>
                                <w:color w:val="202020"/>
                                <w:sz w:val="22"/>
                                <w:szCs w:val="22"/>
                              </w:rPr>
                              <w:t xml:space="preserve">16 </w:t>
                            </w:r>
                            <w:r w:rsidRPr="00095C9E">
                              <w:rPr>
                                <w:rFonts w:ascii="Georgia" w:hAnsi="Georgia"/>
                                <w:color w:val="202020"/>
                                <w:sz w:val="22"/>
                              </w:rPr>
                              <w:t>MHz</w:t>
                            </w:r>
                          </w:p>
                        </w:tc>
                      </w:tr>
                    </w:tbl>
                    <w:p w14:paraId="2E2F5BFF" w14:textId="77777777" w:rsidR="00FE7ED3" w:rsidRPr="00095C9E" w:rsidRDefault="00FE7ED3" w:rsidP="004077A1"/>
                  </w:txbxContent>
                </v:textbox>
                <w10:anchorlock/>
              </v:shape>
            </w:pict>
          </mc:Fallback>
        </mc:AlternateContent>
      </w:r>
    </w:p>
    <w:p w14:paraId="75919EEB" w14:textId="77777777" w:rsidR="004077A1" w:rsidRPr="004077A1" w:rsidRDefault="004077A1" w:rsidP="00581066">
      <w:pPr>
        <w:ind w:left="1080" w:hanging="1080"/>
      </w:pPr>
    </w:p>
    <w:p w14:paraId="6E8A8F69" w14:textId="77777777" w:rsidR="00581066" w:rsidRDefault="004077A1" w:rsidP="00B15333">
      <w:pPr>
        <w:pStyle w:val="Heading1"/>
      </w:pPr>
      <w:r>
        <w:t>Procedure</w:t>
      </w:r>
    </w:p>
    <w:p w14:paraId="54AC9AAA" w14:textId="77777777" w:rsidR="0078456E" w:rsidRPr="002C1D1F" w:rsidRDefault="0078456E" w:rsidP="00581066">
      <w:pPr>
        <w:ind w:left="1080" w:hanging="1080"/>
        <w:rPr>
          <w:b/>
          <w:u w:val="single"/>
        </w:rPr>
      </w:pPr>
    </w:p>
    <w:p w14:paraId="7CB65EC5" w14:textId="77777777" w:rsidR="006266B2" w:rsidRDefault="006266B2" w:rsidP="00402A3D">
      <w:pPr>
        <w:numPr>
          <w:ilvl w:val="0"/>
          <w:numId w:val="1"/>
        </w:numPr>
        <w:tabs>
          <w:tab w:val="clear" w:pos="720"/>
          <w:tab w:val="num" w:pos="540"/>
        </w:tabs>
        <w:ind w:left="540" w:hanging="540"/>
      </w:pPr>
      <w:proofErr w:type="gramStart"/>
      <w:r>
        <w:t>Setup</w:t>
      </w:r>
      <w:proofErr w:type="gramEnd"/>
      <w:r>
        <w:t xml:space="preserve"> the following items in the lab. </w:t>
      </w:r>
    </w:p>
    <w:p w14:paraId="7B5EA4CC" w14:textId="77777777" w:rsidR="006266B2" w:rsidRDefault="001E2EC3" w:rsidP="00402A3D">
      <w:pPr>
        <w:numPr>
          <w:ilvl w:val="1"/>
          <w:numId w:val="1"/>
        </w:numPr>
        <w:tabs>
          <w:tab w:val="clear" w:pos="1440"/>
        </w:tabs>
        <w:ind w:left="900"/>
      </w:pPr>
      <w:r>
        <w:t>Arduino</w:t>
      </w:r>
      <w:r w:rsidR="00275B77">
        <w:t xml:space="preserve"> Uno</w:t>
      </w:r>
      <w:r w:rsidR="00A20498">
        <w:t xml:space="preserve"> microprocessor</w:t>
      </w:r>
      <w:r w:rsidR="00275B77">
        <w:t xml:space="preserve"> board</w:t>
      </w:r>
      <w:r w:rsidR="00BA64F2">
        <w:t xml:space="preserve">.  </w:t>
      </w:r>
      <w:r w:rsidR="00BA64F2" w:rsidRPr="00BA64F2">
        <w:rPr>
          <w:b/>
        </w:rPr>
        <w:t>IF YOU HAVE THE RED YOURDUINO VERSION, SET THE OPERATING VOLTAGE SWITCH TO 5 VOLTS.</w:t>
      </w:r>
    </w:p>
    <w:p w14:paraId="78E5226A" w14:textId="77777777" w:rsidR="006266B2" w:rsidRDefault="00EE7DA8" w:rsidP="00402A3D">
      <w:pPr>
        <w:numPr>
          <w:ilvl w:val="1"/>
          <w:numId w:val="1"/>
        </w:numPr>
        <w:tabs>
          <w:tab w:val="clear" w:pos="1440"/>
        </w:tabs>
        <w:ind w:left="900"/>
      </w:pPr>
      <w:r>
        <w:t xml:space="preserve">USB cable from </w:t>
      </w:r>
      <w:r w:rsidR="00E32004">
        <w:t>Uno</w:t>
      </w:r>
      <w:r>
        <w:t xml:space="preserve"> to host PC.</w:t>
      </w:r>
    </w:p>
    <w:p w14:paraId="474A8892" w14:textId="77777777" w:rsidR="0093109B" w:rsidRDefault="008D718E" w:rsidP="00402A3D">
      <w:pPr>
        <w:numPr>
          <w:ilvl w:val="1"/>
          <w:numId w:val="1"/>
        </w:numPr>
        <w:tabs>
          <w:tab w:val="clear" w:pos="1440"/>
        </w:tabs>
        <w:ind w:left="900"/>
      </w:pPr>
      <w:r>
        <w:t xml:space="preserve">Insert the </w:t>
      </w:r>
      <w:r w:rsidR="0044565E">
        <w:t>TO-92 LM61 temperature sensor pins</w:t>
      </w:r>
      <w:r>
        <w:t xml:space="preserve"> into the </w:t>
      </w:r>
      <w:proofErr w:type="gramStart"/>
      <w:r>
        <w:t>3 pin</w:t>
      </w:r>
      <w:proofErr w:type="gramEnd"/>
      <w:r>
        <w:t xml:space="preserve"> header of the supplied cable.</w:t>
      </w:r>
    </w:p>
    <w:p w14:paraId="20E15153" w14:textId="16CF2D36" w:rsidR="00F74933" w:rsidRDefault="0093109B" w:rsidP="00F74933">
      <w:pPr>
        <w:pStyle w:val="ListParagraph"/>
        <w:numPr>
          <w:ilvl w:val="1"/>
          <w:numId w:val="1"/>
        </w:numPr>
        <w:tabs>
          <w:tab w:val="clear" w:pos="1440"/>
          <w:tab w:val="num" w:pos="900"/>
        </w:tabs>
        <w:ind w:left="900"/>
      </w:pPr>
      <w:r>
        <w:t>Carefully o</w:t>
      </w:r>
      <w:r w:rsidR="0044565E">
        <w:t xml:space="preserve">bserve </w:t>
      </w:r>
      <w:r w:rsidR="008D718E">
        <w:t xml:space="preserve">the </w:t>
      </w:r>
      <w:r w:rsidR="00F74933">
        <w:t xml:space="preserve">schematic below.  Your cable may have one end with 3 connections molded together and one end with three free wires.  The pictures below are shown with an older cable so your colors </w:t>
      </w:r>
      <w:r w:rsidR="00F74933" w:rsidRPr="00F74933">
        <w:rPr>
          <w:u w:val="single"/>
        </w:rPr>
        <w:t>will</w:t>
      </w:r>
      <w:r w:rsidR="00F74933">
        <w:t xml:space="preserve"> differ! Make sure that you follow the schematic and not the color code in the picture</w:t>
      </w:r>
      <w:r>
        <w:t xml:space="preserve">.  </w:t>
      </w:r>
      <w:r w:rsidRPr="0093109B">
        <w:rPr>
          <w:u w:val="single"/>
        </w:rPr>
        <w:t>Getting this right will save you many hours in later labs!!</w:t>
      </w:r>
      <w:r w:rsidR="001A7CCB">
        <w:rPr>
          <w:u w:val="single"/>
        </w:rPr>
        <w:t xml:space="preserve"> </w:t>
      </w:r>
      <w:r w:rsidR="00F74933">
        <w:rPr>
          <w:u w:val="single"/>
        </w:rPr>
        <w:t xml:space="preserve"> </w:t>
      </w:r>
      <w:r w:rsidR="001A7CCB">
        <w:t>Note that the drawing</w:t>
      </w:r>
      <w:r w:rsidR="006C5D55">
        <w:t xml:space="preserve"> of</w:t>
      </w:r>
      <w:r w:rsidR="001A7CCB">
        <w:t xml:space="preserve"> the LM61 shows the pins as if they are pointing directly at you.</w:t>
      </w:r>
      <w:r w:rsidR="00F74933">
        <w:t xml:space="preserve">  I prefer to have the</w:t>
      </w:r>
      <w:r w:rsidR="006C5D55">
        <w:t xml:space="preserve"> molded end of the</w:t>
      </w:r>
      <w:r w:rsidR="00F74933">
        <w:t xml:space="preserve"> cable with the 3 fixed connections used for holding the sensor.  This will keep the leads from breaking off.  If you prefer you can solder a 3-pin header to the temperature sensor and plug that into the cable.    The most important thing is that the +Vs of the sensor goes to +5V of the Arduino, </w:t>
      </w:r>
      <w:proofErr w:type="spellStart"/>
      <w:r w:rsidR="00F74933">
        <w:t>Vout</w:t>
      </w:r>
      <w:proofErr w:type="spellEnd"/>
      <w:r w:rsidR="00F74933">
        <w:t xml:space="preserve"> of the sensor goes to A0 and GND or RET pin on the sensor goes to ground on the Arduino.  If you are unsure ask!</w:t>
      </w:r>
    </w:p>
    <w:p w14:paraId="22737386" w14:textId="0BD6A316" w:rsidR="0093109B" w:rsidRDefault="0093109B" w:rsidP="0093109B"/>
    <w:p w14:paraId="10B9C0EB" w14:textId="18F89F80" w:rsidR="0000166C" w:rsidRDefault="00C70AD5" w:rsidP="0000166C">
      <w:r>
        <w:rPr>
          <w:noProof/>
        </w:rPr>
        <w:lastRenderedPageBreak/>
        <w:drawing>
          <wp:inline distT="0" distB="0" distL="0" distR="0" wp14:anchorId="2C4E9E6B" wp14:editId="0BAA2275">
            <wp:extent cx="5430520" cy="6734810"/>
            <wp:effectExtent l="0" t="0" r="0" b="8890"/>
            <wp:docPr id="18031219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0520" cy="6734810"/>
                    </a:xfrm>
                    <a:prstGeom prst="rect">
                      <a:avLst/>
                    </a:prstGeom>
                    <a:noFill/>
                    <a:ln>
                      <a:noFill/>
                    </a:ln>
                  </pic:spPr>
                </pic:pic>
              </a:graphicData>
            </a:graphic>
          </wp:inline>
        </w:drawing>
      </w:r>
    </w:p>
    <w:p w14:paraId="412ABD81" w14:textId="77777777" w:rsidR="00DB0050" w:rsidRDefault="00DB0050" w:rsidP="0000166C"/>
    <w:p w14:paraId="3FC8D6E5" w14:textId="77777777" w:rsidR="0093109B" w:rsidRDefault="00FF4973" w:rsidP="00402A3D">
      <w:pPr>
        <w:numPr>
          <w:ilvl w:val="1"/>
          <w:numId w:val="1"/>
        </w:numPr>
        <w:tabs>
          <w:tab w:val="clear" w:pos="1440"/>
        </w:tabs>
        <w:ind w:left="720" w:hanging="270"/>
      </w:pPr>
      <w:r>
        <w:br w:type="page"/>
      </w:r>
      <w:r w:rsidR="00EE7DA8">
        <w:lastRenderedPageBreak/>
        <w:t>Using jumpers from your kit and the protoboard, j</w:t>
      </w:r>
      <w:r w:rsidR="00415965">
        <w:t>umper wire</w:t>
      </w:r>
      <w:r w:rsidR="00EE7DA8">
        <w:t>s</w:t>
      </w:r>
      <w:r w:rsidR="00415965">
        <w:t xml:space="preserve"> from</w:t>
      </w:r>
      <w:r w:rsidR="007375B5">
        <w:t xml:space="preserve"> the</w:t>
      </w:r>
      <w:r w:rsidR="00415965">
        <w:t xml:space="preserve"> LM61 cab</w:t>
      </w:r>
      <w:r>
        <w:t xml:space="preserve">le to </w:t>
      </w:r>
      <w:r w:rsidR="00415965">
        <w:t>+5</w:t>
      </w:r>
      <w:r w:rsidR="00E32004">
        <w:t>V, groun</w:t>
      </w:r>
      <w:r w:rsidR="00A20498">
        <w:t>d and a</w:t>
      </w:r>
      <w:r w:rsidR="00E32004">
        <w:t xml:space="preserve">nalog input zero </w:t>
      </w:r>
      <w:r w:rsidR="00A20498">
        <w:t xml:space="preserve">(A0) </w:t>
      </w:r>
      <w:r w:rsidR="00E32004">
        <w:t xml:space="preserve">on the </w:t>
      </w:r>
      <w:r w:rsidR="00A20498">
        <w:t xml:space="preserve">microprocessor </w:t>
      </w:r>
      <w:r w:rsidR="00E32004">
        <w:t>board</w:t>
      </w:r>
      <w:r w:rsidR="0017483B">
        <w:t>.</w:t>
      </w:r>
    </w:p>
    <w:p w14:paraId="0E71A526" w14:textId="77777777" w:rsidR="0093109B" w:rsidRDefault="008E5535" w:rsidP="0093109B">
      <w:pPr>
        <w:ind w:left="720"/>
      </w:pPr>
      <w:r>
        <w:t xml:space="preserve">If you are using a </w:t>
      </w:r>
      <w:proofErr w:type="spellStart"/>
      <w:r>
        <w:t>Yourduino</w:t>
      </w:r>
      <w:proofErr w:type="spellEnd"/>
      <w:r>
        <w:t xml:space="preserve"> Uno (red board) the </w:t>
      </w:r>
      <w:r w:rsidR="00DB0050">
        <w:t xml:space="preserve">free end of the sensor cable may be plugged directly into the header adjacent to A0.  </w:t>
      </w:r>
    </w:p>
    <w:p w14:paraId="0400EEA5" w14:textId="6CECAAB0" w:rsidR="0093109B" w:rsidRDefault="00DB0050" w:rsidP="0093109B">
      <w:pPr>
        <w:ind w:left="720"/>
      </w:pPr>
      <w:r>
        <w:t xml:space="preserve">If you are using an Arduino Uno, map the free end of the sensor cable through a </w:t>
      </w:r>
      <w:r w:rsidR="0093109B">
        <w:t>three-element</w:t>
      </w:r>
      <w:r>
        <w:t xml:space="preserve"> male/male header into a proto board and then with jumpers to the Uno headers.</w:t>
      </w:r>
      <w:r w:rsidR="008D718E">
        <w:t xml:space="preserve">  </w:t>
      </w:r>
    </w:p>
    <w:p w14:paraId="1FB4D84E" w14:textId="38D950E3" w:rsidR="00A41EA8" w:rsidRDefault="008D718E" w:rsidP="0093109B">
      <w:pPr>
        <w:ind w:left="720"/>
      </w:pPr>
      <w:r>
        <w:t>Double check that you have each pin of the LM61 temperature sensor connected to the correct signal on the Arduino.</w:t>
      </w:r>
    </w:p>
    <w:p w14:paraId="77DAE506" w14:textId="77777777" w:rsidR="00F54904" w:rsidRDefault="00F54904" w:rsidP="00F54904"/>
    <w:p w14:paraId="23911C54" w14:textId="77777777" w:rsidR="00F54904" w:rsidRDefault="00F54904" w:rsidP="00F54904">
      <w:pPr>
        <w:rPr>
          <w:sz w:val="20"/>
        </w:rPr>
        <w:sectPr w:rsidR="00F54904" w:rsidSect="00581066">
          <w:headerReference w:type="default" r:id="rId9"/>
          <w:footerReference w:type="default" r:id="rId10"/>
          <w:type w:val="continuous"/>
          <w:pgSz w:w="12240" w:h="15840"/>
          <w:pgMar w:top="1440" w:right="1440" w:bottom="1440" w:left="1440" w:header="720" w:footer="720" w:gutter="0"/>
          <w:cols w:space="720"/>
          <w:docGrid w:linePitch="360"/>
        </w:sectPr>
      </w:pPr>
    </w:p>
    <w:p w14:paraId="10F893D1" w14:textId="77777777" w:rsidR="00F54904" w:rsidRDefault="00537FCE" w:rsidP="00F54904">
      <w:pPr>
        <w:ind w:left="630"/>
        <w:rPr>
          <w:sz w:val="20"/>
        </w:rPr>
      </w:pPr>
      <w:r>
        <w:rPr>
          <w:noProof/>
          <w:sz w:val="20"/>
        </w:rPr>
        <w:drawing>
          <wp:inline distT="0" distB="0" distL="0" distR="0" wp14:anchorId="4E97D27F" wp14:editId="3173351E">
            <wp:extent cx="2546350" cy="3403600"/>
            <wp:effectExtent l="0" t="0" r="0" b="0"/>
            <wp:docPr id="8" name="Picture 8" descr="Lab 1 Yourduino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b 1 Yourduino connec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6350" cy="3403600"/>
                    </a:xfrm>
                    <a:prstGeom prst="rect">
                      <a:avLst/>
                    </a:prstGeom>
                    <a:noFill/>
                    <a:ln>
                      <a:noFill/>
                    </a:ln>
                  </pic:spPr>
                </pic:pic>
              </a:graphicData>
            </a:graphic>
          </wp:inline>
        </w:drawing>
      </w:r>
    </w:p>
    <w:p w14:paraId="2B4B6F7A" w14:textId="77777777" w:rsidR="00F54904" w:rsidRPr="00F54904" w:rsidRDefault="00537FCE" w:rsidP="00F54904">
      <w:pPr>
        <w:ind w:left="90"/>
        <w:rPr>
          <w:sz w:val="20"/>
        </w:rPr>
        <w:sectPr w:rsidR="00F54904" w:rsidRPr="00F54904" w:rsidSect="00F54904">
          <w:type w:val="continuous"/>
          <w:pgSz w:w="12240" w:h="15840"/>
          <w:pgMar w:top="1440" w:right="1440" w:bottom="1440" w:left="1440" w:header="720" w:footer="720" w:gutter="0"/>
          <w:cols w:num="2" w:space="720"/>
          <w:docGrid w:linePitch="360"/>
        </w:sectPr>
      </w:pPr>
      <w:r>
        <w:rPr>
          <w:noProof/>
          <w:sz w:val="20"/>
        </w:rPr>
        <w:drawing>
          <wp:inline distT="0" distB="0" distL="0" distR="0" wp14:anchorId="2BC997B7" wp14:editId="6FCE1CD2">
            <wp:extent cx="2546350" cy="3390900"/>
            <wp:effectExtent l="0" t="0" r="0" b="0"/>
            <wp:docPr id="9" name="Picture 9" descr="Lab 1 breadboard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b 1 breadboard connec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46350" cy="3390900"/>
                    </a:xfrm>
                    <a:prstGeom prst="rect">
                      <a:avLst/>
                    </a:prstGeom>
                    <a:noFill/>
                    <a:ln>
                      <a:noFill/>
                    </a:ln>
                  </pic:spPr>
                </pic:pic>
              </a:graphicData>
            </a:graphic>
          </wp:inline>
        </w:drawing>
      </w:r>
    </w:p>
    <w:p w14:paraId="26FF4605" w14:textId="77777777" w:rsidR="000016A1" w:rsidRDefault="000016A1" w:rsidP="00F54904"/>
    <w:p w14:paraId="6875FFC7" w14:textId="14B292A8" w:rsidR="00FF4973" w:rsidRPr="000016A1" w:rsidRDefault="000016A1" w:rsidP="000016A1">
      <w:pPr>
        <w:jc w:val="center"/>
        <w:rPr>
          <w:b/>
          <w:bCs/>
          <w:sz w:val="32"/>
          <w:szCs w:val="24"/>
        </w:rPr>
      </w:pPr>
      <w:r w:rsidRPr="000016A1">
        <w:rPr>
          <w:b/>
          <w:bCs/>
          <w:sz w:val="32"/>
          <w:szCs w:val="24"/>
        </w:rPr>
        <w:t>NOTE!  Your wire colors may differ!  Follow the schematic</w:t>
      </w:r>
      <w:r>
        <w:rPr>
          <w:b/>
          <w:bCs/>
          <w:sz w:val="32"/>
          <w:szCs w:val="24"/>
        </w:rPr>
        <w:t>!</w:t>
      </w:r>
    </w:p>
    <w:p w14:paraId="2E48C61F" w14:textId="77777777" w:rsidR="000016A1" w:rsidRDefault="000016A1" w:rsidP="00F54904"/>
    <w:p w14:paraId="080057CB" w14:textId="379A1C9F" w:rsidR="000016A1" w:rsidRDefault="000016A1" w:rsidP="00F54904">
      <w:pPr>
        <w:sectPr w:rsidR="000016A1" w:rsidSect="00581066">
          <w:type w:val="continuous"/>
          <w:pgSz w:w="12240" w:h="15840"/>
          <w:pgMar w:top="1440" w:right="1440" w:bottom="1440" w:left="1440" w:header="720" w:footer="720" w:gutter="0"/>
          <w:cols w:space="720"/>
          <w:docGrid w:linePitch="360"/>
        </w:sectPr>
      </w:pPr>
    </w:p>
    <w:p w14:paraId="1034AA44" w14:textId="2CABA114" w:rsidR="00B41D95" w:rsidRDefault="004B6F9A" w:rsidP="00402A3D">
      <w:pPr>
        <w:numPr>
          <w:ilvl w:val="0"/>
          <w:numId w:val="1"/>
        </w:numPr>
        <w:tabs>
          <w:tab w:val="clear" w:pos="720"/>
        </w:tabs>
        <w:ind w:left="360"/>
      </w:pPr>
      <w:r>
        <w:t>Launch the</w:t>
      </w:r>
      <w:r w:rsidR="008D718E">
        <w:t xml:space="preserve"> Arduino Integrated Development Environment (ID</w:t>
      </w:r>
      <w:r>
        <w:t xml:space="preserve"> </w:t>
      </w:r>
      <w:r w:rsidR="001E2EC3">
        <w:t>Arduino</w:t>
      </w:r>
      <w:r>
        <w:t xml:space="preserve">.exe program located in the </w:t>
      </w:r>
      <w:proofErr w:type="gramStart"/>
      <w:r>
        <w:t>C</w:t>
      </w:r>
      <w:r w:rsidR="008A2536">
        <w:t>:software</w:t>
      </w:r>
      <w:proofErr w:type="gramEnd"/>
      <w:r>
        <w:t xml:space="preserve"> folder.</w:t>
      </w:r>
    </w:p>
    <w:p w14:paraId="4F74A9ED" w14:textId="77777777" w:rsidR="004B6F9A" w:rsidRDefault="00011F64" w:rsidP="00402A3D">
      <w:pPr>
        <w:numPr>
          <w:ilvl w:val="0"/>
          <w:numId w:val="1"/>
        </w:numPr>
        <w:tabs>
          <w:tab w:val="clear" w:pos="720"/>
        </w:tabs>
        <w:ind w:left="360"/>
      </w:pPr>
      <w:r>
        <w:br w:type="page"/>
      </w:r>
      <w:r w:rsidR="004B6F9A">
        <w:lastRenderedPageBreak/>
        <w:t xml:space="preserve">Load the </w:t>
      </w:r>
      <w:proofErr w:type="spellStart"/>
      <w:r w:rsidR="004B6F9A">
        <w:t>AnalogReadSerial</w:t>
      </w:r>
      <w:proofErr w:type="spellEnd"/>
      <w:r w:rsidR="004B6F9A">
        <w:t xml:space="preserve"> program.</w:t>
      </w:r>
    </w:p>
    <w:p w14:paraId="4A5CBEE9" w14:textId="2EC31D88" w:rsidR="008D718E" w:rsidRDefault="008D718E" w:rsidP="00402A3D">
      <w:pPr>
        <w:numPr>
          <w:ilvl w:val="1"/>
          <w:numId w:val="1"/>
        </w:numPr>
        <w:tabs>
          <w:tab w:val="clear" w:pos="1440"/>
        </w:tabs>
        <w:ind w:left="720"/>
      </w:pPr>
      <w:r>
        <w:t>Start a new sketch using File/New</w:t>
      </w:r>
    </w:p>
    <w:p w14:paraId="0E50B4E3" w14:textId="346BEE26" w:rsidR="008D718E" w:rsidRDefault="008D718E" w:rsidP="00402A3D">
      <w:pPr>
        <w:numPr>
          <w:ilvl w:val="1"/>
          <w:numId w:val="1"/>
        </w:numPr>
        <w:tabs>
          <w:tab w:val="clear" w:pos="1440"/>
        </w:tabs>
        <w:ind w:left="720"/>
      </w:pPr>
      <w:r>
        <w:t>Click in the text box below.  Type CTRL-A and copy the entire text from the box using CTRL-C</w:t>
      </w:r>
      <w:r w:rsidR="0093109B">
        <w:t>.  There may be more code than you can see in the text box so be sure to use CTRL-A to copy the entire code.</w:t>
      </w:r>
    </w:p>
    <w:p w14:paraId="5D481659" w14:textId="20FC75E9" w:rsidR="008D718E" w:rsidRDefault="008D718E" w:rsidP="00402A3D">
      <w:pPr>
        <w:numPr>
          <w:ilvl w:val="1"/>
          <w:numId w:val="1"/>
        </w:numPr>
        <w:tabs>
          <w:tab w:val="clear" w:pos="1440"/>
        </w:tabs>
        <w:ind w:left="720"/>
      </w:pPr>
      <w:r>
        <w:t xml:space="preserve">Paste the copied text into the IDE replacing </w:t>
      </w:r>
      <w:proofErr w:type="gramStart"/>
      <w:r w:rsidR="0093109B">
        <w:t>all of</w:t>
      </w:r>
      <w:proofErr w:type="gramEnd"/>
      <w:r w:rsidR="0093109B">
        <w:t xml:space="preserve"> </w:t>
      </w:r>
      <w:r>
        <w:t>the text that is currently in the IDE editor.</w:t>
      </w:r>
    </w:p>
    <w:p w14:paraId="65968CB3" w14:textId="77777777" w:rsidR="007D045F" w:rsidRDefault="007D045F" w:rsidP="007D045F">
      <w:pPr>
        <w:jc w:val="center"/>
      </w:pPr>
    </w:p>
    <w:p w14:paraId="5BA0A6E9" w14:textId="77777777" w:rsidR="007D6B9E" w:rsidRDefault="00537FCE" w:rsidP="009C0E57">
      <w:pPr>
        <w:ind w:left="450"/>
        <w:jc w:val="center"/>
      </w:pPr>
      <w:r>
        <w:rPr>
          <w:noProof/>
        </w:rPr>
        <mc:AlternateContent>
          <mc:Choice Requires="wps">
            <w:drawing>
              <wp:inline distT="0" distB="0" distL="0" distR="0" wp14:anchorId="17F4E5C8" wp14:editId="291FDA70">
                <wp:extent cx="4122420" cy="2199005"/>
                <wp:effectExtent l="13970" t="7620" r="6985" b="12700"/>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2420" cy="2199005"/>
                        </a:xfrm>
                        <a:prstGeom prst="rect">
                          <a:avLst/>
                        </a:prstGeom>
                        <a:solidFill>
                          <a:srgbClr val="FFFFFF"/>
                        </a:solidFill>
                        <a:ln w="9525">
                          <a:solidFill>
                            <a:srgbClr val="000000"/>
                          </a:solidFill>
                          <a:miter lim="800000"/>
                          <a:headEnd/>
                          <a:tailEnd/>
                        </a:ln>
                      </wps:spPr>
                      <wps:txbx>
                        <w:txbxContent>
                          <w:p w14:paraId="2FF91687" w14:textId="77777777" w:rsidR="00FE7ED3" w:rsidRPr="007D6B9E" w:rsidRDefault="00FE7ED3" w:rsidP="007D045F">
                            <w:pPr>
                              <w:rPr>
                                <w:rFonts w:ascii="Courier" w:hAnsi="Courier"/>
                                <w:sz w:val="20"/>
                              </w:rPr>
                            </w:pPr>
                            <w:r w:rsidRPr="007D6B9E">
                              <w:rPr>
                                <w:rFonts w:ascii="Courier" w:hAnsi="Courier"/>
                                <w:sz w:val="20"/>
                              </w:rPr>
                              <w:t>/</w:t>
                            </w:r>
                            <w:r w:rsidRPr="007D6B9E">
                              <w:rPr>
                                <w:rFonts w:ascii="Courier" w:hAnsi="Courier"/>
                                <w:sz w:val="20"/>
                              </w:rPr>
                              <w:t xml:space="preserve">/  </w:t>
                            </w:r>
                            <w:r w:rsidRPr="007D6B9E">
                              <w:rPr>
                                <w:rFonts w:ascii="Courier" w:hAnsi="Courier"/>
                                <w:sz w:val="20"/>
                              </w:rPr>
                              <w:t>AnalogReadSerial: public domain code</w:t>
                            </w:r>
                          </w:p>
                          <w:p w14:paraId="01E20433" w14:textId="77777777" w:rsidR="00FE7ED3" w:rsidRPr="007D6B9E" w:rsidRDefault="00FE7ED3" w:rsidP="007D045F">
                            <w:pPr>
                              <w:rPr>
                                <w:rFonts w:ascii="Courier" w:hAnsi="Courier"/>
                                <w:sz w:val="20"/>
                              </w:rPr>
                            </w:pPr>
                            <w:r w:rsidRPr="007D6B9E">
                              <w:rPr>
                                <w:rFonts w:ascii="Courier" w:hAnsi="Courier"/>
                                <w:sz w:val="20"/>
                              </w:rPr>
                              <w:t>//  Reads analog input on pin 0, prints to console.</w:t>
                            </w:r>
                          </w:p>
                          <w:p w14:paraId="56C7D31F" w14:textId="77777777" w:rsidR="00FE7ED3" w:rsidRPr="007D6B9E" w:rsidRDefault="00FE7ED3" w:rsidP="007D045F">
                            <w:pPr>
                              <w:rPr>
                                <w:rFonts w:ascii="Courier" w:hAnsi="Courier"/>
                                <w:sz w:val="20"/>
                              </w:rPr>
                            </w:pPr>
                          </w:p>
                          <w:p w14:paraId="4AFB27C0" w14:textId="77777777" w:rsidR="00FE7ED3" w:rsidRPr="007D6B9E" w:rsidRDefault="00FE7ED3" w:rsidP="007D045F">
                            <w:pPr>
                              <w:rPr>
                                <w:rFonts w:ascii="Courier" w:hAnsi="Courier"/>
                                <w:sz w:val="20"/>
                              </w:rPr>
                            </w:pPr>
                            <w:r w:rsidRPr="007D6B9E">
                              <w:rPr>
                                <w:rFonts w:ascii="Courier" w:hAnsi="Courier"/>
                                <w:sz w:val="20"/>
                              </w:rPr>
                              <w:t>void setup() // runs once when you press reset</w:t>
                            </w:r>
                          </w:p>
                          <w:p w14:paraId="2030D947" w14:textId="77777777" w:rsidR="00FE7ED3" w:rsidRPr="007D6B9E" w:rsidRDefault="00FE7ED3" w:rsidP="007D045F">
                            <w:pPr>
                              <w:rPr>
                                <w:rFonts w:ascii="Courier" w:hAnsi="Courier"/>
                                <w:sz w:val="20"/>
                              </w:rPr>
                            </w:pPr>
                            <w:r w:rsidRPr="007D6B9E">
                              <w:rPr>
                                <w:rFonts w:ascii="Courier" w:hAnsi="Courier"/>
                                <w:sz w:val="20"/>
                              </w:rPr>
                              <w:t>{</w:t>
                            </w:r>
                          </w:p>
                          <w:p w14:paraId="0D0C3B2F" w14:textId="77777777" w:rsidR="00FE7ED3" w:rsidRPr="007D6B9E" w:rsidRDefault="00FE7ED3" w:rsidP="007D045F">
                            <w:pPr>
                              <w:rPr>
                                <w:rFonts w:ascii="Courier" w:hAnsi="Courier"/>
                                <w:sz w:val="20"/>
                              </w:rPr>
                            </w:pPr>
                            <w:r w:rsidRPr="007D6B9E">
                              <w:rPr>
                                <w:rFonts w:ascii="Courier" w:hAnsi="Courier"/>
                                <w:sz w:val="20"/>
                              </w:rPr>
                              <w:t xml:space="preserve">  Serial.begin(9600);</w:t>
                            </w:r>
                          </w:p>
                          <w:p w14:paraId="29472B01" w14:textId="77777777" w:rsidR="00FE7ED3" w:rsidRPr="007D6B9E" w:rsidRDefault="00FE7ED3" w:rsidP="007D045F">
                            <w:pPr>
                              <w:rPr>
                                <w:rFonts w:ascii="Courier" w:hAnsi="Courier"/>
                                <w:sz w:val="20"/>
                              </w:rPr>
                            </w:pPr>
                            <w:r w:rsidRPr="007D6B9E">
                              <w:rPr>
                                <w:rFonts w:ascii="Courier" w:hAnsi="Courier"/>
                                <w:sz w:val="20"/>
                              </w:rPr>
                              <w:t>}</w:t>
                            </w:r>
                          </w:p>
                          <w:p w14:paraId="2A49904B" w14:textId="77777777" w:rsidR="00FE7ED3" w:rsidRPr="007D6B9E" w:rsidRDefault="00FE7ED3" w:rsidP="007D045F">
                            <w:pPr>
                              <w:rPr>
                                <w:rFonts w:ascii="Courier" w:hAnsi="Courier"/>
                                <w:sz w:val="20"/>
                              </w:rPr>
                            </w:pPr>
                          </w:p>
                          <w:p w14:paraId="6331594C" w14:textId="77777777" w:rsidR="00FE7ED3" w:rsidRPr="007D6B9E" w:rsidRDefault="00FE7ED3" w:rsidP="007D045F">
                            <w:pPr>
                              <w:rPr>
                                <w:rFonts w:ascii="Courier" w:hAnsi="Courier"/>
                                <w:sz w:val="20"/>
                              </w:rPr>
                            </w:pPr>
                            <w:r w:rsidRPr="007D6B9E">
                              <w:rPr>
                                <w:rFonts w:ascii="Courier" w:hAnsi="Courier"/>
                                <w:sz w:val="20"/>
                              </w:rPr>
                              <w:t>void loop() // runs over and over forever</w:t>
                            </w:r>
                          </w:p>
                          <w:p w14:paraId="773BA075" w14:textId="77777777" w:rsidR="00FE7ED3" w:rsidRPr="007D6B9E" w:rsidRDefault="00FE7ED3" w:rsidP="007D045F">
                            <w:pPr>
                              <w:rPr>
                                <w:rFonts w:ascii="Courier" w:hAnsi="Courier"/>
                                <w:sz w:val="20"/>
                              </w:rPr>
                            </w:pPr>
                            <w:r w:rsidRPr="007D6B9E">
                              <w:rPr>
                                <w:rFonts w:ascii="Courier" w:hAnsi="Courier"/>
                                <w:sz w:val="20"/>
                              </w:rPr>
                              <w:t>{</w:t>
                            </w:r>
                          </w:p>
                          <w:p w14:paraId="45879F44" w14:textId="77777777" w:rsidR="00FE7ED3" w:rsidRPr="007D6B9E" w:rsidRDefault="00FE7ED3" w:rsidP="007D045F">
                            <w:pPr>
                              <w:rPr>
                                <w:rFonts w:ascii="Courier" w:hAnsi="Courier"/>
                                <w:sz w:val="20"/>
                              </w:rPr>
                            </w:pPr>
                            <w:r w:rsidRPr="007D6B9E">
                              <w:rPr>
                                <w:rFonts w:ascii="Courier" w:hAnsi="Courier"/>
                                <w:sz w:val="20"/>
                              </w:rPr>
                              <w:t xml:space="preserve">  int sensorValue = analogRead(A0);</w:t>
                            </w:r>
                          </w:p>
                          <w:p w14:paraId="7EF5C9CB" w14:textId="77777777" w:rsidR="00FE7ED3" w:rsidRPr="007D6B9E" w:rsidRDefault="00FE7ED3" w:rsidP="007D045F">
                            <w:pPr>
                              <w:rPr>
                                <w:rFonts w:ascii="Courier" w:hAnsi="Courier"/>
                                <w:sz w:val="20"/>
                              </w:rPr>
                            </w:pPr>
                            <w:r w:rsidRPr="007D6B9E">
                              <w:rPr>
                                <w:rFonts w:ascii="Courier" w:hAnsi="Courier"/>
                                <w:sz w:val="20"/>
                              </w:rPr>
                              <w:t xml:space="preserve">  Serial.println(sensorValue);</w:t>
                            </w:r>
                          </w:p>
                          <w:p w14:paraId="364B65A3" w14:textId="77777777" w:rsidR="00FE7ED3" w:rsidRPr="007D6B9E" w:rsidRDefault="00FE7ED3" w:rsidP="007D045F">
                            <w:pPr>
                              <w:rPr>
                                <w:rFonts w:ascii="Courier" w:hAnsi="Courier"/>
                                <w:sz w:val="20"/>
                              </w:rPr>
                            </w:pPr>
                            <w:r w:rsidRPr="007D6B9E">
                              <w:rPr>
                                <w:rFonts w:ascii="Courier" w:hAnsi="Courier"/>
                                <w:sz w:val="20"/>
                              </w:rPr>
                              <w:t xml:space="preserve">  delay(1); // delay in between reads for stability</w:t>
                            </w:r>
                          </w:p>
                          <w:p w14:paraId="0586DF7B" w14:textId="77777777" w:rsidR="00FE7ED3" w:rsidRPr="002D185B" w:rsidRDefault="00FE7ED3" w:rsidP="007D045F">
                            <w:r w:rsidRPr="007D6B9E">
                              <w:rPr>
                                <w:rFonts w:ascii="Courier" w:hAnsi="Courier"/>
                                <w:sz w:val="20"/>
                              </w:rPr>
                              <w:t>}</w:t>
                            </w:r>
                          </w:p>
                        </w:txbxContent>
                      </wps:txbx>
                      <wps:bodyPr rot="0" vert="horz" wrap="square" lIns="91440" tIns="45720" rIns="91440" bIns="45720" anchor="t" anchorCtr="0" upright="1">
                        <a:noAutofit/>
                      </wps:bodyPr>
                    </wps:wsp>
                  </a:graphicData>
                </a:graphic>
              </wp:inline>
            </w:drawing>
          </mc:Choice>
          <mc:Fallback>
            <w:pict>
              <v:shape w14:anchorId="17F4E5C8" id="Text Box 6" o:spid="_x0000_s1027" type="#_x0000_t202" style="width:324.6pt;height:17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">
                <v:textbox>
                  <w:txbxContent>
                    <w:p w14:paraId="2FF91687" w14:textId="77777777" w:rsidR="00FE7ED3" w:rsidRPr="007D6B9E" w:rsidRDefault="00FE7ED3" w:rsidP="007D045F">
                      <w:pPr>
                        <w:rPr>
                          <w:rFonts w:ascii="Courier" w:hAnsi="Courier"/>
                          <w:sz w:val="20"/>
                        </w:rPr>
                      </w:pPr>
                      <w:r w:rsidRPr="007D6B9E">
                        <w:rPr>
                          <w:rFonts w:ascii="Courier" w:hAnsi="Courier"/>
                          <w:sz w:val="20"/>
                        </w:rPr>
                        <w:t>/</w:t>
                      </w:r>
                      <w:r w:rsidRPr="007D6B9E">
                        <w:rPr>
                          <w:rFonts w:ascii="Courier" w:hAnsi="Courier"/>
                          <w:sz w:val="20"/>
                        </w:rPr>
                        <w:t xml:space="preserve">/  </w:t>
                      </w:r>
                      <w:r w:rsidRPr="007D6B9E">
                        <w:rPr>
                          <w:rFonts w:ascii="Courier" w:hAnsi="Courier"/>
                          <w:sz w:val="20"/>
                        </w:rPr>
                        <w:t>AnalogReadSerial: public domain code</w:t>
                      </w:r>
                    </w:p>
                    <w:p w14:paraId="01E20433" w14:textId="77777777" w:rsidR="00FE7ED3" w:rsidRPr="007D6B9E" w:rsidRDefault="00FE7ED3" w:rsidP="007D045F">
                      <w:pPr>
                        <w:rPr>
                          <w:rFonts w:ascii="Courier" w:hAnsi="Courier"/>
                          <w:sz w:val="20"/>
                        </w:rPr>
                      </w:pPr>
                      <w:r w:rsidRPr="007D6B9E">
                        <w:rPr>
                          <w:rFonts w:ascii="Courier" w:hAnsi="Courier"/>
                          <w:sz w:val="20"/>
                        </w:rPr>
                        <w:t>//  Reads analog input on pin 0, prints to console.</w:t>
                      </w:r>
                    </w:p>
                    <w:p w14:paraId="56C7D31F" w14:textId="77777777" w:rsidR="00FE7ED3" w:rsidRPr="007D6B9E" w:rsidRDefault="00FE7ED3" w:rsidP="007D045F">
                      <w:pPr>
                        <w:rPr>
                          <w:rFonts w:ascii="Courier" w:hAnsi="Courier"/>
                          <w:sz w:val="20"/>
                        </w:rPr>
                      </w:pPr>
                    </w:p>
                    <w:p w14:paraId="4AFB27C0" w14:textId="77777777" w:rsidR="00FE7ED3" w:rsidRPr="007D6B9E" w:rsidRDefault="00FE7ED3" w:rsidP="007D045F">
                      <w:pPr>
                        <w:rPr>
                          <w:rFonts w:ascii="Courier" w:hAnsi="Courier"/>
                          <w:sz w:val="20"/>
                        </w:rPr>
                      </w:pPr>
                      <w:r w:rsidRPr="007D6B9E">
                        <w:rPr>
                          <w:rFonts w:ascii="Courier" w:hAnsi="Courier"/>
                          <w:sz w:val="20"/>
                        </w:rPr>
                        <w:t>void setup() // runs once when you press reset</w:t>
                      </w:r>
                    </w:p>
                    <w:p w14:paraId="2030D947" w14:textId="77777777" w:rsidR="00FE7ED3" w:rsidRPr="007D6B9E" w:rsidRDefault="00FE7ED3" w:rsidP="007D045F">
                      <w:pPr>
                        <w:rPr>
                          <w:rFonts w:ascii="Courier" w:hAnsi="Courier"/>
                          <w:sz w:val="20"/>
                        </w:rPr>
                      </w:pPr>
                      <w:r w:rsidRPr="007D6B9E">
                        <w:rPr>
                          <w:rFonts w:ascii="Courier" w:hAnsi="Courier"/>
                          <w:sz w:val="20"/>
                        </w:rPr>
                        <w:t>{</w:t>
                      </w:r>
                    </w:p>
                    <w:p w14:paraId="0D0C3B2F" w14:textId="77777777" w:rsidR="00FE7ED3" w:rsidRPr="007D6B9E" w:rsidRDefault="00FE7ED3" w:rsidP="007D045F">
                      <w:pPr>
                        <w:rPr>
                          <w:rFonts w:ascii="Courier" w:hAnsi="Courier"/>
                          <w:sz w:val="20"/>
                        </w:rPr>
                      </w:pPr>
                      <w:r w:rsidRPr="007D6B9E">
                        <w:rPr>
                          <w:rFonts w:ascii="Courier" w:hAnsi="Courier"/>
                          <w:sz w:val="20"/>
                        </w:rPr>
                        <w:t xml:space="preserve">  Serial.begin(9600);</w:t>
                      </w:r>
                    </w:p>
                    <w:p w14:paraId="29472B01" w14:textId="77777777" w:rsidR="00FE7ED3" w:rsidRPr="007D6B9E" w:rsidRDefault="00FE7ED3" w:rsidP="007D045F">
                      <w:pPr>
                        <w:rPr>
                          <w:rFonts w:ascii="Courier" w:hAnsi="Courier"/>
                          <w:sz w:val="20"/>
                        </w:rPr>
                      </w:pPr>
                      <w:r w:rsidRPr="007D6B9E">
                        <w:rPr>
                          <w:rFonts w:ascii="Courier" w:hAnsi="Courier"/>
                          <w:sz w:val="20"/>
                        </w:rPr>
                        <w:t>}</w:t>
                      </w:r>
                    </w:p>
                    <w:p w14:paraId="2A49904B" w14:textId="77777777" w:rsidR="00FE7ED3" w:rsidRPr="007D6B9E" w:rsidRDefault="00FE7ED3" w:rsidP="007D045F">
                      <w:pPr>
                        <w:rPr>
                          <w:rFonts w:ascii="Courier" w:hAnsi="Courier"/>
                          <w:sz w:val="20"/>
                        </w:rPr>
                      </w:pPr>
                    </w:p>
                    <w:p w14:paraId="6331594C" w14:textId="77777777" w:rsidR="00FE7ED3" w:rsidRPr="007D6B9E" w:rsidRDefault="00FE7ED3" w:rsidP="007D045F">
                      <w:pPr>
                        <w:rPr>
                          <w:rFonts w:ascii="Courier" w:hAnsi="Courier"/>
                          <w:sz w:val="20"/>
                        </w:rPr>
                      </w:pPr>
                      <w:r w:rsidRPr="007D6B9E">
                        <w:rPr>
                          <w:rFonts w:ascii="Courier" w:hAnsi="Courier"/>
                          <w:sz w:val="20"/>
                        </w:rPr>
                        <w:t>void loop() // runs over and over forever</w:t>
                      </w:r>
                    </w:p>
                    <w:p w14:paraId="773BA075" w14:textId="77777777" w:rsidR="00FE7ED3" w:rsidRPr="007D6B9E" w:rsidRDefault="00FE7ED3" w:rsidP="007D045F">
                      <w:pPr>
                        <w:rPr>
                          <w:rFonts w:ascii="Courier" w:hAnsi="Courier"/>
                          <w:sz w:val="20"/>
                        </w:rPr>
                      </w:pPr>
                      <w:r w:rsidRPr="007D6B9E">
                        <w:rPr>
                          <w:rFonts w:ascii="Courier" w:hAnsi="Courier"/>
                          <w:sz w:val="20"/>
                        </w:rPr>
                        <w:t>{</w:t>
                      </w:r>
                    </w:p>
                    <w:p w14:paraId="45879F44" w14:textId="77777777" w:rsidR="00FE7ED3" w:rsidRPr="007D6B9E" w:rsidRDefault="00FE7ED3" w:rsidP="007D045F">
                      <w:pPr>
                        <w:rPr>
                          <w:rFonts w:ascii="Courier" w:hAnsi="Courier"/>
                          <w:sz w:val="20"/>
                        </w:rPr>
                      </w:pPr>
                      <w:r w:rsidRPr="007D6B9E">
                        <w:rPr>
                          <w:rFonts w:ascii="Courier" w:hAnsi="Courier"/>
                          <w:sz w:val="20"/>
                        </w:rPr>
                        <w:t xml:space="preserve">  int sensorValue = analogRead(A0);</w:t>
                      </w:r>
                    </w:p>
                    <w:p w14:paraId="7EF5C9CB" w14:textId="77777777" w:rsidR="00FE7ED3" w:rsidRPr="007D6B9E" w:rsidRDefault="00FE7ED3" w:rsidP="007D045F">
                      <w:pPr>
                        <w:rPr>
                          <w:rFonts w:ascii="Courier" w:hAnsi="Courier"/>
                          <w:sz w:val="20"/>
                        </w:rPr>
                      </w:pPr>
                      <w:r w:rsidRPr="007D6B9E">
                        <w:rPr>
                          <w:rFonts w:ascii="Courier" w:hAnsi="Courier"/>
                          <w:sz w:val="20"/>
                        </w:rPr>
                        <w:t xml:space="preserve">  Serial.println(sensorValue);</w:t>
                      </w:r>
                    </w:p>
                    <w:p w14:paraId="364B65A3" w14:textId="77777777" w:rsidR="00FE7ED3" w:rsidRPr="007D6B9E" w:rsidRDefault="00FE7ED3" w:rsidP="007D045F">
                      <w:pPr>
                        <w:rPr>
                          <w:rFonts w:ascii="Courier" w:hAnsi="Courier"/>
                          <w:sz w:val="20"/>
                        </w:rPr>
                      </w:pPr>
                      <w:r w:rsidRPr="007D6B9E">
                        <w:rPr>
                          <w:rFonts w:ascii="Courier" w:hAnsi="Courier"/>
                          <w:sz w:val="20"/>
                        </w:rPr>
                        <w:t xml:space="preserve">  delay(1); // delay in between reads for stability</w:t>
                      </w:r>
                    </w:p>
                    <w:p w14:paraId="0586DF7B" w14:textId="77777777" w:rsidR="00FE7ED3" w:rsidRPr="002D185B" w:rsidRDefault="00FE7ED3" w:rsidP="007D045F">
                      <w:r w:rsidRPr="007D6B9E">
                        <w:rPr>
                          <w:rFonts w:ascii="Courier" w:hAnsi="Courier"/>
                          <w:sz w:val="20"/>
                        </w:rPr>
                        <w:t>}</w:t>
                      </w:r>
                    </w:p>
                  </w:txbxContent>
                </v:textbox>
                <w10:anchorlock/>
              </v:shape>
            </w:pict>
          </mc:Fallback>
        </mc:AlternateContent>
      </w:r>
    </w:p>
    <w:p w14:paraId="3D302A76" w14:textId="70F74106" w:rsidR="00FF4973" w:rsidRDefault="00FF4973" w:rsidP="00A21A62">
      <w:pPr>
        <w:ind w:left="1440"/>
        <w:jc w:val="center"/>
      </w:pPr>
    </w:p>
    <w:p w14:paraId="58867033" w14:textId="388B3975" w:rsidR="008D718E" w:rsidRDefault="008D718E" w:rsidP="008D718E">
      <w:pPr>
        <w:ind w:left="1440"/>
      </w:pPr>
    </w:p>
    <w:p w14:paraId="50280AAE" w14:textId="0E3BFE4E" w:rsidR="008D718E" w:rsidRDefault="008D718E" w:rsidP="008D718E">
      <w:pPr>
        <w:ind w:left="450"/>
      </w:pPr>
      <w:r>
        <w:rPr>
          <w:noProof/>
        </w:rPr>
        <w:drawing>
          <wp:inline distT="0" distB="0" distL="0" distR="0" wp14:anchorId="2E97BAE6" wp14:editId="781D1767">
            <wp:extent cx="5943600" cy="31356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35630"/>
                    </a:xfrm>
                    <a:prstGeom prst="rect">
                      <a:avLst/>
                    </a:prstGeom>
                  </pic:spPr>
                </pic:pic>
              </a:graphicData>
            </a:graphic>
          </wp:inline>
        </w:drawing>
      </w:r>
    </w:p>
    <w:p w14:paraId="7BD9C755" w14:textId="77777777" w:rsidR="00280C69" w:rsidRDefault="00280C69" w:rsidP="00402A3D">
      <w:pPr>
        <w:numPr>
          <w:ilvl w:val="1"/>
          <w:numId w:val="1"/>
        </w:numPr>
        <w:tabs>
          <w:tab w:val="clear" w:pos="1440"/>
        </w:tabs>
        <w:ind w:left="720"/>
      </w:pPr>
      <w:r>
        <w:t>This code sets up serial communication at 9600 baud to the PC, then reads an analog value from pin zero (A0), and</w:t>
      </w:r>
      <w:r w:rsidR="008035DA">
        <w:t xml:space="preserve"> prints the decimal value </w:t>
      </w:r>
      <w:r>
        <w:t>of the AD</w:t>
      </w:r>
      <w:r w:rsidR="007375B5">
        <w:t>C</w:t>
      </w:r>
      <w:r>
        <w:t xml:space="preserve"> converter reading to the serial port.</w:t>
      </w:r>
    </w:p>
    <w:p w14:paraId="6CC0F93E" w14:textId="77777777" w:rsidR="00EE462E" w:rsidRDefault="003A7AE4" w:rsidP="00402A3D">
      <w:pPr>
        <w:numPr>
          <w:ilvl w:val="1"/>
          <w:numId w:val="1"/>
        </w:numPr>
        <w:tabs>
          <w:tab w:val="clear" w:pos="1440"/>
        </w:tabs>
        <w:ind w:left="720"/>
      </w:pPr>
      <w:r>
        <w:t xml:space="preserve">Upload the program to the microprocessor File-&gt;Upload, or </w:t>
      </w:r>
      <w:proofErr w:type="spellStart"/>
      <w:r>
        <w:t>Ctrl+U</w:t>
      </w:r>
      <w:proofErr w:type="spellEnd"/>
      <w:r>
        <w:t xml:space="preserve">. This will compile the code, check for errors, and upload the file. </w:t>
      </w:r>
    </w:p>
    <w:p w14:paraId="4226B8FB" w14:textId="77777777" w:rsidR="00D47510" w:rsidRDefault="00D47510" w:rsidP="00402A3D">
      <w:pPr>
        <w:numPr>
          <w:ilvl w:val="1"/>
          <w:numId w:val="1"/>
        </w:numPr>
        <w:tabs>
          <w:tab w:val="clear" w:pos="1440"/>
        </w:tabs>
        <w:ind w:left="720"/>
      </w:pPr>
      <w:r>
        <w:lastRenderedPageBreak/>
        <w:t>If you see an error message that says file did not upload, go to Tools-&gt; Serial Port and change the serial port e.g. select com6 instead of com1. Try uploading again</w:t>
      </w:r>
    </w:p>
    <w:p w14:paraId="62935FF4" w14:textId="77777777" w:rsidR="003A7AE4" w:rsidRDefault="003A7AE4" w:rsidP="00402A3D">
      <w:pPr>
        <w:numPr>
          <w:ilvl w:val="1"/>
          <w:numId w:val="1"/>
        </w:numPr>
        <w:tabs>
          <w:tab w:val="clear" w:pos="1440"/>
        </w:tabs>
        <w:ind w:left="720"/>
      </w:pPr>
      <w:r>
        <w:t xml:space="preserve">Open a serial terminal window and view the data coming back from the microprocessor. </w:t>
      </w:r>
      <w:r w:rsidR="004B2E43">
        <w:t xml:space="preserve">Tool-&gt;Serial Monitor or </w:t>
      </w:r>
      <w:proofErr w:type="spellStart"/>
      <w:r w:rsidR="004B2E43">
        <w:t>Ctrl+Shift+M</w:t>
      </w:r>
      <w:proofErr w:type="spellEnd"/>
      <w:r w:rsidR="004B2E43">
        <w:t xml:space="preserve">. </w:t>
      </w:r>
      <w:r>
        <w:t>Typic</w:t>
      </w:r>
      <w:r w:rsidR="008201E4">
        <w:t>al values will be around 170.</w:t>
      </w:r>
    </w:p>
    <w:p w14:paraId="4AD50DA0" w14:textId="26CD7A1D" w:rsidR="00C34319" w:rsidRDefault="00C34319" w:rsidP="00402A3D">
      <w:pPr>
        <w:numPr>
          <w:ilvl w:val="1"/>
          <w:numId w:val="1"/>
        </w:numPr>
        <w:tabs>
          <w:tab w:val="clear" w:pos="1440"/>
        </w:tabs>
        <w:ind w:left="720"/>
      </w:pPr>
      <w:r>
        <w:t>Put your finger on the temperature sensor to warm it up and watch for the A/D reading values to increase slightly.</w:t>
      </w:r>
    </w:p>
    <w:p w14:paraId="255A8CB2" w14:textId="1DD45DA3" w:rsidR="0063490C" w:rsidRDefault="0063490C" w:rsidP="0063490C">
      <w:pPr>
        <w:ind w:left="360"/>
      </w:pPr>
    </w:p>
    <w:p w14:paraId="7718E8F0" w14:textId="085806AD" w:rsidR="0063490C" w:rsidRDefault="0063490C" w:rsidP="0063490C">
      <w:pPr>
        <w:ind w:left="720"/>
      </w:pPr>
      <w:r>
        <w:t xml:space="preserve">This code reads the ADC on analog input A0 and prints the output to the serial port as rapidly as it can with only a slight delay between reads (1 </w:t>
      </w:r>
      <w:proofErr w:type="spellStart"/>
      <w:r>
        <w:t>mSec</w:t>
      </w:r>
      <w:proofErr w:type="spellEnd"/>
      <w:r>
        <w:t>).  It will continue to read the port until the program is terminated by the user.</w:t>
      </w:r>
    </w:p>
    <w:p w14:paraId="6A7881DF" w14:textId="1FB1D7C9" w:rsidR="00306704" w:rsidRDefault="00FF4973" w:rsidP="00402A3D">
      <w:pPr>
        <w:numPr>
          <w:ilvl w:val="0"/>
          <w:numId w:val="1"/>
        </w:numPr>
        <w:tabs>
          <w:tab w:val="clear" w:pos="720"/>
        </w:tabs>
        <w:ind w:left="360"/>
      </w:pPr>
      <w:r>
        <w:br w:type="page"/>
      </w:r>
      <w:r w:rsidR="00E97D6E">
        <w:lastRenderedPageBreak/>
        <w:t>Now m</w:t>
      </w:r>
      <w:r w:rsidR="00306704">
        <w:t>odify the code so that there is a delay between display updates:</w:t>
      </w:r>
    </w:p>
    <w:p w14:paraId="54984651" w14:textId="076B19B2" w:rsidR="00E97D6E" w:rsidRDefault="00E97D6E" w:rsidP="00402A3D">
      <w:pPr>
        <w:numPr>
          <w:ilvl w:val="1"/>
          <w:numId w:val="1"/>
        </w:numPr>
        <w:tabs>
          <w:tab w:val="clear" w:pos="1440"/>
        </w:tabs>
        <w:ind w:left="720"/>
      </w:pPr>
      <w:r>
        <w:t xml:space="preserve">Copy the code in the text box below by clicking in the box, typing CTRL-A and CTRL-C to select and copy </w:t>
      </w:r>
      <w:proofErr w:type="gramStart"/>
      <w:r>
        <w:t>all of</w:t>
      </w:r>
      <w:proofErr w:type="gramEnd"/>
      <w:r>
        <w:t xml:space="preserve"> the text.  Paste the code to the IDE being sure to replace </w:t>
      </w:r>
      <w:proofErr w:type="gramStart"/>
      <w:r w:rsidR="0063490C">
        <w:t>all of</w:t>
      </w:r>
      <w:proofErr w:type="gramEnd"/>
      <w:r w:rsidR="0063490C">
        <w:t xml:space="preserve"> </w:t>
      </w:r>
      <w:r>
        <w:t>the existing code.</w:t>
      </w:r>
    </w:p>
    <w:p w14:paraId="45223B2D" w14:textId="77777777" w:rsidR="0063490C" w:rsidRDefault="00E97D6E" w:rsidP="00402A3D">
      <w:pPr>
        <w:numPr>
          <w:ilvl w:val="1"/>
          <w:numId w:val="1"/>
        </w:numPr>
        <w:tabs>
          <w:tab w:val="clear" w:pos="1440"/>
        </w:tabs>
        <w:ind w:left="720"/>
      </w:pPr>
      <w:r w:rsidRPr="0063490C">
        <w:t>The code in the text box below i</w:t>
      </w:r>
      <w:r w:rsidR="00C6540C" w:rsidRPr="0063490C">
        <w:t>ncrease</w:t>
      </w:r>
      <w:r w:rsidRPr="0063490C">
        <w:t>s</w:t>
      </w:r>
      <w:r w:rsidR="00C6540C" w:rsidRPr="0063490C">
        <w:t xml:space="preserve"> the loop delay to 500 msec</w:t>
      </w:r>
      <w:r w:rsidR="0063490C" w:rsidRPr="0063490C">
        <w:t xml:space="preserve"> by </w:t>
      </w:r>
      <w:r w:rsidR="0063490C">
        <w:t xml:space="preserve">modifying the delay </w:t>
      </w:r>
      <w:r w:rsidR="0063490C" w:rsidRPr="0063490C">
        <w:t xml:space="preserve">command </w:t>
      </w:r>
      <w:r w:rsidR="0063490C">
        <w:t xml:space="preserve">to </w:t>
      </w:r>
      <w:r w:rsidR="0063490C" w:rsidRPr="0063490C">
        <w:t>“</w:t>
      </w:r>
      <w:proofErr w:type="gramStart"/>
      <w:r w:rsidR="0063490C" w:rsidRPr="0063490C">
        <w:t>delay(</w:t>
      </w:r>
      <w:proofErr w:type="gramEnd"/>
      <w:r w:rsidR="0063490C" w:rsidRPr="0063490C">
        <w:t xml:space="preserve">500);” after each </w:t>
      </w:r>
      <w:r w:rsidR="0063490C">
        <w:t>read of the ADC</w:t>
      </w:r>
      <w:r w:rsidR="00C6540C" w:rsidRPr="0063490C">
        <w:t>.</w:t>
      </w:r>
    </w:p>
    <w:p w14:paraId="62BF687C" w14:textId="0700CF6D" w:rsidR="0063490C" w:rsidRDefault="00C6540C" w:rsidP="0063490C">
      <w:pPr>
        <w:ind w:left="720"/>
      </w:pPr>
      <w:r w:rsidRPr="0063490C">
        <w:t>This s</w:t>
      </w:r>
      <w:r w:rsidR="005D5AF5" w:rsidRPr="0063490C">
        <w:t xml:space="preserve">lows the loop down </w:t>
      </w:r>
      <w:r w:rsidRPr="0063490C">
        <w:t>to two samples per second, making</w:t>
      </w:r>
      <w:r w:rsidR="00676DFC" w:rsidRPr="0063490C">
        <w:t xml:space="preserve"> it easier to see changes.</w:t>
      </w:r>
      <w:r w:rsidR="00E97D6E" w:rsidRPr="0063490C">
        <w:t xml:space="preserve">  </w:t>
      </w:r>
    </w:p>
    <w:p w14:paraId="533ECA7A" w14:textId="1F24D300" w:rsidR="00E97D6E" w:rsidRDefault="00E97D6E" w:rsidP="0063490C">
      <w:pPr>
        <w:ind w:left="720"/>
      </w:pPr>
      <w:r w:rsidRPr="0063490C">
        <w:t xml:space="preserve">It also adds a header text line to the </w:t>
      </w:r>
      <w:proofErr w:type="gramStart"/>
      <w:r w:rsidRPr="0063490C">
        <w:t>setup(</w:t>
      </w:r>
      <w:proofErr w:type="gramEnd"/>
      <w:r w:rsidRPr="0063490C">
        <w:t>) routine</w:t>
      </w:r>
      <w:r>
        <w:t xml:space="preserve"> to show the sample number “</w:t>
      </w:r>
      <w:proofErr w:type="spellStart"/>
      <w:r>
        <w:t>smpl</w:t>
      </w:r>
      <w:proofErr w:type="spellEnd"/>
      <w:r>
        <w:t>” and the ADC value “ADC”.</w:t>
      </w:r>
      <w:r w:rsidR="00EE73E7">
        <w:t xml:space="preserve">  </w:t>
      </w:r>
    </w:p>
    <w:p w14:paraId="2C1B448B" w14:textId="4D44F820" w:rsidR="00306704" w:rsidRDefault="00E97D6E" w:rsidP="00402A3D">
      <w:pPr>
        <w:numPr>
          <w:ilvl w:val="1"/>
          <w:numId w:val="1"/>
        </w:numPr>
        <w:tabs>
          <w:tab w:val="clear" w:pos="1440"/>
        </w:tabs>
        <w:ind w:left="720"/>
      </w:pPr>
      <w:r>
        <w:t xml:space="preserve">The code also adds a loop counter variable </w:t>
      </w:r>
      <w:proofErr w:type="spellStart"/>
      <w:proofErr w:type="gramStart"/>
      <w:r w:rsidR="00BD53C9" w:rsidRPr="0085629D">
        <w:rPr>
          <w:rFonts w:ascii="Courier New" w:hAnsi="Courier New" w:cs="Courier New"/>
          <w:sz w:val="22"/>
        </w:rPr>
        <w:t>nSmpl</w:t>
      </w:r>
      <w:proofErr w:type="spellEnd"/>
      <w:r w:rsidR="00BD53C9">
        <w:t xml:space="preserve">, </w:t>
      </w:r>
      <w:r>
        <w:t>and</w:t>
      </w:r>
      <w:proofErr w:type="gramEnd"/>
      <w:r>
        <w:t xml:space="preserve"> adds a statemen</w:t>
      </w:r>
      <w:r w:rsidR="0063490C">
        <w:t>t</w:t>
      </w:r>
      <w:r>
        <w:t xml:space="preserve"> to print the sample number</w:t>
      </w:r>
      <w:r w:rsidR="00BD53C9">
        <w:t>.</w:t>
      </w:r>
    </w:p>
    <w:p w14:paraId="2D215DFE" w14:textId="77777777" w:rsidR="00AF2CAF" w:rsidRDefault="00AF2CAF" w:rsidP="00AF2CAF">
      <w:pPr>
        <w:ind w:left="720"/>
      </w:pPr>
    </w:p>
    <w:p w14:paraId="741F9669" w14:textId="77777777" w:rsidR="001C57FA" w:rsidRDefault="00537FCE" w:rsidP="00FF578C">
      <w:pPr>
        <w:ind w:left="990"/>
      </w:pPr>
      <w:r>
        <w:rPr>
          <w:noProof/>
        </w:rPr>
        <mc:AlternateContent>
          <mc:Choice Requires="wps">
            <w:drawing>
              <wp:inline distT="0" distB="0" distL="0" distR="0" wp14:anchorId="460BB7AE" wp14:editId="4A926281">
                <wp:extent cx="4761865" cy="2256790"/>
                <wp:effectExtent l="9525" t="9525" r="10160" b="10160"/>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1865" cy="2256790"/>
                        </a:xfrm>
                        <a:prstGeom prst="rect">
                          <a:avLst/>
                        </a:prstGeom>
                        <a:solidFill>
                          <a:srgbClr val="FFFFFF"/>
                        </a:solidFill>
                        <a:ln w="9525">
                          <a:solidFill>
                            <a:srgbClr val="000000"/>
                          </a:solidFill>
                          <a:miter lim="800000"/>
                          <a:headEnd/>
                          <a:tailEnd/>
                        </a:ln>
                      </wps:spPr>
                      <wps:txbx>
                        <w:txbxContent>
                          <w:p w14:paraId="6029F9BA" w14:textId="77777777" w:rsidR="00FE7ED3" w:rsidRPr="00866F41" w:rsidRDefault="00FE7ED3" w:rsidP="00866F41">
                            <w:pPr>
                              <w:rPr>
                                <w:rFonts w:ascii="Courier" w:hAnsi="Courier"/>
                                <w:sz w:val="20"/>
                              </w:rPr>
                            </w:pPr>
                            <w:r w:rsidRPr="00866F41">
                              <w:rPr>
                                <w:rFonts w:ascii="Courier" w:hAnsi="Courier"/>
                                <w:sz w:val="20"/>
                              </w:rPr>
                              <w:t xml:space="preserve">int </w:t>
                            </w:r>
                            <w:r w:rsidRPr="00866F41">
                              <w:rPr>
                                <w:rFonts w:ascii="Courier" w:hAnsi="Courier"/>
                                <w:sz w:val="20"/>
                              </w:rPr>
                              <w:t>nSmpl = 1, sample; // global variables</w:t>
                            </w:r>
                          </w:p>
                          <w:p w14:paraId="455E415E" w14:textId="77777777" w:rsidR="00FE7ED3" w:rsidRPr="00866F41" w:rsidRDefault="00FE7ED3" w:rsidP="00866F41">
                            <w:pPr>
                              <w:rPr>
                                <w:rFonts w:ascii="Courier" w:hAnsi="Courier"/>
                                <w:sz w:val="20"/>
                              </w:rPr>
                            </w:pPr>
                          </w:p>
                          <w:p w14:paraId="4BFE8319" w14:textId="77777777" w:rsidR="00FE7ED3" w:rsidRPr="00866F41" w:rsidRDefault="00FE7ED3" w:rsidP="00866F41">
                            <w:pPr>
                              <w:rPr>
                                <w:rFonts w:ascii="Courier" w:hAnsi="Courier"/>
                                <w:sz w:val="20"/>
                              </w:rPr>
                            </w:pPr>
                            <w:r w:rsidRPr="00866F41">
                              <w:rPr>
                                <w:rFonts w:ascii="Courier" w:hAnsi="Courier"/>
                                <w:sz w:val="20"/>
                              </w:rPr>
                              <w:t xml:space="preserve">void </w:t>
                            </w:r>
                            <w:r w:rsidRPr="00866F41">
                              <w:rPr>
                                <w:rFonts w:ascii="Courier" w:hAnsi="Courier"/>
                                <w:sz w:val="20"/>
                              </w:rPr>
                              <w:t>setup()</w:t>
                            </w:r>
                          </w:p>
                          <w:p w14:paraId="7DF828A6" w14:textId="77777777" w:rsidR="00FE7ED3" w:rsidRPr="00866F41" w:rsidRDefault="00FE7ED3" w:rsidP="00866F41">
                            <w:pPr>
                              <w:rPr>
                                <w:rFonts w:ascii="Courier" w:hAnsi="Courier"/>
                                <w:sz w:val="20"/>
                              </w:rPr>
                            </w:pPr>
                            <w:r w:rsidRPr="00866F41">
                              <w:rPr>
                                <w:rFonts w:ascii="Courier" w:hAnsi="Courier"/>
                                <w:sz w:val="20"/>
                              </w:rPr>
                              <w:t>{</w:t>
                            </w:r>
                          </w:p>
                          <w:p w14:paraId="343C6EF4" w14:textId="77777777" w:rsidR="00FE7ED3" w:rsidRPr="00866F41" w:rsidRDefault="00FE7ED3" w:rsidP="00866F41">
                            <w:pPr>
                              <w:rPr>
                                <w:rFonts w:ascii="Courier" w:hAnsi="Courier"/>
                                <w:sz w:val="20"/>
                              </w:rPr>
                            </w:pPr>
                            <w:r w:rsidRPr="00866F41">
                              <w:rPr>
                                <w:rFonts w:ascii="Courier" w:hAnsi="Courier"/>
                                <w:sz w:val="20"/>
                              </w:rPr>
                              <w:t xml:space="preserve">  Serial.begin(9600);</w:t>
                            </w:r>
                          </w:p>
                          <w:p w14:paraId="0D7949DB" w14:textId="77777777" w:rsidR="00FE7ED3" w:rsidRPr="00866F41" w:rsidRDefault="00FE7ED3" w:rsidP="00866F41">
                            <w:pPr>
                              <w:rPr>
                                <w:rFonts w:ascii="Courier" w:hAnsi="Courier"/>
                                <w:sz w:val="20"/>
                              </w:rPr>
                            </w:pPr>
                            <w:r w:rsidRPr="00866F41">
                              <w:rPr>
                                <w:rFonts w:ascii="Courier" w:hAnsi="Courier"/>
                                <w:sz w:val="20"/>
                              </w:rPr>
                              <w:t xml:space="preserve">  Serial.print("\nsmpl\tADC\n"); // column headers</w:t>
                            </w:r>
                          </w:p>
                          <w:p w14:paraId="0113076A" w14:textId="77777777" w:rsidR="00FE7ED3" w:rsidRPr="00866F41" w:rsidRDefault="00FE7ED3" w:rsidP="00866F41">
                            <w:pPr>
                              <w:rPr>
                                <w:rFonts w:ascii="Courier" w:hAnsi="Courier"/>
                                <w:sz w:val="20"/>
                              </w:rPr>
                            </w:pPr>
                            <w:r w:rsidRPr="00866F41">
                              <w:rPr>
                                <w:rFonts w:ascii="Courier" w:hAnsi="Courier"/>
                                <w:sz w:val="20"/>
                              </w:rPr>
                              <w:t>}</w:t>
                            </w:r>
                          </w:p>
                          <w:p w14:paraId="52103178" w14:textId="77777777" w:rsidR="00FE7ED3" w:rsidRPr="00866F41" w:rsidRDefault="00FE7ED3" w:rsidP="00866F41">
                            <w:pPr>
                              <w:rPr>
                                <w:rFonts w:ascii="Courier" w:hAnsi="Courier"/>
                                <w:sz w:val="20"/>
                              </w:rPr>
                            </w:pPr>
                            <w:r w:rsidRPr="00866F41">
                              <w:rPr>
                                <w:rFonts w:ascii="Courier" w:hAnsi="Courier"/>
                                <w:sz w:val="20"/>
                              </w:rPr>
                              <w:t>void loop()</w:t>
                            </w:r>
                          </w:p>
                          <w:p w14:paraId="524698C4" w14:textId="77777777" w:rsidR="00FE7ED3" w:rsidRPr="00866F41" w:rsidRDefault="00FE7ED3" w:rsidP="00866F41">
                            <w:pPr>
                              <w:rPr>
                                <w:rFonts w:ascii="Courier" w:hAnsi="Courier"/>
                                <w:sz w:val="20"/>
                              </w:rPr>
                            </w:pPr>
                            <w:r w:rsidRPr="00866F41">
                              <w:rPr>
                                <w:rFonts w:ascii="Courier" w:hAnsi="Courier"/>
                                <w:sz w:val="20"/>
                              </w:rPr>
                              <w:t>{</w:t>
                            </w:r>
                          </w:p>
                          <w:p w14:paraId="795F8A24" w14:textId="77777777" w:rsidR="00FE7ED3" w:rsidRPr="00866F41" w:rsidRDefault="00FE7ED3" w:rsidP="00866F41">
                            <w:pPr>
                              <w:rPr>
                                <w:rFonts w:ascii="Courier" w:hAnsi="Courier"/>
                                <w:sz w:val="20"/>
                              </w:rPr>
                            </w:pPr>
                            <w:r w:rsidRPr="00866F41">
                              <w:rPr>
                                <w:rFonts w:ascii="Courier" w:hAnsi="Courier"/>
                                <w:sz w:val="20"/>
                              </w:rPr>
                              <w:t xml:space="preserve">  sample = analogRead(A0);</w:t>
                            </w:r>
                          </w:p>
                          <w:p w14:paraId="61437958" w14:textId="77777777" w:rsidR="00FE7ED3" w:rsidRPr="00866F41" w:rsidRDefault="00FE7ED3" w:rsidP="00866F41">
                            <w:pPr>
                              <w:rPr>
                                <w:rFonts w:ascii="Courier" w:hAnsi="Courier"/>
                                <w:sz w:val="20"/>
                              </w:rPr>
                            </w:pPr>
                            <w:r w:rsidRPr="00866F41">
                              <w:rPr>
                                <w:rFonts w:ascii="Courier" w:hAnsi="Courier"/>
                                <w:sz w:val="20"/>
                              </w:rPr>
                              <w:t xml:space="preserve">  Serial.print(nSmpl); Serial.print('\t'); // tabbed output</w:t>
                            </w:r>
                          </w:p>
                          <w:p w14:paraId="7492FEF4" w14:textId="77777777" w:rsidR="00FE7ED3" w:rsidRPr="00866F41" w:rsidRDefault="00FE7ED3" w:rsidP="00866F41">
                            <w:pPr>
                              <w:rPr>
                                <w:rFonts w:ascii="Courier" w:hAnsi="Courier"/>
                                <w:sz w:val="20"/>
                              </w:rPr>
                            </w:pPr>
                            <w:r w:rsidRPr="00866F41">
                              <w:rPr>
                                <w:rFonts w:ascii="Courier" w:hAnsi="Courier"/>
                                <w:sz w:val="20"/>
                              </w:rPr>
                              <w:t xml:space="preserve">  Serial.println(sample);</w:t>
                            </w:r>
                          </w:p>
                          <w:p w14:paraId="464BDC9D" w14:textId="77777777" w:rsidR="00FE7ED3" w:rsidRPr="00866F41" w:rsidRDefault="00FE7ED3" w:rsidP="00866F41">
                            <w:pPr>
                              <w:rPr>
                                <w:rFonts w:ascii="Courier" w:hAnsi="Courier"/>
                                <w:sz w:val="20"/>
                              </w:rPr>
                            </w:pPr>
                            <w:r w:rsidRPr="00866F41">
                              <w:rPr>
                                <w:rFonts w:ascii="Courier" w:hAnsi="Courier"/>
                                <w:sz w:val="20"/>
                              </w:rPr>
                              <w:t xml:space="preserve">  </w:t>
                            </w:r>
                            <w:r>
                              <w:rPr>
                                <w:rFonts w:ascii="Courier" w:hAnsi="Courier"/>
                                <w:sz w:val="20"/>
                              </w:rPr>
                              <w:t>++nSmpl</w:t>
                            </w:r>
                            <w:r w:rsidRPr="00866F41">
                              <w:rPr>
                                <w:rFonts w:ascii="Courier" w:hAnsi="Courier"/>
                                <w:sz w:val="20"/>
                              </w:rPr>
                              <w:t>;</w:t>
                            </w:r>
                          </w:p>
                          <w:p w14:paraId="675B442E" w14:textId="77777777" w:rsidR="00FE7ED3" w:rsidRPr="00866F41" w:rsidRDefault="00FE7ED3" w:rsidP="00866F41">
                            <w:pPr>
                              <w:rPr>
                                <w:rFonts w:ascii="Courier" w:hAnsi="Courier"/>
                                <w:sz w:val="20"/>
                              </w:rPr>
                            </w:pPr>
                            <w:r w:rsidRPr="00866F41">
                              <w:rPr>
                                <w:rFonts w:ascii="Courier" w:hAnsi="Courier"/>
                                <w:sz w:val="20"/>
                              </w:rPr>
                              <w:t xml:space="preserve">  delay(500);</w:t>
                            </w:r>
                          </w:p>
                          <w:p w14:paraId="33538E0D" w14:textId="77777777" w:rsidR="00FE7ED3" w:rsidRPr="00306704" w:rsidRDefault="00FE7ED3" w:rsidP="00866F41">
                            <w:r w:rsidRPr="00866F41">
                              <w:rPr>
                                <w:rFonts w:ascii="Courier" w:hAnsi="Courier"/>
                                <w:sz w:val="20"/>
                              </w:rPr>
                              <w:t>}</w:t>
                            </w:r>
                          </w:p>
                        </w:txbxContent>
                      </wps:txbx>
                      <wps:bodyPr rot="0" vert="horz" wrap="square" lIns="91440" tIns="45720" rIns="91440" bIns="45720" anchor="t" anchorCtr="0" upright="1">
                        <a:noAutofit/>
                      </wps:bodyPr>
                    </wps:wsp>
                  </a:graphicData>
                </a:graphic>
              </wp:inline>
            </w:drawing>
          </mc:Choice>
          <mc:Fallback>
            <w:pict>
              <v:shape w14:anchorId="460BB7AE" id="Text Box 5" o:spid="_x0000_s1028" type="#_x0000_t202" style="width:374.95pt;height:17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">
                <v:textbox>
                  <w:txbxContent>
                    <w:p w14:paraId="6029F9BA" w14:textId="77777777" w:rsidR="00FE7ED3" w:rsidRPr="00866F41" w:rsidRDefault="00FE7ED3" w:rsidP="00866F41">
                      <w:pPr>
                        <w:rPr>
                          <w:rFonts w:ascii="Courier" w:hAnsi="Courier"/>
                          <w:sz w:val="20"/>
                        </w:rPr>
                      </w:pPr>
                      <w:r w:rsidRPr="00866F41">
                        <w:rPr>
                          <w:rFonts w:ascii="Courier" w:hAnsi="Courier"/>
                          <w:sz w:val="20"/>
                        </w:rPr>
                        <w:t xml:space="preserve">int </w:t>
                      </w:r>
                      <w:r w:rsidRPr="00866F41">
                        <w:rPr>
                          <w:rFonts w:ascii="Courier" w:hAnsi="Courier"/>
                          <w:sz w:val="20"/>
                        </w:rPr>
                        <w:t>nSmpl = 1, sample; // global variables</w:t>
                      </w:r>
                    </w:p>
                    <w:p w14:paraId="455E415E" w14:textId="77777777" w:rsidR="00FE7ED3" w:rsidRPr="00866F41" w:rsidRDefault="00FE7ED3" w:rsidP="00866F41">
                      <w:pPr>
                        <w:rPr>
                          <w:rFonts w:ascii="Courier" w:hAnsi="Courier"/>
                          <w:sz w:val="20"/>
                        </w:rPr>
                      </w:pPr>
                    </w:p>
                    <w:p w14:paraId="4BFE8319" w14:textId="77777777" w:rsidR="00FE7ED3" w:rsidRPr="00866F41" w:rsidRDefault="00FE7ED3" w:rsidP="00866F41">
                      <w:pPr>
                        <w:rPr>
                          <w:rFonts w:ascii="Courier" w:hAnsi="Courier"/>
                          <w:sz w:val="20"/>
                        </w:rPr>
                      </w:pPr>
                      <w:r w:rsidRPr="00866F41">
                        <w:rPr>
                          <w:rFonts w:ascii="Courier" w:hAnsi="Courier"/>
                          <w:sz w:val="20"/>
                        </w:rPr>
                        <w:t xml:space="preserve">void </w:t>
                      </w:r>
                      <w:r w:rsidRPr="00866F41">
                        <w:rPr>
                          <w:rFonts w:ascii="Courier" w:hAnsi="Courier"/>
                          <w:sz w:val="20"/>
                        </w:rPr>
                        <w:t>setup()</w:t>
                      </w:r>
                    </w:p>
                    <w:p w14:paraId="7DF828A6" w14:textId="77777777" w:rsidR="00FE7ED3" w:rsidRPr="00866F41" w:rsidRDefault="00FE7ED3" w:rsidP="00866F41">
                      <w:pPr>
                        <w:rPr>
                          <w:rFonts w:ascii="Courier" w:hAnsi="Courier"/>
                          <w:sz w:val="20"/>
                        </w:rPr>
                      </w:pPr>
                      <w:r w:rsidRPr="00866F41">
                        <w:rPr>
                          <w:rFonts w:ascii="Courier" w:hAnsi="Courier"/>
                          <w:sz w:val="20"/>
                        </w:rPr>
                        <w:t>{</w:t>
                      </w:r>
                    </w:p>
                    <w:p w14:paraId="343C6EF4" w14:textId="77777777" w:rsidR="00FE7ED3" w:rsidRPr="00866F41" w:rsidRDefault="00FE7ED3" w:rsidP="00866F41">
                      <w:pPr>
                        <w:rPr>
                          <w:rFonts w:ascii="Courier" w:hAnsi="Courier"/>
                          <w:sz w:val="20"/>
                        </w:rPr>
                      </w:pPr>
                      <w:r w:rsidRPr="00866F41">
                        <w:rPr>
                          <w:rFonts w:ascii="Courier" w:hAnsi="Courier"/>
                          <w:sz w:val="20"/>
                        </w:rPr>
                        <w:t xml:space="preserve">  Serial.begin(9600);</w:t>
                      </w:r>
                    </w:p>
                    <w:p w14:paraId="0D7949DB" w14:textId="77777777" w:rsidR="00FE7ED3" w:rsidRPr="00866F41" w:rsidRDefault="00FE7ED3" w:rsidP="00866F41">
                      <w:pPr>
                        <w:rPr>
                          <w:rFonts w:ascii="Courier" w:hAnsi="Courier"/>
                          <w:sz w:val="20"/>
                        </w:rPr>
                      </w:pPr>
                      <w:r w:rsidRPr="00866F41">
                        <w:rPr>
                          <w:rFonts w:ascii="Courier" w:hAnsi="Courier"/>
                          <w:sz w:val="20"/>
                        </w:rPr>
                        <w:t xml:space="preserve">  Serial.print("\nsmpl\tADC\n"); // column headers</w:t>
                      </w:r>
                    </w:p>
                    <w:p w14:paraId="0113076A" w14:textId="77777777" w:rsidR="00FE7ED3" w:rsidRPr="00866F41" w:rsidRDefault="00FE7ED3" w:rsidP="00866F41">
                      <w:pPr>
                        <w:rPr>
                          <w:rFonts w:ascii="Courier" w:hAnsi="Courier"/>
                          <w:sz w:val="20"/>
                        </w:rPr>
                      </w:pPr>
                      <w:r w:rsidRPr="00866F41">
                        <w:rPr>
                          <w:rFonts w:ascii="Courier" w:hAnsi="Courier"/>
                          <w:sz w:val="20"/>
                        </w:rPr>
                        <w:t>}</w:t>
                      </w:r>
                    </w:p>
                    <w:p w14:paraId="52103178" w14:textId="77777777" w:rsidR="00FE7ED3" w:rsidRPr="00866F41" w:rsidRDefault="00FE7ED3" w:rsidP="00866F41">
                      <w:pPr>
                        <w:rPr>
                          <w:rFonts w:ascii="Courier" w:hAnsi="Courier"/>
                          <w:sz w:val="20"/>
                        </w:rPr>
                      </w:pPr>
                      <w:r w:rsidRPr="00866F41">
                        <w:rPr>
                          <w:rFonts w:ascii="Courier" w:hAnsi="Courier"/>
                          <w:sz w:val="20"/>
                        </w:rPr>
                        <w:t>void loop()</w:t>
                      </w:r>
                    </w:p>
                    <w:p w14:paraId="524698C4" w14:textId="77777777" w:rsidR="00FE7ED3" w:rsidRPr="00866F41" w:rsidRDefault="00FE7ED3" w:rsidP="00866F41">
                      <w:pPr>
                        <w:rPr>
                          <w:rFonts w:ascii="Courier" w:hAnsi="Courier"/>
                          <w:sz w:val="20"/>
                        </w:rPr>
                      </w:pPr>
                      <w:r w:rsidRPr="00866F41">
                        <w:rPr>
                          <w:rFonts w:ascii="Courier" w:hAnsi="Courier"/>
                          <w:sz w:val="20"/>
                        </w:rPr>
                        <w:t>{</w:t>
                      </w:r>
                    </w:p>
                    <w:p w14:paraId="795F8A24" w14:textId="77777777" w:rsidR="00FE7ED3" w:rsidRPr="00866F41" w:rsidRDefault="00FE7ED3" w:rsidP="00866F41">
                      <w:pPr>
                        <w:rPr>
                          <w:rFonts w:ascii="Courier" w:hAnsi="Courier"/>
                          <w:sz w:val="20"/>
                        </w:rPr>
                      </w:pPr>
                      <w:r w:rsidRPr="00866F41">
                        <w:rPr>
                          <w:rFonts w:ascii="Courier" w:hAnsi="Courier"/>
                          <w:sz w:val="20"/>
                        </w:rPr>
                        <w:t xml:space="preserve">  sample = analogRead(A0);</w:t>
                      </w:r>
                    </w:p>
                    <w:p w14:paraId="61437958" w14:textId="77777777" w:rsidR="00FE7ED3" w:rsidRPr="00866F41" w:rsidRDefault="00FE7ED3" w:rsidP="00866F41">
                      <w:pPr>
                        <w:rPr>
                          <w:rFonts w:ascii="Courier" w:hAnsi="Courier"/>
                          <w:sz w:val="20"/>
                        </w:rPr>
                      </w:pPr>
                      <w:r w:rsidRPr="00866F41">
                        <w:rPr>
                          <w:rFonts w:ascii="Courier" w:hAnsi="Courier"/>
                          <w:sz w:val="20"/>
                        </w:rPr>
                        <w:t xml:space="preserve">  Serial.print(nSmpl); Serial.print('\t'); // tabbed output</w:t>
                      </w:r>
                    </w:p>
                    <w:p w14:paraId="7492FEF4" w14:textId="77777777" w:rsidR="00FE7ED3" w:rsidRPr="00866F41" w:rsidRDefault="00FE7ED3" w:rsidP="00866F41">
                      <w:pPr>
                        <w:rPr>
                          <w:rFonts w:ascii="Courier" w:hAnsi="Courier"/>
                          <w:sz w:val="20"/>
                        </w:rPr>
                      </w:pPr>
                      <w:r w:rsidRPr="00866F41">
                        <w:rPr>
                          <w:rFonts w:ascii="Courier" w:hAnsi="Courier"/>
                          <w:sz w:val="20"/>
                        </w:rPr>
                        <w:t xml:space="preserve">  Serial.println(sample);</w:t>
                      </w:r>
                    </w:p>
                    <w:p w14:paraId="464BDC9D" w14:textId="77777777" w:rsidR="00FE7ED3" w:rsidRPr="00866F41" w:rsidRDefault="00FE7ED3" w:rsidP="00866F41">
                      <w:pPr>
                        <w:rPr>
                          <w:rFonts w:ascii="Courier" w:hAnsi="Courier"/>
                          <w:sz w:val="20"/>
                        </w:rPr>
                      </w:pPr>
                      <w:r w:rsidRPr="00866F41">
                        <w:rPr>
                          <w:rFonts w:ascii="Courier" w:hAnsi="Courier"/>
                          <w:sz w:val="20"/>
                        </w:rPr>
                        <w:t xml:space="preserve">  </w:t>
                      </w:r>
                      <w:r>
                        <w:rPr>
                          <w:rFonts w:ascii="Courier" w:hAnsi="Courier"/>
                          <w:sz w:val="20"/>
                        </w:rPr>
                        <w:t>++nSmpl</w:t>
                      </w:r>
                      <w:r w:rsidRPr="00866F41">
                        <w:rPr>
                          <w:rFonts w:ascii="Courier" w:hAnsi="Courier"/>
                          <w:sz w:val="20"/>
                        </w:rPr>
                        <w:t>;</w:t>
                      </w:r>
                    </w:p>
                    <w:p w14:paraId="675B442E" w14:textId="77777777" w:rsidR="00FE7ED3" w:rsidRPr="00866F41" w:rsidRDefault="00FE7ED3" w:rsidP="00866F41">
                      <w:pPr>
                        <w:rPr>
                          <w:rFonts w:ascii="Courier" w:hAnsi="Courier"/>
                          <w:sz w:val="20"/>
                        </w:rPr>
                      </w:pPr>
                      <w:r w:rsidRPr="00866F41">
                        <w:rPr>
                          <w:rFonts w:ascii="Courier" w:hAnsi="Courier"/>
                          <w:sz w:val="20"/>
                        </w:rPr>
                        <w:t xml:space="preserve">  delay(500);</w:t>
                      </w:r>
                    </w:p>
                    <w:p w14:paraId="33538E0D" w14:textId="77777777" w:rsidR="00FE7ED3" w:rsidRPr="00306704" w:rsidRDefault="00FE7ED3" w:rsidP="00866F41">
                      <w:r w:rsidRPr="00866F41">
                        <w:rPr>
                          <w:rFonts w:ascii="Courier" w:hAnsi="Courier"/>
                          <w:sz w:val="20"/>
                        </w:rPr>
                        <w:t>}</w:t>
                      </w:r>
                    </w:p>
                  </w:txbxContent>
                </v:textbox>
                <w10:anchorlock/>
              </v:shape>
            </w:pict>
          </mc:Fallback>
        </mc:AlternateContent>
      </w:r>
    </w:p>
    <w:p w14:paraId="7ADA42BC" w14:textId="77777777" w:rsidR="00AF2CAF" w:rsidRDefault="00AF2CAF" w:rsidP="00F93F14">
      <w:pPr>
        <w:ind w:left="1440"/>
      </w:pPr>
    </w:p>
    <w:p w14:paraId="223F2B99" w14:textId="77777777" w:rsidR="00676DFC" w:rsidRDefault="00676DFC" w:rsidP="00402A3D">
      <w:pPr>
        <w:numPr>
          <w:ilvl w:val="1"/>
          <w:numId w:val="1"/>
        </w:numPr>
        <w:tabs>
          <w:tab w:val="clear" w:pos="1440"/>
        </w:tabs>
        <w:ind w:left="720"/>
      </w:pPr>
      <w:r>
        <w:t>Upload the code. C</w:t>
      </w:r>
      <w:r w:rsidR="008E4E04">
        <w:t>lose the old serial monitor.  O</w:t>
      </w:r>
      <w:r>
        <w:t xml:space="preserve">pen a new </w:t>
      </w:r>
      <w:r w:rsidR="008E4E04">
        <w:t>monitor window.  O</w:t>
      </w:r>
      <w:r>
        <w:t xml:space="preserve">bserve data values as you warm the sensor with your finger. </w:t>
      </w:r>
    </w:p>
    <w:p w14:paraId="6F5668CE" w14:textId="77777777" w:rsidR="00E50BF0" w:rsidRPr="00E50BF0" w:rsidRDefault="00273788" w:rsidP="00402A3D">
      <w:pPr>
        <w:numPr>
          <w:ilvl w:val="1"/>
          <w:numId w:val="1"/>
        </w:numPr>
        <w:tabs>
          <w:tab w:val="clear" w:pos="1440"/>
        </w:tabs>
        <w:ind w:left="720"/>
        <w:rPr>
          <w:b/>
          <w:bCs/>
        </w:rPr>
      </w:pPr>
      <w:r>
        <w:t>C</w:t>
      </w:r>
      <w:r w:rsidR="00676DFC">
        <w:t xml:space="preserve">opy and paste data from the Serial Monitor window into </w:t>
      </w:r>
      <w:r w:rsidR="00D449A4">
        <w:t>Excel</w:t>
      </w:r>
      <w:r>
        <w:t>. P</w:t>
      </w:r>
      <w:r w:rsidR="00676DFC">
        <w:t>lot temperature data for 60 seconds or so.</w:t>
      </w:r>
      <w:r w:rsidR="008A34B8">
        <w:t xml:space="preserve"> </w:t>
      </w:r>
      <w:r w:rsidR="00AF2CAF">
        <w:t>Capture</w:t>
      </w:r>
      <w:r w:rsidR="007264B2">
        <w:t xml:space="preserve"> temperature </w:t>
      </w:r>
      <w:proofErr w:type="gramStart"/>
      <w:r w:rsidR="008A34B8">
        <w:t>rise</w:t>
      </w:r>
      <w:proofErr w:type="gramEnd"/>
      <w:r w:rsidR="008A34B8">
        <w:t xml:space="preserve"> and fall</w:t>
      </w:r>
      <w:r w:rsidR="00AF2CAF">
        <w:t>.</w:t>
      </w:r>
      <w:r w:rsidR="008A34B8">
        <w:t xml:space="preserve"> </w:t>
      </w:r>
      <w:r w:rsidR="00E50BF0">
        <w:t xml:space="preserve">  </w:t>
      </w:r>
    </w:p>
    <w:p w14:paraId="6C784573" w14:textId="454A63B8" w:rsidR="006344E5" w:rsidRPr="00E50BF0" w:rsidRDefault="00E50BF0" w:rsidP="00E50BF0">
      <w:pPr>
        <w:ind w:left="720"/>
        <w:rPr>
          <w:b/>
          <w:bCs/>
        </w:rPr>
      </w:pPr>
      <w:r w:rsidRPr="00E50BF0">
        <w:rPr>
          <w:b/>
          <w:bCs/>
        </w:rPr>
        <w:t>NOTE</w:t>
      </w:r>
      <w:proofErr w:type="gramStart"/>
      <w:r w:rsidRPr="00E50BF0">
        <w:rPr>
          <w:b/>
          <w:bCs/>
        </w:rPr>
        <w:t>:  I</w:t>
      </w:r>
      <w:proofErr w:type="gramEnd"/>
      <w:r w:rsidRPr="00E50BF0">
        <w:rPr>
          <w:b/>
          <w:bCs/>
        </w:rPr>
        <w:t xml:space="preserve"> have had problems using the CTRL-A then CTRL-C combination to copy data from the serial monitor.  I found that this doesn’t work reliably.  You </w:t>
      </w:r>
      <w:r w:rsidR="0063490C">
        <w:rPr>
          <w:b/>
          <w:bCs/>
        </w:rPr>
        <w:t>may</w:t>
      </w:r>
      <w:r w:rsidRPr="00E50BF0">
        <w:rPr>
          <w:b/>
          <w:bCs/>
        </w:rPr>
        <w:t xml:space="preserve"> have to select the values you want manually by clicking and dragging the mouse then using CTRL-C to copy.</w:t>
      </w:r>
    </w:p>
    <w:p w14:paraId="5D0D47CF" w14:textId="33F6B872" w:rsidR="00712DE5" w:rsidRPr="00D12DFC" w:rsidRDefault="00E97D6E" w:rsidP="00402A3D">
      <w:pPr>
        <w:numPr>
          <w:ilvl w:val="1"/>
          <w:numId w:val="1"/>
        </w:numPr>
        <w:tabs>
          <w:tab w:val="clear" w:pos="1440"/>
        </w:tabs>
        <w:ind w:left="720"/>
      </w:pPr>
      <w:r>
        <w:t>Plot the data using an</w:t>
      </w:r>
      <w:r w:rsidR="00DA3BEC" w:rsidRPr="00D12DFC">
        <w:t xml:space="preserve"> </w:t>
      </w:r>
      <w:r w:rsidR="00D449A4" w:rsidRPr="00D12DFC">
        <w:t>Excel</w:t>
      </w:r>
      <w:r w:rsidR="00DA3BEC" w:rsidRPr="00D12DFC">
        <w:t xml:space="preserve"> </w:t>
      </w:r>
      <w:r w:rsidR="00E063AF" w:rsidRPr="00D12DFC">
        <w:t xml:space="preserve">scatter </w:t>
      </w:r>
      <w:r w:rsidR="008A34B8" w:rsidRPr="00D12DFC">
        <w:t>plot of the temperature response in</w:t>
      </w:r>
      <w:r w:rsidR="00DA3BEC" w:rsidRPr="00D12DFC">
        <w:t xml:space="preserve"> your report.</w:t>
      </w:r>
      <w:r w:rsidR="00E063AF" w:rsidRPr="00D12DFC">
        <w:t xml:space="preserve">  </w:t>
      </w:r>
      <w:r>
        <w:t xml:space="preserve">Put the plot in a new Tab (P1-1) of the spreadsheet.  </w:t>
      </w:r>
      <w:r w:rsidR="00A90A2B" w:rsidRPr="00D12DFC">
        <w:t>L</w:t>
      </w:r>
      <w:r w:rsidR="00712DE5" w:rsidRPr="00D12DFC">
        <w:t xml:space="preserve">abel </w:t>
      </w:r>
      <w:r w:rsidR="004B2406" w:rsidRPr="00D12DFC">
        <w:t xml:space="preserve">axes and </w:t>
      </w:r>
      <w:r w:rsidR="003355DB">
        <w:t>title</w:t>
      </w:r>
      <w:r w:rsidR="004B2406" w:rsidRPr="00D12DFC">
        <w:t xml:space="preserve"> </w:t>
      </w:r>
      <w:r>
        <w:t xml:space="preserve">the </w:t>
      </w:r>
      <w:r w:rsidR="00AF2CAF">
        <w:t>graph</w:t>
      </w:r>
      <w:r>
        <w:t xml:space="preserve"> with the text below:</w:t>
      </w:r>
    </w:p>
    <w:p w14:paraId="6188B3ED" w14:textId="77777777" w:rsidR="004F4D38" w:rsidRDefault="004F4D38" w:rsidP="004F4D38">
      <w:pPr>
        <w:ind w:left="720"/>
        <w:rPr>
          <w:b/>
          <w:sz w:val="20"/>
        </w:rPr>
      </w:pPr>
      <w:r>
        <w:rPr>
          <w:b/>
          <w:sz w:val="20"/>
        </w:rPr>
        <w:t>L</w:t>
      </w:r>
      <w:r w:rsidRPr="00823FFB">
        <w:rPr>
          <w:b/>
          <w:sz w:val="20"/>
        </w:rPr>
        <w:t xml:space="preserve">M61 temperature sensor responding to being touched (~60 </w:t>
      </w:r>
      <w:proofErr w:type="gramStart"/>
      <w:r w:rsidRPr="00823FFB">
        <w:rPr>
          <w:b/>
          <w:sz w:val="20"/>
        </w:rPr>
        <w:t>seconds@</w:t>
      </w:r>
      <w:proofErr w:type="gramEnd"/>
      <w:r w:rsidRPr="00823FFB">
        <w:rPr>
          <w:b/>
          <w:sz w:val="20"/>
        </w:rPr>
        <w:t xml:space="preserve"> Tsample</w:t>
      </w:r>
      <w:r>
        <w:rPr>
          <w:b/>
          <w:sz w:val="20"/>
        </w:rPr>
        <w:t>~</w:t>
      </w:r>
      <w:r w:rsidRPr="00823FFB">
        <w:rPr>
          <w:b/>
          <w:sz w:val="20"/>
        </w:rPr>
        <w:t>500ms).</w:t>
      </w:r>
    </w:p>
    <w:p w14:paraId="546B823C" w14:textId="77777777" w:rsidR="004F4D38" w:rsidRPr="00823FFB" w:rsidRDefault="004F4D38" w:rsidP="004F4D38">
      <w:pPr>
        <w:ind w:left="720"/>
        <w:rPr>
          <w:b/>
          <w:sz w:val="20"/>
        </w:rPr>
      </w:pPr>
    </w:p>
    <w:p w14:paraId="3CFFD96A" w14:textId="77777777" w:rsidR="00B15333" w:rsidRDefault="00B860D5" w:rsidP="00B15333">
      <w:pPr>
        <w:pStyle w:val="Heading1"/>
      </w:pPr>
      <w:r>
        <w:br w:type="page"/>
      </w:r>
      <w:r w:rsidR="0011385E" w:rsidRPr="00CD5EE4">
        <w:lastRenderedPageBreak/>
        <w:t xml:space="preserve">SECTION </w:t>
      </w:r>
      <w:r w:rsidR="00AA6AAF">
        <w:t xml:space="preserve">2 </w:t>
      </w:r>
    </w:p>
    <w:p w14:paraId="5E803391" w14:textId="3E448D4D" w:rsidR="00766BFB" w:rsidRDefault="00AA6AAF" w:rsidP="00B15333">
      <w:pPr>
        <w:pStyle w:val="Heading1"/>
      </w:pPr>
      <w:r>
        <w:t>Setting up a</w:t>
      </w:r>
      <w:r w:rsidR="00FC5D5D">
        <w:t>n</w:t>
      </w:r>
      <w:r>
        <w:t xml:space="preserve"> </w:t>
      </w:r>
      <w:proofErr w:type="gramStart"/>
      <w:r>
        <w:t>interrupt</w:t>
      </w:r>
      <w:proofErr w:type="gramEnd"/>
      <w:r>
        <w:t xml:space="preserve"> to provide a uniform sampling interval</w:t>
      </w:r>
    </w:p>
    <w:p w14:paraId="66ED9BFC" w14:textId="77777777" w:rsidR="00B15333" w:rsidRPr="00B15333" w:rsidRDefault="00B15333" w:rsidP="00B15333"/>
    <w:p w14:paraId="774737E9" w14:textId="77777777" w:rsidR="00581066" w:rsidRDefault="00AA6AAF" w:rsidP="00B15333">
      <w:pPr>
        <w:pStyle w:val="Heading2"/>
      </w:pPr>
      <w:r>
        <w:t>Overview:</w:t>
      </w:r>
    </w:p>
    <w:p w14:paraId="3E535452" w14:textId="77777777" w:rsidR="007E44E9" w:rsidRDefault="00AA6AAF" w:rsidP="00581066">
      <w:r>
        <w:t xml:space="preserve">In the last section, you made the microprocessor take two samples per second, </w:t>
      </w:r>
      <w:r w:rsidR="008B6927">
        <w:t>but t</w:t>
      </w:r>
      <w:r>
        <w:t xml:space="preserve">he actual sampling </w:t>
      </w:r>
      <w:r w:rsidR="008B6927">
        <w:t>period</w:t>
      </w:r>
      <w:r>
        <w:t xml:space="preserve"> was not exactly </w:t>
      </w:r>
      <w:r w:rsidR="008B6927">
        <w:t>0.5</w:t>
      </w:r>
      <w:r>
        <w:t xml:space="preserve"> second</w:t>
      </w:r>
      <w:r w:rsidR="008B6927">
        <w:t>s</w:t>
      </w:r>
      <w:r w:rsidR="007F39F7">
        <w:t>.  Rather it is</w:t>
      </w:r>
      <w:r w:rsidR="008B6927">
        <w:t xml:space="preserve"> the sum of the explicit delay </w:t>
      </w:r>
      <w:r w:rsidR="00A66744">
        <w:t xml:space="preserve">from the </w:t>
      </w:r>
      <w:proofErr w:type="gramStart"/>
      <w:r w:rsidR="00A66744" w:rsidRPr="007E44E9">
        <w:rPr>
          <w:rFonts w:ascii="Courier New" w:hAnsi="Courier New" w:cs="Courier New"/>
        </w:rPr>
        <w:t>delay(</w:t>
      </w:r>
      <w:proofErr w:type="gramEnd"/>
      <w:r w:rsidR="00A66744" w:rsidRPr="007E44E9">
        <w:rPr>
          <w:rFonts w:ascii="Courier New" w:hAnsi="Courier New" w:cs="Courier New"/>
        </w:rPr>
        <w:t>500)</w:t>
      </w:r>
      <w:r w:rsidR="00A66744">
        <w:t xml:space="preserve"> function </w:t>
      </w:r>
      <w:r w:rsidR="008B6927">
        <w:t xml:space="preserve">and the execution time of the rest of the </w:t>
      </w:r>
      <w:r w:rsidR="008B6927" w:rsidRPr="007E44E9">
        <w:rPr>
          <w:rFonts w:ascii="Courier New" w:hAnsi="Courier New" w:cs="Courier New"/>
        </w:rPr>
        <w:t>loop()</w:t>
      </w:r>
      <w:r w:rsidR="008B6927" w:rsidRPr="0085629D">
        <w:rPr>
          <w:sz w:val="22"/>
        </w:rPr>
        <w:t xml:space="preserve"> </w:t>
      </w:r>
      <w:r w:rsidR="008B6927">
        <w:t>code.</w:t>
      </w:r>
    </w:p>
    <w:p w14:paraId="45ADD536" w14:textId="77777777" w:rsidR="007E44E9" w:rsidRDefault="007F39F7" w:rsidP="00581066">
      <w:r>
        <w:t xml:space="preserve">In this section loop timing is established with a hardware timer driven </w:t>
      </w:r>
      <w:proofErr w:type="gramStart"/>
      <w:r>
        <w:t>interrupt</w:t>
      </w:r>
      <w:proofErr w:type="gramEnd"/>
      <w:r>
        <w:t xml:space="preserve"> routine.  </w:t>
      </w:r>
      <w:r w:rsidR="00A66744">
        <w:t xml:space="preserve">Using an </w:t>
      </w:r>
      <w:proofErr w:type="gramStart"/>
      <w:r w:rsidR="00A66744">
        <w:t>interrupt</w:t>
      </w:r>
      <w:proofErr w:type="gramEnd"/>
      <w:r w:rsidR="00A66744">
        <w:t xml:space="preserve"> is more accurate than a delay.</w:t>
      </w:r>
    </w:p>
    <w:p w14:paraId="69E6D08A" w14:textId="05009B63" w:rsidR="00A66744" w:rsidRDefault="00A66744" w:rsidP="00581066">
      <w:r>
        <w:t>The microprocessor will be idle while waiting for the interrupt to occur then at a precise time the interrupt “fires” and the code to read the analog port executes.</w:t>
      </w:r>
    </w:p>
    <w:p w14:paraId="328ECAF4" w14:textId="77777777" w:rsidR="00A66744" w:rsidRDefault="00A66744" w:rsidP="00581066"/>
    <w:p w14:paraId="0238D79D" w14:textId="56DB350B" w:rsidR="00AA6AAF" w:rsidRDefault="007F39F7" w:rsidP="00581066">
      <w:r>
        <w:t xml:space="preserve">The interrupt </w:t>
      </w:r>
      <w:r w:rsidR="00AA6AAF">
        <w:t>use</w:t>
      </w:r>
      <w:r>
        <w:t>d</w:t>
      </w:r>
      <w:r w:rsidR="00AA6AAF">
        <w:t xml:space="preserve"> is </w:t>
      </w:r>
      <w:r w:rsidR="008C626F">
        <w:t>defined in the header file</w:t>
      </w:r>
      <w:r w:rsidR="00AA6AAF">
        <w:t xml:space="preserve"> MsTimer2.h, which stands for millisecond timer2. It is a library which contains an interrupt timer routine. </w:t>
      </w:r>
    </w:p>
    <w:p w14:paraId="59B46026" w14:textId="77777777" w:rsidR="00AA6AAF" w:rsidRDefault="00AA6AAF" w:rsidP="00581066"/>
    <w:p w14:paraId="77D981E6" w14:textId="77777777" w:rsidR="00AA6AAF" w:rsidRDefault="00537FCE" w:rsidP="009015ED">
      <w:pPr>
        <w:jc w:val="center"/>
      </w:pPr>
      <w:r>
        <w:rPr>
          <w:noProof/>
        </w:rPr>
        <mc:AlternateContent>
          <mc:Choice Requires="wps">
            <w:drawing>
              <wp:inline distT="0" distB="0" distL="0" distR="0" wp14:anchorId="16FB3CED" wp14:editId="3F5D1AF4">
                <wp:extent cx="5815965" cy="5280025"/>
                <wp:effectExtent l="5080" t="6350" r="8255" b="9525"/>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5965" cy="5280025"/>
                        </a:xfrm>
                        <a:prstGeom prst="rect">
                          <a:avLst/>
                        </a:prstGeom>
                        <a:solidFill>
                          <a:srgbClr val="FFFFFF"/>
                        </a:solidFill>
                        <a:ln w="9525">
                          <a:solidFill>
                            <a:srgbClr val="000000"/>
                          </a:solidFill>
                          <a:miter lim="800000"/>
                          <a:headEnd/>
                          <a:tailEnd/>
                        </a:ln>
                      </wps:spPr>
                      <wps:txbx>
                        <w:txbxContent>
                          <w:p w14:paraId="0D106475" w14:textId="77777777" w:rsidR="00FE7ED3" w:rsidRPr="005068FD" w:rsidRDefault="00FE7ED3" w:rsidP="005068FD">
                            <w:pPr>
                              <w:rPr>
                                <w:rFonts w:ascii="Courier" w:hAnsi="Courier"/>
                                <w:sz w:val="20"/>
                              </w:rPr>
                            </w:pPr>
                            <w:r w:rsidRPr="005068FD">
                              <w:rPr>
                                <w:rFonts w:ascii="Courier" w:hAnsi="Courier"/>
                                <w:sz w:val="20"/>
                              </w:rPr>
                              <w:t>#include &lt;MsTimer2.h&gt;</w:t>
                            </w:r>
                          </w:p>
                          <w:p w14:paraId="48EA9AC5" w14:textId="77777777" w:rsidR="00FE7ED3" w:rsidRPr="005068FD" w:rsidRDefault="00FE7ED3" w:rsidP="005068FD">
                            <w:pPr>
                              <w:rPr>
                                <w:rFonts w:ascii="Courier" w:hAnsi="Courier"/>
                                <w:sz w:val="20"/>
                              </w:rPr>
                            </w:pPr>
                          </w:p>
                          <w:p w14:paraId="6B404F3B" w14:textId="77777777" w:rsidR="00FE7ED3" w:rsidRPr="005068FD" w:rsidRDefault="00FE7ED3" w:rsidP="005068FD">
                            <w:pPr>
                              <w:rPr>
                                <w:rFonts w:ascii="Courier" w:hAnsi="Courier"/>
                                <w:sz w:val="20"/>
                              </w:rPr>
                            </w:pPr>
                            <w:r w:rsidRPr="005068FD">
                              <w:rPr>
                                <w:rFonts w:ascii="Courier" w:hAnsi="Courier"/>
                                <w:sz w:val="20"/>
                              </w:rPr>
                              <w:t xml:space="preserve">const int TSAMP_MSEC = </w:t>
                            </w:r>
                            <w:r w:rsidRPr="005068FD">
                              <w:rPr>
                                <w:rFonts w:ascii="Courier" w:hAnsi="Courier"/>
                                <w:sz w:val="20"/>
                              </w:rPr>
                              <w:t>100;</w:t>
                            </w:r>
                          </w:p>
                          <w:p w14:paraId="1D2C7835" w14:textId="77777777" w:rsidR="00FE7ED3" w:rsidRPr="005068FD" w:rsidRDefault="00FE7ED3" w:rsidP="005068FD">
                            <w:pPr>
                              <w:rPr>
                                <w:rFonts w:ascii="Courier" w:hAnsi="Courier"/>
                                <w:sz w:val="20"/>
                              </w:rPr>
                            </w:pPr>
                            <w:r w:rsidRPr="005068FD">
                              <w:rPr>
                                <w:rFonts w:ascii="Courier" w:hAnsi="Courier"/>
                                <w:sz w:val="20"/>
                              </w:rPr>
                              <w:t xml:space="preserve">volatile </w:t>
                            </w:r>
                            <w:r w:rsidRPr="005068FD">
                              <w:rPr>
                                <w:rFonts w:ascii="Courier" w:hAnsi="Courier"/>
                                <w:sz w:val="20"/>
                              </w:rPr>
                              <w:t>boolean sampleFlag = false;</w:t>
                            </w:r>
                          </w:p>
                          <w:p w14:paraId="4E0C40C6" w14:textId="77777777" w:rsidR="00FE7ED3" w:rsidRPr="005068FD" w:rsidRDefault="00FE7ED3" w:rsidP="005068FD">
                            <w:pPr>
                              <w:rPr>
                                <w:rFonts w:ascii="Courier" w:hAnsi="Courier"/>
                                <w:sz w:val="20"/>
                              </w:rPr>
                            </w:pPr>
                            <w:r w:rsidRPr="005068FD">
                              <w:rPr>
                                <w:rFonts w:ascii="Courier" w:hAnsi="Courier"/>
                                <w:sz w:val="20"/>
                              </w:rPr>
                              <w:t>int nSmpl = 1, sample;</w:t>
                            </w:r>
                          </w:p>
                          <w:p w14:paraId="471DDC9F" w14:textId="77777777" w:rsidR="00FE7ED3" w:rsidRPr="005068FD" w:rsidRDefault="00FE7ED3" w:rsidP="005068FD">
                            <w:pPr>
                              <w:rPr>
                                <w:rFonts w:ascii="Courier" w:hAnsi="Courier"/>
                                <w:sz w:val="20"/>
                              </w:rPr>
                            </w:pPr>
                          </w:p>
                          <w:p w14:paraId="5FA5A0CB" w14:textId="77777777" w:rsidR="00FE7ED3" w:rsidRPr="005068FD" w:rsidRDefault="00FE7ED3" w:rsidP="005068FD">
                            <w:pPr>
                              <w:rPr>
                                <w:rFonts w:ascii="Courier" w:hAnsi="Courier"/>
                                <w:sz w:val="20"/>
                              </w:rPr>
                            </w:pPr>
                            <w:r w:rsidRPr="005068FD">
                              <w:rPr>
                                <w:rFonts w:ascii="Courier" w:hAnsi="Courier"/>
                                <w:sz w:val="20"/>
                              </w:rPr>
                              <w:t>//**********************************************************************</w:t>
                            </w:r>
                          </w:p>
                          <w:p w14:paraId="70166E33" w14:textId="77777777" w:rsidR="00FE7ED3" w:rsidRPr="005068FD" w:rsidRDefault="00FE7ED3" w:rsidP="005068FD">
                            <w:pPr>
                              <w:rPr>
                                <w:rFonts w:ascii="Courier" w:hAnsi="Courier"/>
                                <w:sz w:val="20"/>
                              </w:rPr>
                            </w:pPr>
                            <w:r w:rsidRPr="005068FD">
                              <w:rPr>
                                <w:rFonts w:ascii="Courier" w:hAnsi="Courier"/>
                                <w:sz w:val="20"/>
                              </w:rPr>
                              <w:t>void setup()</w:t>
                            </w:r>
                          </w:p>
                          <w:p w14:paraId="278E8E4B" w14:textId="77777777" w:rsidR="00FE7ED3" w:rsidRPr="005068FD" w:rsidRDefault="00FE7ED3" w:rsidP="005068FD">
                            <w:pPr>
                              <w:rPr>
                                <w:rFonts w:ascii="Courier" w:hAnsi="Courier"/>
                                <w:sz w:val="20"/>
                              </w:rPr>
                            </w:pPr>
                            <w:r w:rsidRPr="005068FD">
                              <w:rPr>
                                <w:rFonts w:ascii="Courier" w:hAnsi="Courier"/>
                                <w:sz w:val="20"/>
                              </w:rPr>
                              <w:t>{</w:t>
                            </w:r>
                          </w:p>
                          <w:p w14:paraId="22F59F27" w14:textId="77777777" w:rsidR="00FE7ED3" w:rsidRPr="005068FD" w:rsidRDefault="00FE7ED3" w:rsidP="005068FD">
                            <w:pPr>
                              <w:rPr>
                                <w:rFonts w:ascii="Courier" w:hAnsi="Courier"/>
                                <w:sz w:val="20"/>
                              </w:rPr>
                            </w:pPr>
                            <w:r w:rsidRPr="005068FD">
                              <w:rPr>
                                <w:rFonts w:ascii="Courier" w:hAnsi="Courier"/>
                                <w:sz w:val="20"/>
                              </w:rPr>
                              <w:t xml:space="preserve">  Serial.begin(9600);</w:t>
                            </w:r>
                          </w:p>
                          <w:p w14:paraId="43E74EB8" w14:textId="77777777" w:rsidR="00FE7ED3" w:rsidRPr="005068FD" w:rsidRDefault="00FE7ED3" w:rsidP="005068FD">
                            <w:pPr>
                              <w:rPr>
                                <w:rFonts w:ascii="Courier" w:hAnsi="Courier"/>
                                <w:sz w:val="20"/>
                              </w:rPr>
                            </w:pPr>
                            <w:r w:rsidRPr="005068FD">
                              <w:rPr>
                                <w:rFonts w:ascii="Courier" w:hAnsi="Courier"/>
                                <w:sz w:val="20"/>
                              </w:rPr>
                              <w:t xml:space="preserve">  MsTimer2::set(TSAMP_MSEC, ISR_Sample); // Set sample msec, ISR name</w:t>
                            </w:r>
                          </w:p>
                          <w:p w14:paraId="1BC3C17D" w14:textId="77777777" w:rsidR="00FE7ED3" w:rsidRPr="005068FD" w:rsidRDefault="00FE7ED3" w:rsidP="005068FD">
                            <w:pPr>
                              <w:rPr>
                                <w:rFonts w:ascii="Courier" w:hAnsi="Courier"/>
                                <w:sz w:val="20"/>
                              </w:rPr>
                            </w:pPr>
                            <w:r w:rsidRPr="005068FD">
                              <w:rPr>
                                <w:rFonts w:ascii="Courier" w:hAnsi="Courier"/>
                                <w:sz w:val="20"/>
                              </w:rPr>
                              <w:t xml:space="preserve">  MsTimer2::start(); // start running the Timer </w:t>
                            </w:r>
                          </w:p>
                          <w:p w14:paraId="3FE28751" w14:textId="77777777" w:rsidR="00FE7ED3" w:rsidRPr="005068FD" w:rsidRDefault="00FE7ED3" w:rsidP="005068FD">
                            <w:pPr>
                              <w:rPr>
                                <w:rFonts w:ascii="Courier" w:hAnsi="Courier"/>
                                <w:sz w:val="20"/>
                              </w:rPr>
                            </w:pPr>
                            <w:r w:rsidRPr="005068FD">
                              <w:rPr>
                                <w:rFonts w:ascii="Courier" w:hAnsi="Courier"/>
                                <w:sz w:val="20"/>
                              </w:rPr>
                              <w:t>}</w:t>
                            </w:r>
                          </w:p>
                          <w:p w14:paraId="706DFD06" w14:textId="77777777" w:rsidR="00FE7ED3" w:rsidRPr="005068FD" w:rsidRDefault="00FE7ED3" w:rsidP="005068FD">
                            <w:pPr>
                              <w:rPr>
                                <w:rFonts w:ascii="Courier" w:hAnsi="Courier"/>
                                <w:sz w:val="20"/>
                              </w:rPr>
                            </w:pPr>
                          </w:p>
                          <w:p w14:paraId="4690BDC6" w14:textId="77777777" w:rsidR="00FE7ED3" w:rsidRPr="005068FD" w:rsidRDefault="00FE7ED3" w:rsidP="005068FD">
                            <w:pPr>
                              <w:rPr>
                                <w:rFonts w:ascii="Courier" w:hAnsi="Courier"/>
                                <w:sz w:val="20"/>
                              </w:rPr>
                            </w:pPr>
                            <w:r w:rsidRPr="005068FD">
                              <w:rPr>
                                <w:rFonts w:ascii="Courier" w:hAnsi="Courier"/>
                                <w:sz w:val="20"/>
                              </w:rPr>
                              <w:t>//**********************************************************************</w:t>
                            </w:r>
                          </w:p>
                          <w:p w14:paraId="39CD32AA" w14:textId="77777777" w:rsidR="00FE7ED3" w:rsidRPr="005068FD" w:rsidRDefault="00FE7ED3" w:rsidP="005068FD">
                            <w:pPr>
                              <w:rPr>
                                <w:rFonts w:ascii="Courier" w:hAnsi="Courier"/>
                                <w:sz w:val="20"/>
                              </w:rPr>
                            </w:pPr>
                            <w:r w:rsidRPr="005068FD">
                              <w:rPr>
                                <w:rFonts w:ascii="Courier" w:hAnsi="Courier"/>
                                <w:sz w:val="20"/>
                              </w:rPr>
                              <w:t>void loop()</w:t>
                            </w:r>
                          </w:p>
                          <w:p w14:paraId="101D8684" w14:textId="77777777" w:rsidR="00FE7ED3" w:rsidRPr="005068FD" w:rsidRDefault="00FE7ED3" w:rsidP="005068FD">
                            <w:pPr>
                              <w:rPr>
                                <w:rFonts w:ascii="Courier" w:hAnsi="Courier"/>
                                <w:sz w:val="20"/>
                              </w:rPr>
                            </w:pPr>
                            <w:r w:rsidRPr="005068FD">
                              <w:rPr>
                                <w:rFonts w:ascii="Courier" w:hAnsi="Courier"/>
                                <w:sz w:val="20"/>
                              </w:rPr>
                              <w:t>{</w:t>
                            </w:r>
                          </w:p>
                          <w:p w14:paraId="57BE38DD" w14:textId="77777777" w:rsidR="00FE7ED3" w:rsidRPr="005068FD" w:rsidRDefault="00FE7ED3" w:rsidP="005068FD">
                            <w:pPr>
                              <w:rPr>
                                <w:rFonts w:ascii="Courier" w:hAnsi="Courier"/>
                                <w:sz w:val="20"/>
                              </w:rPr>
                            </w:pPr>
                            <w:r w:rsidRPr="005068FD">
                              <w:rPr>
                                <w:rFonts w:ascii="Courier" w:hAnsi="Courier"/>
                                <w:sz w:val="20"/>
                              </w:rPr>
                              <w:t xml:space="preserve">  while (sampleFlag == false); // spin until ISR trigger</w:t>
                            </w:r>
                          </w:p>
                          <w:p w14:paraId="379857FE" w14:textId="77777777" w:rsidR="00FE7ED3" w:rsidRPr="005068FD" w:rsidRDefault="00FE7ED3" w:rsidP="005068FD">
                            <w:pPr>
                              <w:rPr>
                                <w:rFonts w:ascii="Courier" w:hAnsi="Courier"/>
                                <w:sz w:val="20"/>
                              </w:rPr>
                            </w:pPr>
                            <w:r w:rsidRPr="005068FD">
                              <w:rPr>
                                <w:rFonts w:ascii="Courier" w:hAnsi="Courier"/>
                                <w:sz w:val="20"/>
                              </w:rPr>
                              <w:t xml:space="preserve">  sampleFlag = false;          // disarm flag: enable next dwell</w:t>
                            </w:r>
                          </w:p>
                          <w:p w14:paraId="6A747FB7" w14:textId="77777777" w:rsidR="00FE7ED3" w:rsidRPr="005068FD" w:rsidRDefault="00FE7ED3" w:rsidP="005068FD">
                            <w:pPr>
                              <w:rPr>
                                <w:rFonts w:ascii="Courier" w:hAnsi="Courier"/>
                                <w:sz w:val="20"/>
                              </w:rPr>
                            </w:pPr>
                            <w:r w:rsidRPr="005068FD">
                              <w:rPr>
                                <w:rFonts w:ascii="Courier" w:hAnsi="Courier"/>
                                <w:sz w:val="20"/>
                              </w:rPr>
                              <w:t xml:space="preserve">  </w:t>
                            </w:r>
                          </w:p>
                          <w:p w14:paraId="12548486" w14:textId="77777777" w:rsidR="00FE7ED3" w:rsidRPr="005068FD" w:rsidRDefault="00FE7ED3" w:rsidP="005068FD">
                            <w:pPr>
                              <w:rPr>
                                <w:rFonts w:ascii="Courier" w:hAnsi="Courier"/>
                                <w:sz w:val="20"/>
                              </w:rPr>
                            </w:pPr>
                            <w:r w:rsidRPr="005068FD">
                              <w:rPr>
                                <w:rFonts w:ascii="Courier" w:hAnsi="Courier"/>
                                <w:sz w:val="20"/>
                              </w:rPr>
                              <w:t xml:space="preserve">  sample = analogRead(A0);</w:t>
                            </w:r>
                          </w:p>
                          <w:p w14:paraId="4F6CB184" w14:textId="77777777" w:rsidR="00FE7ED3" w:rsidRPr="005068FD" w:rsidRDefault="00FE7ED3" w:rsidP="005068FD">
                            <w:pPr>
                              <w:rPr>
                                <w:rFonts w:ascii="Courier" w:hAnsi="Courier"/>
                                <w:sz w:val="20"/>
                              </w:rPr>
                            </w:pPr>
                          </w:p>
                          <w:p w14:paraId="17E2EE92" w14:textId="77777777" w:rsidR="00FE7ED3" w:rsidRPr="005068FD" w:rsidRDefault="00FE7ED3" w:rsidP="005068FD">
                            <w:pPr>
                              <w:rPr>
                                <w:rFonts w:ascii="Courier" w:hAnsi="Courier"/>
                                <w:sz w:val="20"/>
                              </w:rPr>
                            </w:pPr>
                            <w:r w:rsidRPr="005068FD">
                              <w:rPr>
                                <w:rFonts w:ascii="Courier" w:hAnsi="Courier"/>
                                <w:sz w:val="20"/>
                              </w:rPr>
                              <w:t xml:space="preserve">  // Display results to console</w:t>
                            </w:r>
                          </w:p>
                          <w:p w14:paraId="77E713CE" w14:textId="065D144B" w:rsidR="00FE7ED3" w:rsidRPr="005068FD" w:rsidRDefault="00FE7ED3" w:rsidP="005068FD">
                            <w:pPr>
                              <w:rPr>
                                <w:rFonts w:ascii="Courier" w:hAnsi="Courier"/>
                                <w:sz w:val="20"/>
                              </w:rPr>
                            </w:pPr>
                            <w:r w:rsidRPr="005068FD">
                              <w:rPr>
                                <w:rFonts w:ascii="Courier" w:hAnsi="Courier"/>
                                <w:sz w:val="20"/>
                              </w:rPr>
                              <w:t xml:space="preserve">  if (nSmpl == 1) Serial.print("\nsmpl\t</w:t>
                            </w:r>
                            <w:r>
                              <w:rPr>
                                <w:rFonts w:ascii="Courier" w:hAnsi="Courier"/>
                                <w:sz w:val="20"/>
                              </w:rPr>
                              <w:t>ADC</w:t>
                            </w:r>
                            <w:r w:rsidRPr="005068FD">
                              <w:rPr>
                                <w:rFonts w:ascii="Courier" w:hAnsi="Courier"/>
                                <w:sz w:val="20"/>
                              </w:rPr>
                              <w:t>\n");</w:t>
                            </w:r>
                          </w:p>
                          <w:p w14:paraId="76EFAB96" w14:textId="77777777" w:rsidR="00FE7ED3" w:rsidRPr="005068FD" w:rsidRDefault="00FE7ED3" w:rsidP="005068FD">
                            <w:pPr>
                              <w:rPr>
                                <w:rFonts w:ascii="Courier" w:hAnsi="Courier"/>
                                <w:sz w:val="20"/>
                              </w:rPr>
                            </w:pPr>
                            <w:r w:rsidRPr="005068FD">
                              <w:rPr>
                                <w:rFonts w:ascii="Courier" w:hAnsi="Courier"/>
                                <w:sz w:val="20"/>
                              </w:rPr>
                              <w:t xml:space="preserve">  Serial.print(nSmpl);  Serial.print('\t');</w:t>
                            </w:r>
                          </w:p>
                          <w:p w14:paraId="63968D1B" w14:textId="77777777" w:rsidR="00FE7ED3" w:rsidRDefault="00FE7ED3" w:rsidP="005068FD">
                            <w:pPr>
                              <w:rPr>
                                <w:rFonts w:ascii="Courier" w:hAnsi="Courier"/>
                                <w:sz w:val="20"/>
                              </w:rPr>
                            </w:pPr>
                            <w:r w:rsidRPr="005068FD">
                              <w:rPr>
                                <w:rFonts w:ascii="Courier" w:hAnsi="Courier"/>
                                <w:sz w:val="20"/>
                              </w:rPr>
                              <w:t xml:space="preserve">  Serial.print(sample); Serial.print('\n');</w:t>
                            </w:r>
                          </w:p>
                          <w:p w14:paraId="21B02924" w14:textId="77777777" w:rsidR="00FE7ED3" w:rsidRPr="005068FD" w:rsidRDefault="00FE7ED3" w:rsidP="005068FD">
                            <w:pPr>
                              <w:rPr>
                                <w:rFonts w:ascii="Courier" w:hAnsi="Courier"/>
                                <w:sz w:val="20"/>
                              </w:rPr>
                            </w:pPr>
                          </w:p>
                          <w:p w14:paraId="7E2705DE" w14:textId="77777777" w:rsidR="00FE7ED3" w:rsidRPr="005068FD" w:rsidRDefault="00FE7ED3" w:rsidP="005068FD">
                            <w:pPr>
                              <w:rPr>
                                <w:rFonts w:ascii="Courier" w:hAnsi="Courier"/>
                                <w:sz w:val="20"/>
                              </w:rPr>
                            </w:pPr>
                            <w:r w:rsidRPr="005068FD">
                              <w:rPr>
                                <w:rFonts w:ascii="Courier" w:hAnsi="Courier"/>
                                <w:sz w:val="20"/>
                              </w:rPr>
                              <w:t xml:space="preserve">  </w:t>
                            </w:r>
                            <w:r>
                              <w:rPr>
                                <w:rFonts w:ascii="Courier" w:hAnsi="Courier"/>
                                <w:sz w:val="20"/>
                              </w:rPr>
                              <w:t>++nSmpl</w:t>
                            </w:r>
                            <w:r w:rsidRPr="005068FD">
                              <w:rPr>
                                <w:rFonts w:ascii="Courier" w:hAnsi="Courier"/>
                                <w:sz w:val="20"/>
                              </w:rPr>
                              <w:t>;</w:t>
                            </w:r>
                          </w:p>
                          <w:p w14:paraId="3A1913E7" w14:textId="77777777" w:rsidR="00FE7ED3" w:rsidRPr="005068FD" w:rsidRDefault="00FE7ED3" w:rsidP="005068FD">
                            <w:pPr>
                              <w:rPr>
                                <w:rFonts w:ascii="Courier" w:hAnsi="Courier"/>
                                <w:sz w:val="20"/>
                              </w:rPr>
                            </w:pPr>
                            <w:r w:rsidRPr="005068FD">
                              <w:rPr>
                                <w:rFonts w:ascii="Courier" w:hAnsi="Courier"/>
                                <w:sz w:val="20"/>
                              </w:rPr>
                              <w:t xml:space="preserve">    </w:t>
                            </w:r>
                          </w:p>
                          <w:p w14:paraId="6F1D614D" w14:textId="77777777" w:rsidR="00FE7ED3" w:rsidRPr="005068FD" w:rsidRDefault="00FE7ED3" w:rsidP="005068FD">
                            <w:pPr>
                              <w:rPr>
                                <w:rFonts w:ascii="Courier" w:hAnsi="Courier"/>
                                <w:sz w:val="20"/>
                              </w:rPr>
                            </w:pPr>
                            <w:r w:rsidRPr="005068FD">
                              <w:rPr>
                                <w:rFonts w:ascii="Courier" w:hAnsi="Courier"/>
                                <w:sz w:val="20"/>
                              </w:rPr>
                              <w:t>} // loop()</w:t>
                            </w:r>
                          </w:p>
                          <w:p w14:paraId="552AC5C0" w14:textId="77777777" w:rsidR="00FE7ED3" w:rsidRPr="005068FD" w:rsidRDefault="00FE7ED3" w:rsidP="005068FD">
                            <w:pPr>
                              <w:rPr>
                                <w:rFonts w:ascii="Courier" w:hAnsi="Courier"/>
                                <w:sz w:val="20"/>
                              </w:rPr>
                            </w:pPr>
                          </w:p>
                          <w:p w14:paraId="64F13D7A" w14:textId="77777777" w:rsidR="00FE7ED3" w:rsidRPr="005068FD" w:rsidRDefault="00FE7ED3" w:rsidP="005068FD">
                            <w:pPr>
                              <w:rPr>
                                <w:rFonts w:ascii="Courier" w:hAnsi="Courier"/>
                                <w:sz w:val="20"/>
                              </w:rPr>
                            </w:pPr>
                            <w:r w:rsidRPr="005068FD">
                              <w:rPr>
                                <w:rFonts w:ascii="Courier" w:hAnsi="Courier"/>
                                <w:sz w:val="20"/>
                              </w:rPr>
                              <w:t>//**********************************************************************</w:t>
                            </w:r>
                          </w:p>
                          <w:p w14:paraId="15D04C49" w14:textId="77777777" w:rsidR="00FE7ED3" w:rsidRPr="005068FD" w:rsidRDefault="00FE7ED3" w:rsidP="005068FD">
                            <w:pPr>
                              <w:rPr>
                                <w:rFonts w:ascii="Courier" w:hAnsi="Courier"/>
                                <w:sz w:val="20"/>
                              </w:rPr>
                            </w:pPr>
                            <w:r w:rsidRPr="005068FD">
                              <w:rPr>
                                <w:rFonts w:ascii="Courier" w:hAnsi="Courier"/>
                                <w:sz w:val="20"/>
                              </w:rPr>
                              <w:t>void ISR_Sample()</w:t>
                            </w:r>
                          </w:p>
                          <w:p w14:paraId="730B53A0" w14:textId="77777777" w:rsidR="00FE7ED3" w:rsidRPr="005068FD" w:rsidRDefault="00FE7ED3" w:rsidP="005068FD">
                            <w:pPr>
                              <w:rPr>
                                <w:rFonts w:ascii="Courier" w:hAnsi="Courier"/>
                                <w:sz w:val="20"/>
                              </w:rPr>
                            </w:pPr>
                            <w:r w:rsidRPr="005068FD">
                              <w:rPr>
                                <w:rFonts w:ascii="Courier" w:hAnsi="Courier"/>
                                <w:sz w:val="20"/>
                              </w:rPr>
                              <w:t>{</w:t>
                            </w:r>
                          </w:p>
                          <w:p w14:paraId="1494096E" w14:textId="77777777" w:rsidR="00FE7ED3" w:rsidRPr="005068FD" w:rsidRDefault="00FE7ED3" w:rsidP="005068FD">
                            <w:pPr>
                              <w:rPr>
                                <w:rFonts w:ascii="Courier" w:hAnsi="Courier"/>
                                <w:sz w:val="20"/>
                              </w:rPr>
                            </w:pPr>
                            <w:r w:rsidRPr="005068FD">
                              <w:rPr>
                                <w:rFonts w:ascii="Courier" w:hAnsi="Courier"/>
                                <w:sz w:val="20"/>
                              </w:rPr>
                              <w:t xml:space="preserve">  sampleFlag = true; </w:t>
                            </w:r>
                          </w:p>
                          <w:p w14:paraId="0E3A6E72" w14:textId="77777777" w:rsidR="00FE7ED3" w:rsidRPr="00B50302" w:rsidRDefault="00FE7ED3" w:rsidP="005068FD">
                            <w:r w:rsidRPr="005068FD">
                              <w:rPr>
                                <w:rFonts w:ascii="Courier" w:hAnsi="Courier"/>
                                <w:sz w:val="20"/>
                              </w:rPr>
                              <w:t>}</w:t>
                            </w:r>
                          </w:p>
                        </w:txbxContent>
                      </wps:txbx>
                      <wps:bodyPr rot="0" vert="horz" wrap="square" lIns="91440" tIns="45720" rIns="91440" bIns="45720" anchor="t" anchorCtr="0" upright="1">
                        <a:spAutoFit/>
                      </wps:bodyPr>
                    </wps:wsp>
                  </a:graphicData>
                </a:graphic>
              </wp:inline>
            </w:drawing>
          </mc:Choice>
          <mc:Fallback>
            <w:pict>
              <v:shape w14:anchorId="16FB3CED" id="Text Box 4" o:spid="_x0000_s1029" type="#_x0000_t202" style="width:457.95pt;height:4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">
                <v:textbox style="mso-fit-shape-to-text:t">
                  <w:txbxContent>
                    <w:p w14:paraId="0D106475" w14:textId="77777777" w:rsidR="00FE7ED3" w:rsidRPr="005068FD" w:rsidRDefault="00FE7ED3" w:rsidP="005068FD">
                      <w:pPr>
                        <w:rPr>
                          <w:rFonts w:ascii="Courier" w:hAnsi="Courier"/>
                          <w:sz w:val="20"/>
                        </w:rPr>
                      </w:pPr>
                      <w:r w:rsidRPr="005068FD">
                        <w:rPr>
                          <w:rFonts w:ascii="Courier" w:hAnsi="Courier"/>
                          <w:sz w:val="20"/>
                        </w:rPr>
                        <w:t>#include &lt;MsTimer2.h&gt;</w:t>
                      </w:r>
                    </w:p>
                    <w:p w14:paraId="48EA9AC5" w14:textId="77777777" w:rsidR="00FE7ED3" w:rsidRPr="005068FD" w:rsidRDefault="00FE7ED3" w:rsidP="005068FD">
                      <w:pPr>
                        <w:rPr>
                          <w:rFonts w:ascii="Courier" w:hAnsi="Courier"/>
                          <w:sz w:val="20"/>
                        </w:rPr>
                      </w:pPr>
                    </w:p>
                    <w:p w14:paraId="6B404F3B" w14:textId="77777777" w:rsidR="00FE7ED3" w:rsidRPr="005068FD" w:rsidRDefault="00FE7ED3" w:rsidP="005068FD">
                      <w:pPr>
                        <w:rPr>
                          <w:rFonts w:ascii="Courier" w:hAnsi="Courier"/>
                          <w:sz w:val="20"/>
                        </w:rPr>
                      </w:pPr>
                      <w:r w:rsidRPr="005068FD">
                        <w:rPr>
                          <w:rFonts w:ascii="Courier" w:hAnsi="Courier"/>
                          <w:sz w:val="20"/>
                        </w:rPr>
                        <w:t xml:space="preserve">const int TSAMP_MSEC = </w:t>
                      </w:r>
                      <w:r w:rsidRPr="005068FD">
                        <w:rPr>
                          <w:rFonts w:ascii="Courier" w:hAnsi="Courier"/>
                          <w:sz w:val="20"/>
                        </w:rPr>
                        <w:t>100;</w:t>
                      </w:r>
                    </w:p>
                    <w:p w14:paraId="1D2C7835" w14:textId="77777777" w:rsidR="00FE7ED3" w:rsidRPr="005068FD" w:rsidRDefault="00FE7ED3" w:rsidP="005068FD">
                      <w:pPr>
                        <w:rPr>
                          <w:rFonts w:ascii="Courier" w:hAnsi="Courier"/>
                          <w:sz w:val="20"/>
                        </w:rPr>
                      </w:pPr>
                      <w:r w:rsidRPr="005068FD">
                        <w:rPr>
                          <w:rFonts w:ascii="Courier" w:hAnsi="Courier"/>
                          <w:sz w:val="20"/>
                        </w:rPr>
                        <w:t xml:space="preserve">volatile </w:t>
                      </w:r>
                      <w:r w:rsidRPr="005068FD">
                        <w:rPr>
                          <w:rFonts w:ascii="Courier" w:hAnsi="Courier"/>
                          <w:sz w:val="20"/>
                        </w:rPr>
                        <w:t>boolean sampleFlag = false;</w:t>
                      </w:r>
                    </w:p>
                    <w:p w14:paraId="4E0C40C6" w14:textId="77777777" w:rsidR="00FE7ED3" w:rsidRPr="005068FD" w:rsidRDefault="00FE7ED3" w:rsidP="005068FD">
                      <w:pPr>
                        <w:rPr>
                          <w:rFonts w:ascii="Courier" w:hAnsi="Courier"/>
                          <w:sz w:val="20"/>
                        </w:rPr>
                      </w:pPr>
                      <w:r w:rsidRPr="005068FD">
                        <w:rPr>
                          <w:rFonts w:ascii="Courier" w:hAnsi="Courier"/>
                          <w:sz w:val="20"/>
                        </w:rPr>
                        <w:t>int nSmpl = 1, sample;</w:t>
                      </w:r>
                    </w:p>
                    <w:p w14:paraId="471DDC9F" w14:textId="77777777" w:rsidR="00FE7ED3" w:rsidRPr="005068FD" w:rsidRDefault="00FE7ED3" w:rsidP="005068FD">
                      <w:pPr>
                        <w:rPr>
                          <w:rFonts w:ascii="Courier" w:hAnsi="Courier"/>
                          <w:sz w:val="20"/>
                        </w:rPr>
                      </w:pPr>
                    </w:p>
                    <w:p w14:paraId="5FA5A0CB" w14:textId="77777777" w:rsidR="00FE7ED3" w:rsidRPr="005068FD" w:rsidRDefault="00FE7ED3" w:rsidP="005068FD">
                      <w:pPr>
                        <w:rPr>
                          <w:rFonts w:ascii="Courier" w:hAnsi="Courier"/>
                          <w:sz w:val="20"/>
                        </w:rPr>
                      </w:pPr>
                      <w:r w:rsidRPr="005068FD">
                        <w:rPr>
                          <w:rFonts w:ascii="Courier" w:hAnsi="Courier"/>
                          <w:sz w:val="20"/>
                        </w:rPr>
                        <w:t>//**********************************************************************</w:t>
                      </w:r>
                    </w:p>
                    <w:p w14:paraId="70166E33" w14:textId="77777777" w:rsidR="00FE7ED3" w:rsidRPr="005068FD" w:rsidRDefault="00FE7ED3" w:rsidP="005068FD">
                      <w:pPr>
                        <w:rPr>
                          <w:rFonts w:ascii="Courier" w:hAnsi="Courier"/>
                          <w:sz w:val="20"/>
                        </w:rPr>
                      </w:pPr>
                      <w:r w:rsidRPr="005068FD">
                        <w:rPr>
                          <w:rFonts w:ascii="Courier" w:hAnsi="Courier"/>
                          <w:sz w:val="20"/>
                        </w:rPr>
                        <w:t>void setup()</w:t>
                      </w:r>
                    </w:p>
                    <w:p w14:paraId="278E8E4B" w14:textId="77777777" w:rsidR="00FE7ED3" w:rsidRPr="005068FD" w:rsidRDefault="00FE7ED3" w:rsidP="005068FD">
                      <w:pPr>
                        <w:rPr>
                          <w:rFonts w:ascii="Courier" w:hAnsi="Courier"/>
                          <w:sz w:val="20"/>
                        </w:rPr>
                      </w:pPr>
                      <w:r w:rsidRPr="005068FD">
                        <w:rPr>
                          <w:rFonts w:ascii="Courier" w:hAnsi="Courier"/>
                          <w:sz w:val="20"/>
                        </w:rPr>
                        <w:t>{</w:t>
                      </w:r>
                    </w:p>
                    <w:p w14:paraId="22F59F27" w14:textId="77777777" w:rsidR="00FE7ED3" w:rsidRPr="005068FD" w:rsidRDefault="00FE7ED3" w:rsidP="005068FD">
                      <w:pPr>
                        <w:rPr>
                          <w:rFonts w:ascii="Courier" w:hAnsi="Courier"/>
                          <w:sz w:val="20"/>
                        </w:rPr>
                      </w:pPr>
                      <w:r w:rsidRPr="005068FD">
                        <w:rPr>
                          <w:rFonts w:ascii="Courier" w:hAnsi="Courier"/>
                          <w:sz w:val="20"/>
                        </w:rPr>
                        <w:t xml:space="preserve">  Serial.begin(9600);</w:t>
                      </w:r>
                    </w:p>
                    <w:p w14:paraId="43E74EB8" w14:textId="77777777" w:rsidR="00FE7ED3" w:rsidRPr="005068FD" w:rsidRDefault="00FE7ED3" w:rsidP="005068FD">
                      <w:pPr>
                        <w:rPr>
                          <w:rFonts w:ascii="Courier" w:hAnsi="Courier"/>
                          <w:sz w:val="20"/>
                        </w:rPr>
                      </w:pPr>
                      <w:r w:rsidRPr="005068FD">
                        <w:rPr>
                          <w:rFonts w:ascii="Courier" w:hAnsi="Courier"/>
                          <w:sz w:val="20"/>
                        </w:rPr>
                        <w:t xml:space="preserve">  MsTimer2::set(TSAMP_MSEC, ISR_Sample); // Set sample msec, ISR name</w:t>
                      </w:r>
                    </w:p>
                    <w:p w14:paraId="1BC3C17D" w14:textId="77777777" w:rsidR="00FE7ED3" w:rsidRPr="005068FD" w:rsidRDefault="00FE7ED3" w:rsidP="005068FD">
                      <w:pPr>
                        <w:rPr>
                          <w:rFonts w:ascii="Courier" w:hAnsi="Courier"/>
                          <w:sz w:val="20"/>
                        </w:rPr>
                      </w:pPr>
                      <w:r w:rsidRPr="005068FD">
                        <w:rPr>
                          <w:rFonts w:ascii="Courier" w:hAnsi="Courier"/>
                          <w:sz w:val="20"/>
                        </w:rPr>
                        <w:t xml:space="preserve">  MsTimer2::start(); // start running the Timer </w:t>
                      </w:r>
                    </w:p>
                    <w:p w14:paraId="3FE28751" w14:textId="77777777" w:rsidR="00FE7ED3" w:rsidRPr="005068FD" w:rsidRDefault="00FE7ED3" w:rsidP="005068FD">
                      <w:pPr>
                        <w:rPr>
                          <w:rFonts w:ascii="Courier" w:hAnsi="Courier"/>
                          <w:sz w:val="20"/>
                        </w:rPr>
                      </w:pPr>
                      <w:r w:rsidRPr="005068FD">
                        <w:rPr>
                          <w:rFonts w:ascii="Courier" w:hAnsi="Courier"/>
                          <w:sz w:val="20"/>
                        </w:rPr>
                        <w:t>}</w:t>
                      </w:r>
                    </w:p>
                    <w:p w14:paraId="706DFD06" w14:textId="77777777" w:rsidR="00FE7ED3" w:rsidRPr="005068FD" w:rsidRDefault="00FE7ED3" w:rsidP="005068FD">
                      <w:pPr>
                        <w:rPr>
                          <w:rFonts w:ascii="Courier" w:hAnsi="Courier"/>
                          <w:sz w:val="20"/>
                        </w:rPr>
                      </w:pPr>
                    </w:p>
                    <w:p w14:paraId="4690BDC6" w14:textId="77777777" w:rsidR="00FE7ED3" w:rsidRPr="005068FD" w:rsidRDefault="00FE7ED3" w:rsidP="005068FD">
                      <w:pPr>
                        <w:rPr>
                          <w:rFonts w:ascii="Courier" w:hAnsi="Courier"/>
                          <w:sz w:val="20"/>
                        </w:rPr>
                      </w:pPr>
                      <w:r w:rsidRPr="005068FD">
                        <w:rPr>
                          <w:rFonts w:ascii="Courier" w:hAnsi="Courier"/>
                          <w:sz w:val="20"/>
                        </w:rPr>
                        <w:t>//**********************************************************************</w:t>
                      </w:r>
                    </w:p>
                    <w:p w14:paraId="39CD32AA" w14:textId="77777777" w:rsidR="00FE7ED3" w:rsidRPr="005068FD" w:rsidRDefault="00FE7ED3" w:rsidP="005068FD">
                      <w:pPr>
                        <w:rPr>
                          <w:rFonts w:ascii="Courier" w:hAnsi="Courier"/>
                          <w:sz w:val="20"/>
                        </w:rPr>
                      </w:pPr>
                      <w:r w:rsidRPr="005068FD">
                        <w:rPr>
                          <w:rFonts w:ascii="Courier" w:hAnsi="Courier"/>
                          <w:sz w:val="20"/>
                        </w:rPr>
                        <w:t>void loop()</w:t>
                      </w:r>
                    </w:p>
                    <w:p w14:paraId="101D8684" w14:textId="77777777" w:rsidR="00FE7ED3" w:rsidRPr="005068FD" w:rsidRDefault="00FE7ED3" w:rsidP="005068FD">
                      <w:pPr>
                        <w:rPr>
                          <w:rFonts w:ascii="Courier" w:hAnsi="Courier"/>
                          <w:sz w:val="20"/>
                        </w:rPr>
                      </w:pPr>
                      <w:r w:rsidRPr="005068FD">
                        <w:rPr>
                          <w:rFonts w:ascii="Courier" w:hAnsi="Courier"/>
                          <w:sz w:val="20"/>
                        </w:rPr>
                        <w:t>{</w:t>
                      </w:r>
                    </w:p>
                    <w:p w14:paraId="57BE38DD" w14:textId="77777777" w:rsidR="00FE7ED3" w:rsidRPr="005068FD" w:rsidRDefault="00FE7ED3" w:rsidP="005068FD">
                      <w:pPr>
                        <w:rPr>
                          <w:rFonts w:ascii="Courier" w:hAnsi="Courier"/>
                          <w:sz w:val="20"/>
                        </w:rPr>
                      </w:pPr>
                      <w:r w:rsidRPr="005068FD">
                        <w:rPr>
                          <w:rFonts w:ascii="Courier" w:hAnsi="Courier"/>
                          <w:sz w:val="20"/>
                        </w:rPr>
                        <w:t xml:space="preserve">  while (sampleFlag == false); // spin until ISR trigger</w:t>
                      </w:r>
                    </w:p>
                    <w:p w14:paraId="379857FE" w14:textId="77777777" w:rsidR="00FE7ED3" w:rsidRPr="005068FD" w:rsidRDefault="00FE7ED3" w:rsidP="005068FD">
                      <w:pPr>
                        <w:rPr>
                          <w:rFonts w:ascii="Courier" w:hAnsi="Courier"/>
                          <w:sz w:val="20"/>
                        </w:rPr>
                      </w:pPr>
                      <w:r w:rsidRPr="005068FD">
                        <w:rPr>
                          <w:rFonts w:ascii="Courier" w:hAnsi="Courier"/>
                          <w:sz w:val="20"/>
                        </w:rPr>
                        <w:t xml:space="preserve">  sampleFlag = false;          // disarm flag: enable next dwell</w:t>
                      </w:r>
                    </w:p>
                    <w:p w14:paraId="6A747FB7" w14:textId="77777777" w:rsidR="00FE7ED3" w:rsidRPr="005068FD" w:rsidRDefault="00FE7ED3" w:rsidP="005068FD">
                      <w:pPr>
                        <w:rPr>
                          <w:rFonts w:ascii="Courier" w:hAnsi="Courier"/>
                          <w:sz w:val="20"/>
                        </w:rPr>
                      </w:pPr>
                      <w:r w:rsidRPr="005068FD">
                        <w:rPr>
                          <w:rFonts w:ascii="Courier" w:hAnsi="Courier"/>
                          <w:sz w:val="20"/>
                        </w:rPr>
                        <w:t xml:space="preserve">  </w:t>
                      </w:r>
                    </w:p>
                    <w:p w14:paraId="12548486" w14:textId="77777777" w:rsidR="00FE7ED3" w:rsidRPr="005068FD" w:rsidRDefault="00FE7ED3" w:rsidP="005068FD">
                      <w:pPr>
                        <w:rPr>
                          <w:rFonts w:ascii="Courier" w:hAnsi="Courier"/>
                          <w:sz w:val="20"/>
                        </w:rPr>
                      </w:pPr>
                      <w:r w:rsidRPr="005068FD">
                        <w:rPr>
                          <w:rFonts w:ascii="Courier" w:hAnsi="Courier"/>
                          <w:sz w:val="20"/>
                        </w:rPr>
                        <w:t xml:space="preserve">  sample = analogRead(A0);</w:t>
                      </w:r>
                    </w:p>
                    <w:p w14:paraId="4F6CB184" w14:textId="77777777" w:rsidR="00FE7ED3" w:rsidRPr="005068FD" w:rsidRDefault="00FE7ED3" w:rsidP="005068FD">
                      <w:pPr>
                        <w:rPr>
                          <w:rFonts w:ascii="Courier" w:hAnsi="Courier"/>
                          <w:sz w:val="20"/>
                        </w:rPr>
                      </w:pPr>
                    </w:p>
                    <w:p w14:paraId="17E2EE92" w14:textId="77777777" w:rsidR="00FE7ED3" w:rsidRPr="005068FD" w:rsidRDefault="00FE7ED3" w:rsidP="005068FD">
                      <w:pPr>
                        <w:rPr>
                          <w:rFonts w:ascii="Courier" w:hAnsi="Courier"/>
                          <w:sz w:val="20"/>
                        </w:rPr>
                      </w:pPr>
                      <w:r w:rsidRPr="005068FD">
                        <w:rPr>
                          <w:rFonts w:ascii="Courier" w:hAnsi="Courier"/>
                          <w:sz w:val="20"/>
                        </w:rPr>
                        <w:t xml:space="preserve">  // Display results to console</w:t>
                      </w:r>
                    </w:p>
                    <w:p w14:paraId="77E713CE" w14:textId="065D144B" w:rsidR="00FE7ED3" w:rsidRPr="005068FD" w:rsidRDefault="00FE7ED3" w:rsidP="005068FD">
                      <w:pPr>
                        <w:rPr>
                          <w:rFonts w:ascii="Courier" w:hAnsi="Courier"/>
                          <w:sz w:val="20"/>
                        </w:rPr>
                      </w:pPr>
                      <w:r w:rsidRPr="005068FD">
                        <w:rPr>
                          <w:rFonts w:ascii="Courier" w:hAnsi="Courier"/>
                          <w:sz w:val="20"/>
                        </w:rPr>
                        <w:t xml:space="preserve">  if (nSmpl == 1) Serial.print("\nsmpl\t</w:t>
                      </w:r>
                      <w:r>
                        <w:rPr>
                          <w:rFonts w:ascii="Courier" w:hAnsi="Courier"/>
                          <w:sz w:val="20"/>
                        </w:rPr>
                        <w:t>ADC</w:t>
                      </w:r>
                      <w:r w:rsidRPr="005068FD">
                        <w:rPr>
                          <w:rFonts w:ascii="Courier" w:hAnsi="Courier"/>
                          <w:sz w:val="20"/>
                        </w:rPr>
                        <w:t>\n");</w:t>
                      </w:r>
                    </w:p>
                    <w:p w14:paraId="76EFAB96" w14:textId="77777777" w:rsidR="00FE7ED3" w:rsidRPr="005068FD" w:rsidRDefault="00FE7ED3" w:rsidP="005068FD">
                      <w:pPr>
                        <w:rPr>
                          <w:rFonts w:ascii="Courier" w:hAnsi="Courier"/>
                          <w:sz w:val="20"/>
                        </w:rPr>
                      </w:pPr>
                      <w:r w:rsidRPr="005068FD">
                        <w:rPr>
                          <w:rFonts w:ascii="Courier" w:hAnsi="Courier"/>
                          <w:sz w:val="20"/>
                        </w:rPr>
                        <w:t xml:space="preserve">  Serial.print(nSmpl);  Serial.print('\t');</w:t>
                      </w:r>
                    </w:p>
                    <w:p w14:paraId="63968D1B" w14:textId="77777777" w:rsidR="00FE7ED3" w:rsidRDefault="00FE7ED3" w:rsidP="005068FD">
                      <w:pPr>
                        <w:rPr>
                          <w:rFonts w:ascii="Courier" w:hAnsi="Courier"/>
                          <w:sz w:val="20"/>
                        </w:rPr>
                      </w:pPr>
                      <w:r w:rsidRPr="005068FD">
                        <w:rPr>
                          <w:rFonts w:ascii="Courier" w:hAnsi="Courier"/>
                          <w:sz w:val="20"/>
                        </w:rPr>
                        <w:t xml:space="preserve">  Serial.print(sample); Serial.print('\n');</w:t>
                      </w:r>
                    </w:p>
                    <w:p w14:paraId="21B02924" w14:textId="77777777" w:rsidR="00FE7ED3" w:rsidRPr="005068FD" w:rsidRDefault="00FE7ED3" w:rsidP="005068FD">
                      <w:pPr>
                        <w:rPr>
                          <w:rFonts w:ascii="Courier" w:hAnsi="Courier"/>
                          <w:sz w:val="20"/>
                        </w:rPr>
                      </w:pPr>
                    </w:p>
                    <w:p w14:paraId="7E2705DE" w14:textId="77777777" w:rsidR="00FE7ED3" w:rsidRPr="005068FD" w:rsidRDefault="00FE7ED3" w:rsidP="005068FD">
                      <w:pPr>
                        <w:rPr>
                          <w:rFonts w:ascii="Courier" w:hAnsi="Courier"/>
                          <w:sz w:val="20"/>
                        </w:rPr>
                      </w:pPr>
                      <w:r w:rsidRPr="005068FD">
                        <w:rPr>
                          <w:rFonts w:ascii="Courier" w:hAnsi="Courier"/>
                          <w:sz w:val="20"/>
                        </w:rPr>
                        <w:t xml:space="preserve">  </w:t>
                      </w:r>
                      <w:r>
                        <w:rPr>
                          <w:rFonts w:ascii="Courier" w:hAnsi="Courier"/>
                          <w:sz w:val="20"/>
                        </w:rPr>
                        <w:t>++nSmpl</w:t>
                      </w:r>
                      <w:r w:rsidRPr="005068FD">
                        <w:rPr>
                          <w:rFonts w:ascii="Courier" w:hAnsi="Courier"/>
                          <w:sz w:val="20"/>
                        </w:rPr>
                        <w:t>;</w:t>
                      </w:r>
                    </w:p>
                    <w:p w14:paraId="3A1913E7" w14:textId="77777777" w:rsidR="00FE7ED3" w:rsidRPr="005068FD" w:rsidRDefault="00FE7ED3" w:rsidP="005068FD">
                      <w:pPr>
                        <w:rPr>
                          <w:rFonts w:ascii="Courier" w:hAnsi="Courier"/>
                          <w:sz w:val="20"/>
                        </w:rPr>
                      </w:pPr>
                      <w:r w:rsidRPr="005068FD">
                        <w:rPr>
                          <w:rFonts w:ascii="Courier" w:hAnsi="Courier"/>
                          <w:sz w:val="20"/>
                        </w:rPr>
                        <w:t xml:space="preserve">    </w:t>
                      </w:r>
                    </w:p>
                    <w:p w14:paraId="6F1D614D" w14:textId="77777777" w:rsidR="00FE7ED3" w:rsidRPr="005068FD" w:rsidRDefault="00FE7ED3" w:rsidP="005068FD">
                      <w:pPr>
                        <w:rPr>
                          <w:rFonts w:ascii="Courier" w:hAnsi="Courier"/>
                          <w:sz w:val="20"/>
                        </w:rPr>
                      </w:pPr>
                      <w:r w:rsidRPr="005068FD">
                        <w:rPr>
                          <w:rFonts w:ascii="Courier" w:hAnsi="Courier"/>
                          <w:sz w:val="20"/>
                        </w:rPr>
                        <w:t>} // loop()</w:t>
                      </w:r>
                    </w:p>
                    <w:p w14:paraId="552AC5C0" w14:textId="77777777" w:rsidR="00FE7ED3" w:rsidRPr="005068FD" w:rsidRDefault="00FE7ED3" w:rsidP="005068FD">
                      <w:pPr>
                        <w:rPr>
                          <w:rFonts w:ascii="Courier" w:hAnsi="Courier"/>
                          <w:sz w:val="20"/>
                        </w:rPr>
                      </w:pPr>
                    </w:p>
                    <w:p w14:paraId="64F13D7A" w14:textId="77777777" w:rsidR="00FE7ED3" w:rsidRPr="005068FD" w:rsidRDefault="00FE7ED3" w:rsidP="005068FD">
                      <w:pPr>
                        <w:rPr>
                          <w:rFonts w:ascii="Courier" w:hAnsi="Courier"/>
                          <w:sz w:val="20"/>
                        </w:rPr>
                      </w:pPr>
                      <w:r w:rsidRPr="005068FD">
                        <w:rPr>
                          <w:rFonts w:ascii="Courier" w:hAnsi="Courier"/>
                          <w:sz w:val="20"/>
                        </w:rPr>
                        <w:t>//**********************************************************************</w:t>
                      </w:r>
                    </w:p>
                    <w:p w14:paraId="15D04C49" w14:textId="77777777" w:rsidR="00FE7ED3" w:rsidRPr="005068FD" w:rsidRDefault="00FE7ED3" w:rsidP="005068FD">
                      <w:pPr>
                        <w:rPr>
                          <w:rFonts w:ascii="Courier" w:hAnsi="Courier"/>
                          <w:sz w:val="20"/>
                        </w:rPr>
                      </w:pPr>
                      <w:r w:rsidRPr="005068FD">
                        <w:rPr>
                          <w:rFonts w:ascii="Courier" w:hAnsi="Courier"/>
                          <w:sz w:val="20"/>
                        </w:rPr>
                        <w:t>void ISR_Sample()</w:t>
                      </w:r>
                    </w:p>
                    <w:p w14:paraId="730B53A0" w14:textId="77777777" w:rsidR="00FE7ED3" w:rsidRPr="005068FD" w:rsidRDefault="00FE7ED3" w:rsidP="005068FD">
                      <w:pPr>
                        <w:rPr>
                          <w:rFonts w:ascii="Courier" w:hAnsi="Courier"/>
                          <w:sz w:val="20"/>
                        </w:rPr>
                      </w:pPr>
                      <w:r w:rsidRPr="005068FD">
                        <w:rPr>
                          <w:rFonts w:ascii="Courier" w:hAnsi="Courier"/>
                          <w:sz w:val="20"/>
                        </w:rPr>
                        <w:t>{</w:t>
                      </w:r>
                    </w:p>
                    <w:p w14:paraId="1494096E" w14:textId="77777777" w:rsidR="00FE7ED3" w:rsidRPr="005068FD" w:rsidRDefault="00FE7ED3" w:rsidP="005068FD">
                      <w:pPr>
                        <w:rPr>
                          <w:rFonts w:ascii="Courier" w:hAnsi="Courier"/>
                          <w:sz w:val="20"/>
                        </w:rPr>
                      </w:pPr>
                      <w:r w:rsidRPr="005068FD">
                        <w:rPr>
                          <w:rFonts w:ascii="Courier" w:hAnsi="Courier"/>
                          <w:sz w:val="20"/>
                        </w:rPr>
                        <w:t xml:space="preserve">  sampleFlag = true; </w:t>
                      </w:r>
                    </w:p>
                    <w:p w14:paraId="0E3A6E72" w14:textId="77777777" w:rsidR="00FE7ED3" w:rsidRPr="00B50302" w:rsidRDefault="00FE7ED3" w:rsidP="005068FD">
                      <w:r w:rsidRPr="005068FD">
                        <w:rPr>
                          <w:rFonts w:ascii="Courier" w:hAnsi="Courier"/>
                          <w:sz w:val="20"/>
                        </w:rPr>
                        <w:t>}</w:t>
                      </w:r>
                    </w:p>
                  </w:txbxContent>
                </v:textbox>
                <w10:anchorlock/>
              </v:shape>
            </w:pict>
          </mc:Fallback>
        </mc:AlternateContent>
      </w:r>
    </w:p>
    <w:p w14:paraId="6E593B34" w14:textId="77777777" w:rsidR="00633744" w:rsidRDefault="005068FD" w:rsidP="00B15333">
      <w:pPr>
        <w:pStyle w:val="Heading2"/>
      </w:pPr>
      <w:r>
        <w:br w:type="page"/>
      </w:r>
      <w:r w:rsidR="00633744">
        <w:lastRenderedPageBreak/>
        <w:t>Program Description:</w:t>
      </w:r>
    </w:p>
    <w:p w14:paraId="70413465" w14:textId="77777777" w:rsidR="0074040E" w:rsidRDefault="0018202A" w:rsidP="00581066">
      <w:r>
        <w:t>The first line includ</w:t>
      </w:r>
      <w:r w:rsidR="00ED3E10">
        <w:t>es the</w:t>
      </w:r>
      <w:r w:rsidR="00EF219A">
        <w:t xml:space="preserve"> library MsTimer</w:t>
      </w:r>
      <w:proofErr w:type="gramStart"/>
      <w:r w:rsidR="00EF219A">
        <w:t>2.h.</w:t>
      </w:r>
      <w:proofErr w:type="gramEnd"/>
      <w:r w:rsidR="00EF219A">
        <w:t xml:space="preserve"> </w:t>
      </w:r>
      <w:r w:rsidR="00AF2CAF">
        <w:t>G</w:t>
      </w:r>
      <w:r w:rsidR="0085629D">
        <w:t xml:space="preserve">lobal variable </w:t>
      </w:r>
      <w:proofErr w:type="spellStart"/>
      <w:r w:rsidR="001055D4" w:rsidRPr="001055D4">
        <w:rPr>
          <w:rFonts w:ascii="Courier" w:hAnsi="Courier"/>
          <w:sz w:val="22"/>
        </w:rPr>
        <w:t>sampleFlag</w:t>
      </w:r>
      <w:proofErr w:type="spellEnd"/>
      <w:r w:rsidR="00EF219A">
        <w:t xml:space="preserve"> is used to signal that it is time to take a new sample. </w:t>
      </w:r>
      <w:r w:rsidR="00272E5A">
        <w:t>It is</w:t>
      </w:r>
      <w:r w:rsidR="00EF219A">
        <w:t xml:space="preserve"> declared as </w:t>
      </w:r>
      <w:r w:rsidR="00024EAC" w:rsidRPr="001055D4">
        <w:rPr>
          <w:rFonts w:ascii="Courier" w:hAnsi="Courier"/>
          <w:sz w:val="22"/>
        </w:rPr>
        <w:t>volatile</w:t>
      </w:r>
      <w:r w:rsidR="00272E5A" w:rsidRPr="001055D4">
        <w:rPr>
          <w:rFonts w:ascii="Courier" w:hAnsi="Courier"/>
          <w:sz w:val="22"/>
        </w:rPr>
        <w:t xml:space="preserve"> </w:t>
      </w:r>
      <w:proofErr w:type="spellStart"/>
      <w:r w:rsidR="00272E5A" w:rsidRPr="001055D4">
        <w:rPr>
          <w:rFonts w:ascii="Courier" w:hAnsi="Courier"/>
          <w:sz w:val="22"/>
        </w:rPr>
        <w:t>boolean</w:t>
      </w:r>
      <w:proofErr w:type="spellEnd"/>
      <w:r w:rsidR="00EF219A">
        <w:t xml:space="preserve"> </w:t>
      </w:r>
      <w:r w:rsidR="00272E5A">
        <w:t>to ensure</w:t>
      </w:r>
      <w:r w:rsidR="00EF219A">
        <w:t xml:space="preserve"> that when an i</w:t>
      </w:r>
      <w:r w:rsidR="00272E5A">
        <w:t>nterrupt routine is called, it is</w:t>
      </w:r>
      <w:r w:rsidR="00EF219A">
        <w:t xml:space="preserve"> not over-written or misplaced when execution jumps from </w:t>
      </w:r>
      <w:r w:rsidR="003E6C72">
        <w:t>the mai</w:t>
      </w:r>
      <w:r w:rsidR="00272E5A">
        <w:t>n loop to the interrupt routine and</w:t>
      </w:r>
      <w:r w:rsidR="003E6C72">
        <w:t xml:space="preserve"> back</w:t>
      </w:r>
      <w:r w:rsidR="00272E5A">
        <w:t>.</w:t>
      </w:r>
    </w:p>
    <w:p w14:paraId="1084064C" w14:textId="77777777" w:rsidR="001D1660" w:rsidRDefault="001D1660" w:rsidP="00581066">
      <w:r>
        <w:t xml:space="preserve">In Setup, the serial port is started at 9600 baud. Then the MsTimer2 is </w:t>
      </w:r>
      <w:r w:rsidR="00524A33">
        <w:t>configured</w:t>
      </w:r>
      <w:r>
        <w:t xml:space="preserve"> to jump every 100 milliseconds t</w:t>
      </w:r>
      <w:r w:rsidR="0085629D">
        <w:t xml:space="preserve">o the interrupt routine called </w:t>
      </w:r>
      <w:proofErr w:type="spellStart"/>
      <w:r w:rsidR="00C53054" w:rsidRPr="001055D4">
        <w:rPr>
          <w:rFonts w:ascii="Courier" w:hAnsi="Courier"/>
          <w:sz w:val="22"/>
        </w:rPr>
        <w:t>ISR_Sample</w:t>
      </w:r>
      <w:proofErr w:type="spellEnd"/>
      <w:r>
        <w:t xml:space="preserve">. </w:t>
      </w:r>
      <w:r w:rsidR="005252A5">
        <w:t xml:space="preserve"> </w:t>
      </w:r>
      <w:r w:rsidR="00381184">
        <w:t>In</w:t>
      </w:r>
      <w:r w:rsidR="0085629D">
        <w:t xml:space="preserve"> </w:t>
      </w:r>
      <w:proofErr w:type="spellStart"/>
      <w:r w:rsidR="00C53054" w:rsidRPr="001055D4">
        <w:rPr>
          <w:rFonts w:ascii="Courier" w:hAnsi="Courier"/>
          <w:sz w:val="22"/>
        </w:rPr>
        <w:t>ISR_Sample</w:t>
      </w:r>
      <w:proofErr w:type="spellEnd"/>
      <w:r w:rsidR="0085629D">
        <w:t xml:space="preserve">, the variable </w:t>
      </w:r>
      <w:proofErr w:type="spellStart"/>
      <w:r w:rsidR="00367788" w:rsidRPr="001055D4">
        <w:rPr>
          <w:rFonts w:ascii="Courier" w:hAnsi="Courier"/>
          <w:sz w:val="22"/>
        </w:rPr>
        <w:t>sampleFlag</w:t>
      </w:r>
      <w:proofErr w:type="spellEnd"/>
      <w:r w:rsidR="005252A5">
        <w:t xml:space="preserve"> is set </w:t>
      </w:r>
      <w:r w:rsidR="00524A33">
        <w:t>true</w:t>
      </w:r>
      <w:r w:rsidR="005252A5">
        <w:t>. This is a message</w:t>
      </w:r>
      <w:r w:rsidR="00381184">
        <w:t>,</w:t>
      </w:r>
      <w:r w:rsidR="005252A5">
        <w:t xml:space="preserve"> or semaphore</w:t>
      </w:r>
      <w:r w:rsidR="00381184">
        <w:t>, to the main loop</w:t>
      </w:r>
      <w:r w:rsidR="005252A5">
        <w:t xml:space="preserve"> that it is time to read a new voltage. The voltage is not read by this </w:t>
      </w:r>
      <w:proofErr w:type="gramStart"/>
      <w:r w:rsidR="005252A5">
        <w:t>interrupt</w:t>
      </w:r>
      <w:proofErr w:type="gramEnd"/>
      <w:r w:rsidR="005252A5">
        <w:t xml:space="preserve"> routine, it just says that it is time to do so. </w:t>
      </w:r>
      <w:r w:rsidR="00435776">
        <w:t xml:space="preserve">After the MsTimer2 is configured, the next line </w:t>
      </w:r>
      <w:proofErr w:type="gramStart"/>
      <w:r w:rsidR="00435776">
        <w:t>starts</w:t>
      </w:r>
      <w:proofErr w:type="gramEnd"/>
      <w:r w:rsidR="00435776">
        <w:t xml:space="preserve"> the timer that will jump to the interrupt routine.</w:t>
      </w:r>
    </w:p>
    <w:p w14:paraId="33F251F9" w14:textId="77777777" w:rsidR="00524A33" w:rsidRDefault="005314B7" w:rsidP="00581066">
      <w:r>
        <w:t>In the main loop</w:t>
      </w:r>
      <w:r w:rsidR="00F93082">
        <w:t xml:space="preserve">, </w:t>
      </w:r>
      <w:r w:rsidR="00524A33">
        <w:t xml:space="preserve">a </w:t>
      </w:r>
      <w:proofErr w:type="gramStart"/>
      <w:r w:rsidR="00524A33" w:rsidRPr="001055D4">
        <w:rPr>
          <w:rFonts w:ascii="Courier New" w:hAnsi="Courier New" w:cs="Courier New"/>
          <w:sz w:val="22"/>
        </w:rPr>
        <w:t>while(</w:t>
      </w:r>
      <w:proofErr w:type="gramEnd"/>
      <w:r w:rsidR="00524A33" w:rsidRPr="001055D4">
        <w:rPr>
          <w:rFonts w:ascii="Courier New" w:hAnsi="Courier New" w:cs="Courier New"/>
          <w:sz w:val="22"/>
        </w:rPr>
        <w:t>)</w:t>
      </w:r>
      <w:r w:rsidR="00524A33">
        <w:t xml:space="preserve"> loop block</w:t>
      </w:r>
      <w:r w:rsidR="00C17623">
        <w:t>s</w:t>
      </w:r>
      <w:r w:rsidR="00524A33">
        <w:t xml:space="preserve"> progress until</w:t>
      </w:r>
      <w:r w:rsidR="00F93082">
        <w:t xml:space="preserve"> </w:t>
      </w:r>
      <w:proofErr w:type="spellStart"/>
      <w:r w:rsidR="00367788" w:rsidRPr="001055D4">
        <w:rPr>
          <w:rFonts w:ascii="Courier" w:hAnsi="Courier"/>
          <w:sz w:val="22"/>
        </w:rPr>
        <w:t>sampleFlag</w:t>
      </w:r>
      <w:proofErr w:type="spellEnd"/>
      <w:r w:rsidR="00F93082">
        <w:t xml:space="preserve"> is set </w:t>
      </w:r>
      <w:r w:rsidR="00C226FE">
        <w:t xml:space="preserve">true by </w:t>
      </w:r>
      <w:proofErr w:type="spellStart"/>
      <w:r w:rsidR="00524A33" w:rsidRPr="001055D4">
        <w:rPr>
          <w:rFonts w:ascii="Courier New" w:hAnsi="Courier New" w:cs="Courier New"/>
          <w:sz w:val="22"/>
        </w:rPr>
        <w:t>ISR_sample</w:t>
      </w:r>
      <w:proofErr w:type="spellEnd"/>
      <w:r w:rsidR="00F93082">
        <w:t xml:space="preserve">. </w:t>
      </w:r>
      <w:r w:rsidR="00524A33">
        <w:t xml:space="preserve">Once the flag is detected true, execution escapes the </w:t>
      </w:r>
      <w:proofErr w:type="gramStart"/>
      <w:r w:rsidR="00524A33" w:rsidRPr="001055D4">
        <w:rPr>
          <w:rFonts w:ascii="Courier New" w:hAnsi="Courier New" w:cs="Courier New"/>
          <w:sz w:val="22"/>
        </w:rPr>
        <w:t>while(</w:t>
      </w:r>
      <w:proofErr w:type="gramEnd"/>
      <w:r w:rsidR="00524A33" w:rsidRPr="001055D4">
        <w:rPr>
          <w:rFonts w:ascii="Courier New" w:hAnsi="Courier New" w:cs="Courier New"/>
          <w:sz w:val="22"/>
        </w:rPr>
        <w:t>)</w:t>
      </w:r>
      <w:r w:rsidR="00524A33" w:rsidRPr="001055D4">
        <w:rPr>
          <w:sz w:val="22"/>
        </w:rPr>
        <w:t xml:space="preserve"> </w:t>
      </w:r>
      <w:r w:rsidR="00524A33">
        <w:t>loop.</w:t>
      </w:r>
      <w:r w:rsidR="00C17623">
        <w:t xml:space="preserve">  </w:t>
      </w:r>
      <w:r w:rsidR="00524A33">
        <w:t>A</w:t>
      </w:r>
      <w:r w:rsidR="00F93082">
        <w:t xml:space="preserve"> new analog voltage </w:t>
      </w:r>
      <w:r w:rsidR="00524A33">
        <w:t xml:space="preserve">is </w:t>
      </w:r>
      <w:r w:rsidR="00F93082">
        <w:t xml:space="preserve">read and sent out over the serial port. </w:t>
      </w:r>
    </w:p>
    <w:p w14:paraId="723F986B" w14:textId="1407B500" w:rsidR="005314B7" w:rsidRDefault="00F93082" w:rsidP="00581066">
      <w:r>
        <w:t xml:space="preserve">By setting up the code this way, </w:t>
      </w:r>
      <w:r w:rsidR="00524A33">
        <w:t>a</w:t>
      </w:r>
      <w:r>
        <w:t xml:space="preserve"> sample </w:t>
      </w:r>
      <w:r w:rsidR="00A66744">
        <w:t xml:space="preserve">is </w:t>
      </w:r>
      <w:r>
        <w:t>taken every 100 milliseconds</w:t>
      </w:r>
      <w:r w:rsidR="00524A33">
        <w:t xml:space="preserve"> regardless of the execution time of the sampling and console output code</w:t>
      </w:r>
      <w:r>
        <w:t xml:space="preserve">. This regular sampling interval is </w:t>
      </w:r>
      <w:r w:rsidR="00524A33">
        <w:t>critical for low noise, high performance</w:t>
      </w:r>
      <w:r>
        <w:t xml:space="preserve"> sampled data system</w:t>
      </w:r>
      <w:r w:rsidR="00524A33">
        <w:t xml:space="preserve"> operation</w:t>
      </w:r>
      <w:r>
        <w:t>.</w:t>
      </w:r>
    </w:p>
    <w:p w14:paraId="0CC72E58" w14:textId="77777777" w:rsidR="0074040E" w:rsidRDefault="0074040E" w:rsidP="00581066"/>
    <w:p w14:paraId="5049A7FB" w14:textId="77777777" w:rsidR="00BE37BD" w:rsidRPr="00AF2CAF" w:rsidRDefault="00AF2CAF" w:rsidP="00B15333">
      <w:pPr>
        <w:pStyle w:val="Heading2"/>
      </w:pPr>
      <w:r>
        <w:t>Procedure</w:t>
      </w:r>
    </w:p>
    <w:p w14:paraId="2FA00C41" w14:textId="4136C8A4" w:rsidR="00454622" w:rsidRDefault="0075663D" w:rsidP="00402A3D">
      <w:pPr>
        <w:numPr>
          <w:ilvl w:val="0"/>
          <w:numId w:val="5"/>
        </w:numPr>
        <w:ind w:left="360"/>
      </w:pPr>
      <w:r>
        <w:t xml:space="preserve">Install the MsTimer2.h library </w:t>
      </w:r>
      <w:r w:rsidR="00454622">
        <w:t xml:space="preserve">going to Tools\Manage Libraries from within the Arduino IDE.  Search for MsTimer2 in the search bar.  When it comes up press the Install button if </w:t>
      </w:r>
      <w:proofErr w:type="gramStart"/>
      <w:r w:rsidR="00454622">
        <w:t>not</w:t>
      </w:r>
      <w:proofErr w:type="gramEnd"/>
      <w:r w:rsidR="00454622">
        <w:t xml:space="preserve"> already installed.  The figure below shows the module already installed.</w:t>
      </w:r>
    </w:p>
    <w:p w14:paraId="6DBC0F32" w14:textId="77777777" w:rsidR="00454622" w:rsidRDefault="00454622" w:rsidP="00454622"/>
    <w:p w14:paraId="4DCF7FFC" w14:textId="3DCA592B" w:rsidR="00454622" w:rsidRDefault="00454622" w:rsidP="00454622">
      <w:r>
        <w:rPr>
          <w:noProof/>
        </w:rPr>
        <w:drawing>
          <wp:inline distT="0" distB="0" distL="0" distR="0" wp14:anchorId="16CBAA6E" wp14:editId="2F2B6863">
            <wp:extent cx="5943600" cy="3354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54070"/>
                    </a:xfrm>
                    <a:prstGeom prst="rect">
                      <a:avLst/>
                    </a:prstGeom>
                  </pic:spPr>
                </pic:pic>
              </a:graphicData>
            </a:graphic>
          </wp:inline>
        </w:drawing>
      </w:r>
    </w:p>
    <w:p w14:paraId="0B1E14C2" w14:textId="77777777" w:rsidR="00454622" w:rsidRDefault="00454622" w:rsidP="00454622"/>
    <w:p w14:paraId="030EC7A9" w14:textId="59FAF079" w:rsidR="002F6802" w:rsidRDefault="0079486F" w:rsidP="00402A3D">
      <w:pPr>
        <w:numPr>
          <w:ilvl w:val="0"/>
          <w:numId w:val="5"/>
        </w:numPr>
        <w:ind w:left="360"/>
      </w:pPr>
      <w:r>
        <w:t xml:space="preserve">After you do this, the </w:t>
      </w:r>
      <w:r w:rsidR="001E2EC3">
        <w:t>Arduino</w:t>
      </w:r>
      <w:r>
        <w:t xml:space="preserve"> IDE must be quit and restarted so that it recognizes the new library files.</w:t>
      </w:r>
    </w:p>
    <w:p w14:paraId="7D51702B" w14:textId="20E9FD21" w:rsidR="001642AC" w:rsidRDefault="00BC182F" w:rsidP="00402A3D">
      <w:pPr>
        <w:numPr>
          <w:ilvl w:val="0"/>
          <w:numId w:val="5"/>
        </w:numPr>
        <w:ind w:left="360"/>
      </w:pPr>
      <w:r>
        <w:lastRenderedPageBreak/>
        <w:t>Copy and paste</w:t>
      </w:r>
      <w:r w:rsidR="00F70F5B">
        <w:t xml:space="preserve"> the</w:t>
      </w:r>
      <w:r>
        <w:t xml:space="preserve"> </w:t>
      </w:r>
      <w:r w:rsidR="00F70F5B">
        <w:t xml:space="preserve">file code </w:t>
      </w:r>
      <w:r w:rsidR="002F6B41">
        <w:t>in the text block above</w:t>
      </w:r>
      <w:r w:rsidR="00F70F5B">
        <w:t>, upload</w:t>
      </w:r>
      <w:r>
        <w:t>,</w:t>
      </w:r>
      <w:r w:rsidR="00F70F5B">
        <w:t xml:space="preserve"> and run the program. Open the serial port and watch the data come in at a faster rate. </w:t>
      </w:r>
    </w:p>
    <w:p w14:paraId="3849122A" w14:textId="72317A95" w:rsidR="00A132A5" w:rsidRDefault="00F70F5B" w:rsidP="00402A3D">
      <w:pPr>
        <w:numPr>
          <w:ilvl w:val="0"/>
          <w:numId w:val="5"/>
        </w:numPr>
        <w:ind w:left="360"/>
      </w:pPr>
      <w:r>
        <w:t xml:space="preserve">Collect </w:t>
      </w:r>
      <w:r w:rsidR="00647CE8">
        <w:t xml:space="preserve">approximately </w:t>
      </w:r>
      <w:r>
        <w:t>60 seconds of data</w:t>
      </w:r>
      <w:r w:rsidR="00021FDB">
        <w:t>.  S</w:t>
      </w:r>
      <w:r w:rsidR="00E42F0B">
        <w:t xml:space="preserve">tarting from ambient temperature, </w:t>
      </w:r>
      <w:r w:rsidR="00F2344E">
        <w:t>wait one second then</w:t>
      </w:r>
      <w:r w:rsidR="00E42F0B">
        <w:t xml:space="preserve"> </w:t>
      </w:r>
      <w:r w:rsidR="00F2344E">
        <w:t xml:space="preserve">pinch the sensor </w:t>
      </w:r>
      <w:r w:rsidR="00FF7126">
        <w:t>between</w:t>
      </w:r>
      <w:r w:rsidR="00F2344E">
        <w:t xml:space="preserve"> your</w:t>
      </w:r>
      <w:r w:rsidR="00E42F0B">
        <w:t xml:space="preserve"> finger</w:t>
      </w:r>
      <w:r w:rsidR="00FF7126">
        <w:t>s</w:t>
      </w:r>
      <w:r w:rsidR="00E42F0B">
        <w:t xml:space="preserve"> for 10 seconds and then let go of the sensor. P</w:t>
      </w:r>
      <w:r>
        <w:t xml:space="preserve">lot the data in </w:t>
      </w:r>
      <w:r w:rsidR="00D449A4">
        <w:t>Excel</w:t>
      </w:r>
      <w:r>
        <w:t>.</w:t>
      </w:r>
    </w:p>
    <w:p w14:paraId="664AA880" w14:textId="46979031" w:rsidR="00712DE5" w:rsidRPr="00D12DFC" w:rsidRDefault="00A132A5" w:rsidP="00402A3D">
      <w:pPr>
        <w:numPr>
          <w:ilvl w:val="0"/>
          <w:numId w:val="5"/>
        </w:numPr>
        <w:ind w:left="360"/>
        <w:rPr>
          <w:sz w:val="32"/>
        </w:rPr>
      </w:pPr>
      <w:r w:rsidRPr="00D12DFC">
        <w:t xml:space="preserve">Include an </w:t>
      </w:r>
      <w:r w:rsidR="00D449A4" w:rsidRPr="00D12DFC">
        <w:t>Excel</w:t>
      </w:r>
      <w:r w:rsidRPr="00D12DFC">
        <w:t xml:space="preserve"> plot </w:t>
      </w:r>
      <w:r w:rsidR="002F6B41">
        <w:t xml:space="preserve">(in a separate tab labeled P1-2) </w:t>
      </w:r>
      <w:r w:rsidRPr="00D12DFC">
        <w:t>of the temperature response.</w:t>
      </w:r>
      <w:r w:rsidR="00712DE5" w:rsidRPr="00D12DFC">
        <w:t xml:space="preserve"> Label</w:t>
      </w:r>
      <w:r w:rsidR="00D12DFC" w:rsidRPr="00D12DFC">
        <w:t xml:space="preserve"> axes and </w:t>
      </w:r>
      <w:r w:rsidR="003355DB">
        <w:t>title the</w:t>
      </w:r>
      <w:r w:rsidR="00712DE5" w:rsidRPr="00D12DFC">
        <w:t xml:space="preserve"> graph as: </w:t>
      </w:r>
    </w:p>
    <w:p w14:paraId="592F2F22" w14:textId="77777777" w:rsidR="004F4D38" w:rsidRPr="00823FFB" w:rsidRDefault="004F4D38" w:rsidP="004F4D38">
      <w:pPr>
        <w:rPr>
          <w:b/>
          <w:sz w:val="20"/>
        </w:rPr>
      </w:pPr>
      <w:r w:rsidRPr="00823FFB">
        <w:rPr>
          <w:b/>
          <w:sz w:val="20"/>
        </w:rPr>
        <w:t xml:space="preserve">LM61 temperature sensor responding to being touched (~60 </w:t>
      </w:r>
      <w:proofErr w:type="gramStart"/>
      <w:r w:rsidRPr="00823FFB">
        <w:rPr>
          <w:b/>
          <w:sz w:val="20"/>
        </w:rPr>
        <w:t>seconds@</w:t>
      </w:r>
      <w:proofErr w:type="gramEnd"/>
      <w:r w:rsidRPr="00823FFB">
        <w:rPr>
          <w:b/>
          <w:sz w:val="20"/>
        </w:rPr>
        <w:t xml:space="preserve"> </w:t>
      </w:r>
      <w:proofErr w:type="spellStart"/>
      <w:r w:rsidRPr="00823FFB">
        <w:rPr>
          <w:b/>
          <w:sz w:val="20"/>
        </w:rPr>
        <w:t>Tsample</w:t>
      </w:r>
      <w:proofErr w:type="spellEnd"/>
      <w:r w:rsidRPr="00823FFB">
        <w:rPr>
          <w:b/>
          <w:sz w:val="20"/>
        </w:rPr>
        <w:t>=100ms).</w:t>
      </w:r>
    </w:p>
    <w:p w14:paraId="02301621" w14:textId="77777777" w:rsidR="006F17D9" w:rsidRDefault="006F17D9" w:rsidP="00AF2CAF">
      <w:pPr>
        <w:ind w:left="360"/>
        <w:rPr>
          <w:b/>
        </w:rPr>
      </w:pPr>
    </w:p>
    <w:p w14:paraId="09CD9D40" w14:textId="77777777" w:rsidR="00545D9B" w:rsidRPr="0037542E" w:rsidRDefault="006F17D9" w:rsidP="00B15333">
      <w:pPr>
        <w:pStyle w:val="Heading1"/>
      </w:pPr>
      <w:r>
        <w:br w:type="page"/>
      </w:r>
      <w:r w:rsidR="00440B61" w:rsidRPr="00CD5EE4">
        <w:lastRenderedPageBreak/>
        <w:t xml:space="preserve">SECTION </w:t>
      </w:r>
      <w:r w:rsidR="00440B61">
        <w:t>3</w:t>
      </w:r>
      <w:r w:rsidR="00632F03">
        <w:t>a</w:t>
      </w:r>
      <w:r w:rsidR="00440B61">
        <w:t xml:space="preserve"> – </w:t>
      </w:r>
      <w:r w:rsidR="00632F03">
        <w:t xml:space="preserve">Controlling start of data collection </w:t>
      </w:r>
    </w:p>
    <w:p w14:paraId="602AA5CC" w14:textId="77777777" w:rsidR="006B1975" w:rsidRDefault="00043F81" w:rsidP="00043F81">
      <w:r>
        <w:t xml:space="preserve">Now that the temperature samples are taken at regular time intervals, </w:t>
      </w:r>
      <w:r w:rsidR="006B1975">
        <w:t>we would</w:t>
      </w:r>
      <w:r w:rsidR="00C9757D">
        <w:t xml:space="preserve"> like to </w:t>
      </w:r>
      <w:proofErr w:type="gramStart"/>
      <w:r w:rsidR="00C9757D">
        <w:t>control</w:t>
      </w:r>
      <w:proofErr w:type="gramEnd"/>
      <w:r w:rsidR="00C9757D">
        <w:t xml:space="preserve"> the time when data collection begins.  E</w:t>
      </w:r>
      <w:r w:rsidR="0083682D">
        <w:t xml:space="preserve">nable user </w:t>
      </w:r>
      <w:r w:rsidR="009C5DE8">
        <w:t>control</w:t>
      </w:r>
      <w:r w:rsidR="0083682D">
        <w:t xml:space="preserve"> of </w:t>
      </w:r>
      <w:r w:rsidR="00C9757D">
        <w:t xml:space="preserve">the start of </w:t>
      </w:r>
      <w:r w:rsidR="009C5DE8">
        <w:t xml:space="preserve">data collection </w:t>
      </w:r>
      <w:r w:rsidR="00C9757D">
        <w:t xml:space="preserve">by </w:t>
      </w:r>
      <w:r w:rsidR="00C9757D" w:rsidRPr="006B1975">
        <w:rPr>
          <w:u w:val="single"/>
        </w:rPr>
        <w:t>modifying</w:t>
      </w:r>
      <w:r w:rsidR="00C9757D">
        <w:t xml:space="preserve"> just the </w:t>
      </w:r>
      <w:proofErr w:type="gramStart"/>
      <w:r w:rsidR="00C9757D">
        <w:t>setup(</w:t>
      </w:r>
      <w:proofErr w:type="gramEnd"/>
      <w:r w:rsidR="00C9757D">
        <w:t xml:space="preserve">) </w:t>
      </w:r>
      <w:r w:rsidR="009C5DE8">
        <w:t>with the following code.</w:t>
      </w:r>
    </w:p>
    <w:p w14:paraId="301648A4" w14:textId="3F291841" w:rsidR="009C1F2A" w:rsidRDefault="00C9757D" w:rsidP="00043F81">
      <w:r>
        <w:t xml:space="preserve">This code </w:t>
      </w:r>
      <w:r w:rsidR="006B1975">
        <w:t xml:space="preserve">sends a prompt to the Serial Monitor then </w:t>
      </w:r>
      <w:r>
        <w:t xml:space="preserve">waits in a while loop reading the serial port until it reads </w:t>
      </w:r>
      <w:r w:rsidR="009C5DE8">
        <w:t>a ‘g’ character</w:t>
      </w:r>
      <w:r>
        <w:t xml:space="preserve"> from the serial port.  The ‘g’ character comes from the console of the Serial Monitor</w:t>
      </w:r>
      <w:r w:rsidR="009C5DE8">
        <w:t>.</w:t>
      </w:r>
      <w:r>
        <w:t xml:space="preserve"> If you upload this new code, the microprocessor will wait until you enter a ‘g’ character on the console.</w:t>
      </w:r>
    </w:p>
    <w:p w14:paraId="61ED8260" w14:textId="77777777" w:rsidR="009C1F2A" w:rsidRDefault="009C1F2A" w:rsidP="00043F81"/>
    <w:p w14:paraId="6FAF806A" w14:textId="77777777" w:rsidR="00DB23E3" w:rsidRDefault="00537FCE" w:rsidP="009015ED">
      <w:pPr>
        <w:jc w:val="center"/>
      </w:pPr>
      <w:r>
        <w:rPr>
          <w:noProof/>
        </w:rPr>
        <mc:AlternateContent>
          <mc:Choice Requires="wps">
            <w:drawing>
              <wp:inline distT="0" distB="0" distL="0" distR="0" wp14:anchorId="71DFC7B9" wp14:editId="30FDF02E">
                <wp:extent cx="5507990" cy="1649730"/>
                <wp:effectExtent l="10160" t="11430" r="6350" b="5715"/>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1649730"/>
                        </a:xfrm>
                        <a:prstGeom prst="rect">
                          <a:avLst/>
                        </a:prstGeom>
                        <a:solidFill>
                          <a:srgbClr val="FFFFFF"/>
                        </a:solidFill>
                        <a:ln w="9525">
                          <a:solidFill>
                            <a:srgbClr val="000000"/>
                          </a:solidFill>
                          <a:miter lim="800000"/>
                          <a:headEnd/>
                          <a:tailEnd/>
                        </a:ln>
                      </wps:spPr>
                      <wps:txbx>
                        <w:txbxContent>
                          <w:p w14:paraId="433F918F" w14:textId="77777777" w:rsidR="00FE7ED3" w:rsidRDefault="00FE7ED3" w:rsidP="00DB23E3">
                            <w:pPr>
                              <w:rPr>
                                <w:rFonts w:ascii="Courier" w:hAnsi="Courier"/>
                                <w:sz w:val="20"/>
                              </w:rPr>
                            </w:pPr>
                            <w:r w:rsidRPr="00E57052">
                              <w:rPr>
                                <w:rFonts w:ascii="Courier" w:hAnsi="Courier"/>
                                <w:sz w:val="20"/>
                              </w:rPr>
                              <w:t xml:space="preserve">  </w:t>
                            </w:r>
                          </w:p>
                          <w:p w14:paraId="78BFF1A3" w14:textId="77777777" w:rsidR="00FE7ED3" w:rsidRPr="007F2C72" w:rsidRDefault="00FE7ED3" w:rsidP="007F2C72">
                            <w:pPr>
                              <w:rPr>
                                <w:rFonts w:ascii="Courier" w:hAnsi="Courier"/>
                                <w:sz w:val="20"/>
                              </w:rPr>
                            </w:pPr>
                            <w:r w:rsidRPr="007F2C72">
                              <w:rPr>
                                <w:rFonts w:ascii="Courier" w:hAnsi="Courier"/>
                                <w:sz w:val="20"/>
                              </w:rPr>
                              <w:t xml:space="preserve">void </w:t>
                            </w:r>
                            <w:r w:rsidRPr="007F2C72">
                              <w:rPr>
                                <w:rFonts w:ascii="Courier" w:hAnsi="Courier"/>
                                <w:sz w:val="20"/>
                              </w:rPr>
                              <w:t>setup()</w:t>
                            </w:r>
                          </w:p>
                          <w:p w14:paraId="76A6007C" w14:textId="77777777" w:rsidR="00FE7ED3" w:rsidRPr="007F2C72" w:rsidRDefault="00FE7ED3" w:rsidP="007F2C72">
                            <w:pPr>
                              <w:rPr>
                                <w:rFonts w:ascii="Courier" w:hAnsi="Courier"/>
                                <w:sz w:val="20"/>
                              </w:rPr>
                            </w:pPr>
                            <w:r w:rsidRPr="007F2C72">
                              <w:rPr>
                                <w:rFonts w:ascii="Courier" w:hAnsi="Courier"/>
                                <w:sz w:val="20"/>
                              </w:rPr>
                              <w:t>{</w:t>
                            </w:r>
                          </w:p>
                          <w:p w14:paraId="596D8211" w14:textId="77777777" w:rsidR="00FE7ED3" w:rsidRPr="007F2C72" w:rsidRDefault="00FE7ED3" w:rsidP="007F2C72">
                            <w:pPr>
                              <w:rPr>
                                <w:rFonts w:ascii="Courier" w:hAnsi="Courier"/>
                                <w:sz w:val="20"/>
                              </w:rPr>
                            </w:pPr>
                            <w:r w:rsidRPr="007F2C72">
                              <w:rPr>
                                <w:rFonts w:ascii="Courier" w:hAnsi="Courier"/>
                                <w:sz w:val="20"/>
                              </w:rPr>
                              <w:t xml:space="preserve">  </w:t>
                            </w:r>
                            <w:r w:rsidRPr="007F2C72">
                              <w:rPr>
                                <w:rFonts w:ascii="Courier" w:hAnsi="Courier"/>
                                <w:sz w:val="20"/>
                              </w:rPr>
                              <w:t>Serial.begin(9600);</w:t>
                            </w:r>
                          </w:p>
                          <w:p w14:paraId="5923AB1A" w14:textId="77777777" w:rsidR="00FE7ED3" w:rsidRPr="007F2C72" w:rsidRDefault="00FE7ED3" w:rsidP="007F2C72">
                            <w:pPr>
                              <w:rPr>
                                <w:rFonts w:ascii="Courier" w:hAnsi="Courier"/>
                                <w:sz w:val="20"/>
                              </w:rPr>
                            </w:pPr>
                            <w:r w:rsidRPr="007F2C72">
                              <w:rPr>
                                <w:rFonts w:ascii="Courier" w:hAnsi="Courier"/>
                                <w:sz w:val="20"/>
                              </w:rPr>
                              <w:t xml:space="preserve">  Serial.println("Enter 'g' to go .....");</w:t>
                            </w:r>
                          </w:p>
                          <w:p w14:paraId="4867F7FC" w14:textId="77777777" w:rsidR="00FE7ED3" w:rsidRPr="007F2C72" w:rsidRDefault="00FE7ED3" w:rsidP="007F2C72">
                            <w:pPr>
                              <w:rPr>
                                <w:rFonts w:ascii="Courier" w:hAnsi="Courier"/>
                                <w:sz w:val="20"/>
                              </w:rPr>
                            </w:pPr>
                            <w:r w:rsidRPr="007F2C72">
                              <w:rPr>
                                <w:rFonts w:ascii="Courier" w:hAnsi="Courier"/>
                                <w:sz w:val="20"/>
                              </w:rPr>
                              <w:t xml:space="preserve">  while (Serial.read() != 'g'); // spin until 'g' entry</w:t>
                            </w:r>
                          </w:p>
                          <w:p w14:paraId="57A15BD5" w14:textId="77777777" w:rsidR="00FE7ED3" w:rsidRPr="007F2C72" w:rsidRDefault="00FE7ED3" w:rsidP="007F2C72">
                            <w:pPr>
                              <w:rPr>
                                <w:rFonts w:ascii="Courier" w:hAnsi="Courier"/>
                                <w:sz w:val="20"/>
                              </w:rPr>
                            </w:pPr>
                          </w:p>
                          <w:p w14:paraId="644CD9B0" w14:textId="77777777" w:rsidR="00FE7ED3" w:rsidRPr="007F2C72" w:rsidRDefault="00FE7ED3" w:rsidP="007F2C72">
                            <w:pPr>
                              <w:rPr>
                                <w:rFonts w:ascii="Courier" w:hAnsi="Courier"/>
                                <w:sz w:val="20"/>
                              </w:rPr>
                            </w:pPr>
                            <w:r w:rsidRPr="007F2C72">
                              <w:rPr>
                                <w:rFonts w:ascii="Courier" w:hAnsi="Courier"/>
                                <w:sz w:val="20"/>
                              </w:rPr>
                              <w:t xml:space="preserve">  MsTimer2::set(TSAMP_MSEC, ISR_Sample); // Set sample msec, ISR name</w:t>
                            </w:r>
                          </w:p>
                          <w:p w14:paraId="73481092" w14:textId="77777777" w:rsidR="00FE7ED3" w:rsidRPr="007F2C72" w:rsidRDefault="00FE7ED3" w:rsidP="007F2C72">
                            <w:pPr>
                              <w:rPr>
                                <w:rFonts w:ascii="Courier" w:hAnsi="Courier"/>
                                <w:sz w:val="20"/>
                              </w:rPr>
                            </w:pPr>
                            <w:r w:rsidRPr="007F2C72">
                              <w:rPr>
                                <w:rFonts w:ascii="Courier" w:hAnsi="Courier"/>
                                <w:sz w:val="20"/>
                              </w:rPr>
                              <w:t xml:space="preserve">  MsTimer2::start(); // start running the Timer </w:t>
                            </w:r>
                          </w:p>
                          <w:p w14:paraId="2EB0B6DD" w14:textId="77777777" w:rsidR="00FE7ED3" w:rsidRDefault="00FE7ED3" w:rsidP="007F2C72">
                            <w:pPr>
                              <w:rPr>
                                <w:rFonts w:ascii="Courier" w:hAnsi="Courier"/>
                                <w:sz w:val="20"/>
                              </w:rPr>
                            </w:pPr>
                            <w:r w:rsidRPr="007F2C72">
                              <w:rPr>
                                <w:rFonts w:ascii="Courier" w:hAnsi="Courier"/>
                                <w:sz w:val="20"/>
                              </w:rPr>
                              <w:t xml:space="preserve">  }</w:t>
                            </w:r>
                          </w:p>
                        </w:txbxContent>
                      </wps:txbx>
                      <wps:bodyPr rot="0" vert="horz" wrap="square" lIns="91440" tIns="45720" rIns="91440" bIns="45720" anchor="t" anchorCtr="0" upright="1">
                        <a:noAutofit/>
                      </wps:bodyPr>
                    </wps:wsp>
                  </a:graphicData>
                </a:graphic>
              </wp:inline>
            </w:drawing>
          </mc:Choice>
          <mc:Fallback>
            <w:pict>
              <v:shape w14:anchorId="71DFC7B9" id="Text Box 3" o:spid="_x0000_s1030" type="#_x0000_t202" style="width:433.7pt;height:12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">
                <v:textbox>
                  <w:txbxContent>
                    <w:p w14:paraId="433F918F" w14:textId="77777777" w:rsidR="00FE7ED3" w:rsidRDefault="00FE7ED3" w:rsidP="00DB23E3">
                      <w:pPr>
                        <w:rPr>
                          <w:rFonts w:ascii="Courier" w:hAnsi="Courier"/>
                          <w:sz w:val="20"/>
                        </w:rPr>
                      </w:pPr>
                      <w:r w:rsidRPr="00E57052">
                        <w:rPr>
                          <w:rFonts w:ascii="Courier" w:hAnsi="Courier"/>
                          <w:sz w:val="20"/>
                        </w:rPr>
                        <w:t xml:space="preserve">  </w:t>
                      </w:r>
                    </w:p>
                    <w:p w14:paraId="78BFF1A3" w14:textId="77777777" w:rsidR="00FE7ED3" w:rsidRPr="007F2C72" w:rsidRDefault="00FE7ED3" w:rsidP="007F2C72">
                      <w:pPr>
                        <w:rPr>
                          <w:rFonts w:ascii="Courier" w:hAnsi="Courier"/>
                          <w:sz w:val="20"/>
                        </w:rPr>
                      </w:pPr>
                      <w:r w:rsidRPr="007F2C72">
                        <w:rPr>
                          <w:rFonts w:ascii="Courier" w:hAnsi="Courier"/>
                          <w:sz w:val="20"/>
                        </w:rPr>
                        <w:t xml:space="preserve">void </w:t>
                      </w:r>
                      <w:r w:rsidRPr="007F2C72">
                        <w:rPr>
                          <w:rFonts w:ascii="Courier" w:hAnsi="Courier"/>
                          <w:sz w:val="20"/>
                        </w:rPr>
                        <w:t>setup()</w:t>
                      </w:r>
                    </w:p>
                    <w:p w14:paraId="76A6007C" w14:textId="77777777" w:rsidR="00FE7ED3" w:rsidRPr="007F2C72" w:rsidRDefault="00FE7ED3" w:rsidP="007F2C72">
                      <w:pPr>
                        <w:rPr>
                          <w:rFonts w:ascii="Courier" w:hAnsi="Courier"/>
                          <w:sz w:val="20"/>
                        </w:rPr>
                      </w:pPr>
                      <w:r w:rsidRPr="007F2C72">
                        <w:rPr>
                          <w:rFonts w:ascii="Courier" w:hAnsi="Courier"/>
                          <w:sz w:val="20"/>
                        </w:rPr>
                        <w:t>{</w:t>
                      </w:r>
                    </w:p>
                    <w:p w14:paraId="596D8211" w14:textId="77777777" w:rsidR="00FE7ED3" w:rsidRPr="007F2C72" w:rsidRDefault="00FE7ED3" w:rsidP="007F2C72">
                      <w:pPr>
                        <w:rPr>
                          <w:rFonts w:ascii="Courier" w:hAnsi="Courier"/>
                          <w:sz w:val="20"/>
                        </w:rPr>
                      </w:pPr>
                      <w:r w:rsidRPr="007F2C72">
                        <w:rPr>
                          <w:rFonts w:ascii="Courier" w:hAnsi="Courier"/>
                          <w:sz w:val="20"/>
                        </w:rPr>
                        <w:t xml:space="preserve">  </w:t>
                      </w:r>
                      <w:r w:rsidRPr="007F2C72">
                        <w:rPr>
                          <w:rFonts w:ascii="Courier" w:hAnsi="Courier"/>
                          <w:sz w:val="20"/>
                        </w:rPr>
                        <w:t>Serial.begin(9600);</w:t>
                      </w:r>
                    </w:p>
                    <w:p w14:paraId="5923AB1A" w14:textId="77777777" w:rsidR="00FE7ED3" w:rsidRPr="007F2C72" w:rsidRDefault="00FE7ED3" w:rsidP="007F2C72">
                      <w:pPr>
                        <w:rPr>
                          <w:rFonts w:ascii="Courier" w:hAnsi="Courier"/>
                          <w:sz w:val="20"/>
                        </w:rPr>
                      </w:pPr>
                      <w:r w:rsidRPr="007F2C72">
                        <w:rPr>
                          <w:rFonts w:ascii="Courier" w:hAnsi="Courier"/>
                          <w:sz w:val="20"/>
                        </w:rPr>
                        <w:t xml:space="preserve">  Serial.println("Enter 'g' to go .....");</w:t>
                      </w:r>
                    </w:p>
                    <w:p w14:paraId="4867F7FC" w14:textId="77777777" w:rsidR="00FE7ED3" w:rsidRPr="007F2C72" w:rsidRDefault="00FE7ED3" w:rsidP="007F2C72">
                      <w:pPr>
                        <w:rPr>
                          <w:rFonts w:ascii="Courier" w:hAnsi="Courier"/>
                          <w:sz w:val="20"/>
                        </w:rPr>
                      </w:pPr>
                      <w:r w:rsidRPr="007F2C72">
                        <w:rPr>
                          <w:rFonts w:ascii="Courier" w:hAnsi="Courier"/>
                          <w:sz w:val="20"/>
                        </w:rPr>
                        <w:t xml:space="preserve">  while (Serial.read() != 'g'); // spin until 'g' entry</w:t>
                      </w:r>
                    </w:p>
                    <w:p w14:paraId="57A15BD5" w14:textId="77777777" w:rsidR="00FE7ED3" w:rsidRPr="007F2C72" w:rsidRDefault="00FE7ED3" w:rsidP="007F2C72">
                      <w:pPr>
                        <w:rPr>
                          <w:rFonts w:ascii="Courier" w:hAnsi="Courier"/>
                          <w:sz w:val="20"/>
                        </w:rPr>
                      </w:pPr>
                    </w:p>
                    <w:p w14:paraId="644CD9B0" w14:textId="77777777" w:rsidR="00FE7ED3" w:rsidRPr="007F2C72" w:rsidRDefault="00FE7ED3" w:rsidP="007F2C72">
                      <w:pPr>
                        <w:rPr>
                          <w:rFonts w:ascii="Courier" w:hAnsi="Courier"/>
                          <w:sz w:val="20"/>
                        </w:rPr>
                      </w:pPr>
                      <w:r w:rsidRPr="007F2C72">
                        <w:rPr>
                          <w:rFonts w:ascii="Courier" w:hAnsi="Courier"/>
                          <w:sz w:val="20"/>
                        </w:rPr>
                        <w:t xml:space="preserve">  MsTimer2::set(TSAMP_MSEC, ISR_Sample); // Set sample msec, ISR name</w:t>
                      </w:r>
                    </w:p>
                    <w:p w14:paraId="73481092" w14:textId="77777777" w:rsidR="00FE7ED3" w:rsidRPr="007F2C72" w:rsidRDefault="00FE7ED3" w:rsidP="007F2C72">
                      <w:pPr>
                        <w:rPr>
                          <w:rFonts w:ascii="Courier" w:hAnsi="Courier"/>
                          <w:sz w:val="20"/>
                        </w:rPr>
                      </w:pPr>
                      <w:r w:rsidRPr="007F2C72">
                        <w:rPr>
                          <w:rFonts w:ascii="Courier" w:hAnsi="Courier"/>
                          <w:sz w:val="20"/>
                        </w:rPr>
                        <w:t xml:space="preserve">  MsTimer2::start(); // start running the Timer </w:t>
                      </w:r>
                    </w:p>
                    <w:p w14:paraId="2EB0B6DD" w14:textId="77777777" w:rsidR="00FE7ED3" w:rsidRDefault="00FE7ED3" w:rsidP="007F2C72">
                      <w:pPr>
                        <w:rPr>
                          <w:rFonts w:ascii="Courier" w:hAnsi="Courier"/>
                          <w:sz w:val="20"/>
                        </w:rPr>
                      </w:pPr>
                      <w:r w:rsidRPr="007F2C72">
                        <w:rPr>
                          <w:rFonts w:ascii="Courier" w:hAnsi="Courier"/>
                          <w:sz w:val="20"/>
                        </w:rPr>
                        <w:t xml:space="preserve">  }</w:t>
                      </w:r>
                    </w:p>
                  </w:txbxContent>
                </v:textbox>
                <w10:anchorlock/>
              </v:shape>
            </w:pict>
          </mc:Fallback>
        </mc:AlternateContent>
      </w:r>
    </w:p>
    <w:p w14:paraId="3ADE5B71" w14:textId="77777777" w:rsidR="003C49C1" w:rsidRDefault="003C49C1" w:rsidP="009C5DE8"/>
    <w:p w14:paraId="7F66DE7B" w14:textId="77777777" w:rsidR="00AC0EF2" w:rsidRDefault="006F25B9" w:rsidP="00B15333">
      <w:pPr>
        <w:pStyle w:val="Heading1"/>
      </w:pPr>
      <w:r w:rsidRPr="00CD5EE4">
        <w:t xml:space="preserve">SECTION </w:t>
      </w:r>
      <w:r>
        <w:t>3b – Collecting exactly 256 samples of data</w:t>
      </w:r>
      <w:r w:rsidR="00FF7126">
        <w:t xml:space="preserve"> during touch test</w:t>
      </w:r>
    </w:p>
    <w:p w14:paraId="643C12B9" w14:textId="77777777" w:rsidR="00C9757D" w:rsidRDefault="00AC0EF2" w:rsidP="00AC0EF2">
      <w:r>
        <w:t xml:space="preserve">A counter can be used to </w:t>
      </w:r>
      <w:r w:rsidR="00C9757D">
        <w:t>track the number of samples collected.  A comparison can then be made of the number of samples collected to the desired number of samples and the program can be stopped</w:t>
      </w:r>
      <w:r>
        <w:t xml:space="preserve">. </w:t>
      </w:r>
    </w:p>
    <w:p w14:paraId="4EB95318" w14:textId="77777777" w:rsidR="006B1975" w:rsidRDefault="00545D9B" w:rsidP="00AC0EF2">
      <w:r>
        <w:t>For ease of maintenance, define the sample count as a global constant variable.</w:t>
      </w:r>
      <w:r w:rsidR="00C9757D">
        <w:t xml:space="preserve">  Add the statement </w:t>
      </w:r>
      <w:r w:rsidR="00C9757D" w:rsidRPr="006B1975">
        <w:rPr>
          <w:u w:val="single"/>
        </w:rPr>
        <w:t>before</w:t>
      </w:r>
      <w:r w:rsidR="00C9757D">
        <w:t xml:space="preserve"> the </w:t>
      </w:r>
      <w:proofErr w:type="gramStart"/>
      <w:r w:rsidR="00C9757D" w:rsidRPr="006B1975">
        <w:rPr>
          <w:rFonts w:ascii="Courier New" w:hAnsi="Courier New" w:cs="Courier New"/>
        </w:rPr>
        <w:t>setup(</w:t>
      </w:r>
      <w:proofErr w:type="gramEnd"/>
      <w:r w:rsidR="00C9757D" w:rsidRPr="006B1975">
        <w:rPr>
          <w:rFonts w:ascii="Courier New" w:hAnsi="Courier New" w:cs="Courier New"/>
        </w:rPr>
        <w:t>)</w:t>
      </w:r>
      <w:r w:rsidR="00C9757D">
        <w:t xml:space="preserve"> function.</w:t>
      </w:r>
      <w:r>
        <w:t xml:space="preserve">  At the end of the loop, </w:t>
      </w:r>
      <w:r w:rsidR="00D57578">
        <w:t xml:space="preserve">replace the simple increment of </w:t>
      </w:r>
      <w:proofErr w:type="spellStart"/>
      <w:r w:rsidR="00D57578" w:rsidRPr="007067F9">
        <w:rPr>
          <w:rFonts w:ascii="Courier New" w:hAnsi="Courier New" w:cs="Courier New"/>
          <w:sz w:val="22"/>
        </w:rPr>
        <w:t>nSmp</w:t>
      </w:r>
      <w:r w:rsidR="007067F9">
        <w:t>l</w:t>
      </w:r>
      <w:proofErr w:type="spellEnd"/>
      <w:r w:rsidR="00D57578" w:rsidRPr="007067F9">
        <w:t xml:space="preserve"> </w:t>
      </w:r>
      <w:r w:rsidR="00D57578">
        <w:t>with</w:t>
      </w:r>
      <w:r w:rsidR="00756C83">
        <w:t xml:space="preserve"> an increment and comparison to the target count.  When</w:t>
      </w:r>
      <w:r>
        <w:t xml:space="preserve"> the target is achieve</w:t>
      </w:r>
      <w:r w:rsidR="00756C83">
        <w:t xml:space="preserve">d, disable </w:t>
      </w:r>
      <w:proofErr w:type="spellStart"/>
      <w:r w:rsidR="00756C83" w:rsidRPr="007067F9">
        <w:rPr>
          <w:rFonts w:ascii="Courier New" w:hAnsi="Courier New" w:cs="Courier New"/>
          <w:sz w:val="22"/>
        </w:rPr>
        <w:t>ISR_</w:t>
      </w:r>
      <w:proofErr w:type="gramStart"/>
      <w:r w:rsidR="00756C83" w:rsidRPr="007067F9">
        <w:rPr>
          <w:rFonts w:ascii="Courier New" w:hAnsi="Courier New" w:cs="Courier New"/>
          <w:sz w:val="22"/>
        </w:rPr>
        <w:t>Sample</w:t>
      </w:r>
      <w:proofErr w:type="spellEnd"/>
      <w:r w:rsidR="00756C83" w:rsidRPr="007067F9">
        <w:rPr>
          <w:rFonts w:ascii="Courier New" w:hAnsi="Courier New" w:cs="Courier New"/>
          <w:sz w:val="22"/>
        </w:rPr>
        <w:t>(</w:t>
      </w:r>
      <w:proofErr w:type="gramEnd"/>
      <w:r w:rsidR="00756C83" w:rsidRPr="007067F9">
        <w:rPr>
          <w:rFonts w:ascii="Courier New" w:hAnsi="Courier New" w:cs="Courier New"/>
          <w:sz w:val="22"/>
        </w:rPr>
        <w:t>)</w:t>
      </w:r>
      <w:r w:rsidR="00756C83">
        <w:t xml:space="preserve"> calls.  </w:t>
      </w:r>
      <w:r>
        <w:t xml:space="preserve">The loop then freezes in the </w:t>
      </w:r>
      <w:r w:rsidRPr="007067F9">
        <w:rPr>
          <w:rFonts w:ascii="Courier New" w:hAnsi="Courier New" w:cs="Courier New"/>
          <w:sz w:val="22"/>
        </w:rPr>
        <w:t>while(</w:t>
      </w:r>
      <w:proofErr w:type="spellStart"/>
      <w:r w:rsidRPr="007067F9">
        <w:rPr>
          <w:rFonts w:ascii="Courier New" w:hAnsi="Courier New" w:cs="Courier New"/>
          <w:sz w:val="22"/>
        </w:rPr>
        <w:t>sampleFlag</w:t>
      </w:r>
      <w:proofErr w:type="spellEnd"/>
      <w:r w:rsidRPr="007067F9">
        <w:rPr>
          <w:rFonts w:ascii="Courier New" w:hAnsi="Courier New" w:cs="Courier New"/>
          <w:sz w:val="22"/>
        </w:rPr>
        <w:t>)</w:t>
      </w:r>
      <w:r w:rsidRPr="007067F9">
        <w:rPr>
          <w:sz w:val="22"/>
        </w:rPr>
        <w:t xml:space="preserve"> </w:t>
      </w:r>
      <w:r>
        <w:t>loop.</w:t>
      </w:r>
      <w:r w:rsidR="006B1975">
        <w:t xml:space="preserve">  </w:t>
      </w:r>
    </w:p>
    <w:p w14:paraId="28720C1F" w14:textId="364422C6" w:rsidR="00AC0EF2" w:rsidRDefault="006B1975" w:rsidP="00AC0EF2">
      <w:r>
        <w:t>See the code in the text box below for the modifications to the code that you need to make.</w:t>
      </w:r>
    </w:p>
    <w:p w14:paraId="3A47C96B" w14:textId="77777777" w:rsidR="00A132A5" w:rsidRDefault="00B27AD8" w:rsidP="006C10F6">
      <w:r>
        <w:t xml:space="preserve"> </w:t>
      </w:r>
    </w:p>
    <w:p w14:paraId="6F06E4A3" w14:textId="77777777" w:rsidR="006C10F6" w:rsidRDefault="00537FCE" w:rsidP="009015ED">
      <w:pPr>
        <w:jc w:val="center"/>
      </w:pPr>
      <w:r>
        <w:rPr>
          <w:noProof/>
        </w:rPr>
        <mc:AlternateContent>
          <mc:Choice Requires="wps">
            <w:drawing>
              <wp:inline distT="0" distB="0" distL="0" distR="0" wp14:anchorId="18F3E4D0" wp14:editId="5F9DB9B5">
                <wp:extent cx="4274185" cy="1545590"/>
                <wp:effectExtent l="5080" t="6350" r="6985" b="1016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4185" cy="1545590"/>
                        </a:xfrm>
                        <a:prstGeom prst="rect">
                          <a:avLst/>
                        </a:prstGeom>
                        <a:solidFill>
                          <a:srgbClr val="FFFFFF"/>
                        </a:solidFill>
                        <a:ln w="9525">
                          <a:solidFill>
                            <a:srgbClr val="000000"/>
                          </a:solidFill>
                          <a:miter lim="800000"/>
                          <a:headEnd/>
                          <a:tailEnd/>
                        </a:ln>
                      </wps:spPr>
                      <wps:txbx>
                        <w:txbxContent>
                          <w:p w14:paraId="33534218" w14:textId="77777777" w:rsidR="00FE7ED3" w:rsidRDefault="00FE7ED3" w:rsidP="00545D9B">
                            <w:pPr>
                              <w:rPr>
                                <w:rFonts w:ascii="Courier" w:hAnsi="Courier"/>
                                <w:sz w:val="20"/>
                              </w:rPr>
                            </w:pPr>
                            <w:r>
                              <w:rPr>
                                <w:rFonts w:ascii="Courier" w:hAnsi="Courier"/>
                                <w:sz w:val="20"/>
                              </w:rPr>
                              <w:t>...</w:t>
                            </w:r>
                          </w:p>
                          <w:p w14:paraId="1C1B74CD" w14:textId="77777777" w:rsidR="00FE7ED3" w:rsidRDefault="00FE7ED3" w:rsidP="00545D9B">
                            <w:pPr>
                              <w:rPr>
                                <w:rFonts w:ascii="Courier" w:hAnsi="Courier"/>
                                <w:sz w:val="20"/>
                              </w:rPr>
                            </w:pPr>
                          </w:p>
                          <w:p w14:paraId="645CAD65" w14:textId="77777777" w:rsidR="00FE7ED3" w:rsidRPr="00121242" w:rsidRDefault="00FE7ED3" w:rsidP="00545D9B">
                            <w:pPr>
                              <w:rPr>
                                <w:rFonts w:ascii="Courier" w:hAnsi="Courier"/>
                                <w:sz w:val="20"/>
                              </w:rPr>
                            </w:pPr>
                            <w:r w:rsidRPr="00121242">
                              <w:rPr>
                                <w:rFonts w:ascii="Courier" w:hAnsi="Courier"/>
                                <w:sz w:val="20"/>
                              </w:rPr>
                              <w:t xml:space="preserve">const int NUM_SAMPLES = </w:t>
                            </w:r>
                            <w:r w:rsidRPr="00121242">
                              <w:rPr>
                                <w:rFonts w:ascii="Courier" w:hAnsi="Courier"/>
                                <w:sz w:val="20"/>
                              </w:rPr>
                              <w:t>256;</w:t>
                            </w:r>
                          </w:p>
                          <w:p w14:paraId="5274DC20" w14:textId="77777777" w:rsidR="00FE7ED3" w:rsidRPr="00121242" w:rsidRDefault="00FE7ED3" w:rsidP="00545D9B">
                            <w:pPr>
                              <w:rPr>
                                <w:rFonts w:ascii="Courier" w:hAnsi="Courier"/>
                                <w:sz w:val="20"/>
                              </w:rPr>
                            </w:pPr>
                          </w:p>
                          <w:p w14:paraId="682D88B2" w14:textId="77777777" w:rsidR="00FE7ED3" w:rsidRDefault="00FE7ED3" w:rsidP="00545D9B">
                            <w:pPr>
                              <w:rPr>
                                <w:rFonts w:ascii="Courier" w:hAnsi="Courier"/>
                                <w:sz w:val="20"/>
                              </w:rPr>
                            </w:pPr>
                            <w:r>
                              <w:rPr>
                                <w:rFonts w:ascii="Courier" w:hAnsi="Courier"/>
                                <w:sz w:val="20"/>
                              </w:rPr>
                              <w:t>...</w:t>
                            </w:r>
                          </w:p>
                          <w:p w14:paraId="35E20309" w14:textId="77777777" w:rsidR="00FE7ED3" w:rsidRDefault="00FE7ED3" w:rsidP="00545D9B">
                            <w:pPr>
                              <w:rPr>
                                <w:rFonts w:ascii="Courier" w:hAnsi="Courier"/>
                                <w:sz w:val="20"/>
                              </w:rPr>
                            </w:pPr>
                          </w:p>
                          <w:p w14:paraId="3A9B391A" w14:textId="77777777" w:rsidR="00FE7ED3" w:rsidRDefault="00FE7ED3" w:rsidP="00545D9B">
                            <w:pPr>
                              <w:rPr>
                                <w:rFonts w:ascii="Courier" w:hAnsi="Courier"/>
                                <w:sz w:val="20"/>
                              </w:rPr>
                            </w:pPr>
                            <w:r w:rsidRPr="00545D9B">
                              <w:rPr>
                                <w:rFonts w:ascii="Courier" w:hAnsi="Courier"/>
                                <w:sz w:val="20"/>
                              </w:rPr>
                              <w:t>if (</w:t>
                            </w:r>
                            <w:r>
                              <w:rPr>
                                <w:rFonts w:ascii="Courier" w:hAnsi="Courier"/>
                                <w:sz w:val="20"/>
                              </w:rPr>
                              <w:t>++</w:t>
                            </w:r>
                            <w:r>
                              <w:rPr>
                                <w:rFonts w:ascii="Courier" w:hAnsi="Courier"/>
                                <w:sz w:val="20"/>
                              </w:rPr>
                              <w:t>nSmpl &gt;</w:t>
                            </w:r>
                            <w:r w:rsidRPr="00545D9B">
                              <w:rPr>
                                <w:rFonts w:ascii="Courier" w:hAnsi="Courier"/>
                                <w:sz w:val="20"/>
                              </w:rPr>
                              <w:t xml:space="preserve"> NUM_SAMPLES) MsTimer2::stop();    </w:t>
                            </w:r>
                          </w:p>
                          <w:p w14:paraId="6FEA6333" w14:textId="77777777" w:rsidR="00FE7ED3" w:rsidRDefault="00FE7ED3" w:rsidP="00545D9B">
                            <w:pPr>
                              <w:rPr>
                                <w:rFonts w:ascii="Courier" w:hAnsi="Courier"/>
                                <w:sz w:val="20"/>
                              </w:rPr>
                            </w:pPr>
                          </w:p>
                          <w:p w14:paraId="0DEC83AE" w14:textId="77777777" w:rsidR="00FE7ED3" w:rsidRPr="00121242" w:rsidRDefault="00FE7ED3" w:rsidP="00545D9B">
                            <w:pPr>
                              <w:rPr>
                                <w:rFonts w:ascii="Courier" w:hAnsi="Courier"/>
                                <w:sz w:val="20"/>
                              </w:rPr>
                            </w:pPr>
                            <w:r>
                              <w:rPr>
                                <w:rFonts w:ascii="Courier" w:hAnsi="Courier"/>
                                <w:sz w:val="20"/>
                              </w:rPr>
                              <w:t>...</w:t>
                            </w:r>
                          </w:p>
                        </w:txbxContent>
                      </wps:txbx>
                      <wps:bodyPr rot="0" vert="horz" wrap="square" lIns="91440" tIns="45720" rIns="91440" bIns="45720" anchor="t" anchorCtr="0" upright="1">
                        <a:noAutofit/>
                      </wps:bodyPr>
                    </wps:wsp>
                  </a:graphicData>
                </a:graphic>
              </wp:inline>
            </w:drawing>
          </mc:Choice>
          <mc:Fallback>
            <w:pict>
              <v:shape w14:anchorId="18F3E4D0" id="Text Box 2" o:spid="_x0000_s1031" type="#_x0000_t202" style="width:336.55pt;height:12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">
                <v:textbox>
                  <w:txbxContent>
                    <w:p w14:paraId="33534218" w14:textId="77777777" w:rsidR="00FE7ED3" w:rsidRDefault="00FE7ED3" w:rsidP="00545D9B">
                      <w:pPr>
                        <w:rPr>
                          <w:rFonts w:ascii="Courier" w:hAnsi="Courier"/>
                          <w:sz w:val="20"/>
                        </w:rPr>
                      </w:pPr>
                      <w:r>
                        <w:rPr>
                          <w:rFonts w:ascii="Courier" w:hAnsi="Courier"/>
                          <w:sz w:val="20"/>
                        </w:rPr>
                        <w:t>...</w:t>
                      </w:r>
                    </w:p>
                    <w:p w14:paraId="1C1B74CD" w14:textId="77777777" w:rsidR="00FE7ED3" w:rsidRDefault="00FE7ED3" w:rsidP="00545D9B">
                      <w:pPr>
                        <w:rPr>
                          <w:rFonts w:ascii="Courier" w:hAnsi="Courier"/>
                          <w:sz w:val="20"/>
                        </w:rPr>
                      </w:pPr>
                    </w:p>
                    <w:p w14:paraId="645CAD65" w14:textId="77777777" w:rsidR="00FE7ED3" w:rsidRPr="00121242" w:rsidRDefault="00FE7ED3" w:rsidP="00545D9B">
                      <w:pPr>
                        <w:rPr>
                          <w:rFonts w:ascii="Courier" w:hAnsi="Courier"/>
                          <w:sz w:val="20"/>
                        </w:rPr>
                      </w:pPr>
                      <w:r w:rsidRPr="00121242">
                        <w:rPr>
                          <w:rFonts w:ascii="Courier" w:hAnsi="Courier"/>
                          <w:sz w:val="20"/>
                        </w:rPr>
                        <w:t xml:space="preserve">const int NUM_SAMPLES = </w:t>
                      </w:r>
                      <w:r w:rsidRPr="00121242">
                        <w:rPr>
                          <w:rFonts w:ascii="Courier" w:hAnsi="Courier"/>
                          <w:sz w:val="20"/>
                        </w:rPr>
                        <w:t>256;</w:t>
                      </w:r>
                    </w:p>
                    <w:p w14:paraId="5274DC20" w14:textId="77777777" w:rsidR="00FE7ED3" w:rsidRPr="00121242" w:rsidRDefault="00FE7ED3" w:rsidP="00545D9B">
                      <w:pPr>
                        <w:rPr>
                          <w:rFonts w:ascii="Courier" w:hAnsi="Courier"/>
                          <w:sz w:val="20"/>
                        </w:rPr>
                      </w:pPr>
                    </w:p>
                    <w:p w14:paraId="682D88B2" w14:textId="77777777" w:rsidR="00FE7ED3" w:rsidRDefault="00FE7ED3" w:rsidP="00545D9B">
                      <w:pPr>
                        <w:rPr>
                          <w:rFonts w:ascii="Courier" w:hAnsi="Courier"/>
                          <w:sz w:val="20"/>
                        </w:rPr>
                      </w:pPr>
                      <w:r>
                        <w:rPr>
                          <w:rFonts w:ascii="Courier" w:hAnsi="Courier"/>
                          <w:sz w:val="20"/>
                        </w:rPr>
                        <w:t>...</w:t>
                      </w:r>
                    </w:p>
                    <w:p w14:paraId="35E20309" w14:textId="77777777" w:rsidR="00FE7ED3" w:rsidRDefault="00FE7ED3" w:rsidP="00545D9B">
                      <w:pPr>
                        <w:rPr>
                          <w:rFonts w:ascii="Courier" w:hAnsi="Courier"/>
                          <w:sz w:val="20"/>
                        </w:rPr>
                      </w:pPr>
                    </w:p>
                    <w:p w14:paraId="3A9B391A" w14:textId="77777777" w:rsidR="00FE7ED3" w:rsidRDefault="00FE7ED3" w:rsidP="00545D9B">
                      <w:pPr>
                        <w:rPr>
                          <w:rFonts w:ascii="Courier" w:hAnsi="Courier"/>
                          <w:sz w:val="20"/>
                        </w:rPr>
                      </w:pPr>
                      <w:r w:rsidRPr="00545D9B">
                        <w:rPr>
                          <w:rFonts w:ascii="Courier" w:hAnsi="Courier"/>
                          <w:sz w:val="20"/>
                        </w:rPr>
                        <w:t>if (</w:t>
                      </w:r>
                      <w:r>
                        <w:rPr>
                          <w:rFonts w:ascii="Courier" w:hAnsi="Courier"/>
                          <w:sz w:val="20"/>
                        </w:rPr>
                        <w:t>++</w:t>
                      </w:r>
                      <w:r>
                        <w:rPr>
                          <w:rFonts w:ascii="Courier" w:hAnsi="Courier"/>
                          <w:sz w:val="20"/>
                        </w:rPr>
                        <w:t>nSmpl &gt;</w:t>
                      </w:r>
                      <w:r w:rsidRPr="00545D9B">
                        <w:rPr>
                          <w:rFonts w:ascii="Courier" w:hAnsi="Courier"/>
                          <w:sz w:val="20"/>
                        </w:rPr>
                        <w:t xml:space="preserve"> NUM_SAMPLES) MsTimer2::stop();    </w:t>
                      </w:r>
                    </w:p>
                    <w:p w14:paraId="6FEA6333" w14:textId="77777777" w:rsidR="00FE7ED3" w:rsidRDefault="00FE7ED3" w:rsidP="00545D9B">
                      <w:pPr>
                        <w:rPr>
                          <w:rFonts w:ascii="Courier" w:hAnsi="Courier"/>
                          <w:sz w:val="20"/>
                        </w:rPr>
                      </w:pPr>
                    </w:p>
                    <w:p w14:paraId="0DEC83AE" w14:textId="77777777" w:rsidR="00FE7ED3" w:rsidRPr="00121242" w:rsidRDefault="00FE7ED3" w:rsidP="00545D9B">
                      <w:pPr>
                        <w:rPr>
                          <w:rFonts w:ascii="Courier" w:hAnsi="Courier"/>
                          <w:sz w:val="20"/>
                        </w:rPr>
                      </w:pPr>
                      <w:r>
                        <w:rPr>
                          <w:rFonts w:ascii="Courier" w:hAnsi="Courier"/>
                          <w:sz w:val="20"/>
                        </w:rPr>
                        <w:t>...</w:t>
                      </w:r>
                    </w:p>
                  </w:txbxContent>
                </v:textbox>
                <w10:anchorlock/>
              </v:shape>
            </w:pict>
          </mc:Fallback>
        </mc:AlternateContent>
      </w:r>
    </w:p>
    <w:p w14:paraId="767E2817" w14:textId="77777777" w:rsidR="003D5552" w:rsidRDefault="003D5552" w:rsidP="003D5552">
      <w:pPr>
        <w:rPr>
          <w:b/>
        </w:rPr>
      </w:pPr>
    </w:p>
    <w:p w14:paraId="60D4E354" w14:textId="23C8C001" w:rsidR="00DC7C1A" w:rsidRPr="003D1FD8" w:rsidRDefault="003D5552" w:rsidP="00DC7C1A">
      <w:r w:rsidRPr="003D1FD8">
        <w:t xml:space="preserve">Include </w:t>
      </w:r>
      <w:r w:rsidR="004A06B6" w:rsidRPr="003D1FD8">
        <w:t xml:space="preserve">in your report </w:t>
      </w:r>
      <w:r w:rsidRPr="003D1FD8">
        <w:t xml:space="preserve">an </w:t>
      </w:r>
      <w:r w:rsidR="00D449A4">
        <w:t>Excel</w:t>
      </w:r>
      <w:r w:rsidRPr="003D1FD8">
        <w:t xml:space="preserve"> plot </w:t>
      </w:r>
      <w:r w:rsidR="00C9757D">
        <w:t xml:space="preserve">(on a separate tab labeled P1-3) </w:t>
      </w:r>
      <w:r w:rsidRPr="003D1FD8">
        <w:t>of the temperature response for exactly 256 samples</w:t>
      </w:r>
      <w:r w:rsidR="004A06B6" w:rsidRPr="003D1FD8">
        <w:t>.</w:t>
      </w:r>
      <w:r w:rsidR="00A90A2B" w:rsidRPr="003D1FD8">
        <w:t xml:space="preserve"> </w:t>
      </w:r>
      <w:r w:rsidR="00DC7C1A" w:rsidRPr="003D1FD8">
        <w:t xml:space="preserve">Label </w:t>
      </w:r>
      <w:r w:rsidR="00D12DFC">
        <w:t xml:space="preserve">axes and </w:t>
      </w:r>
      <w:r w:rsidR="004F66AC">
        <w:t>title the</w:t>
      </w:r>
      <w:r w:rsidR="00D12DFC">
        <w:t xml:space="preserve"> </w:t>
      </w:r>
      <w:r w:rsidR="00DC7C1A" w:rsidRPr="003D1FD8">
        <w:t>graph as:</w:t>
      </w:r>
      <w:r w:rsidR="00DC7C1A" w:rsidRPr="003D1FD8">
        <w:rPr>
          <w:sz w:val="20"/>
        </w:rPr>
        <w:t xml:space="preserve"> </w:t>
      </w:r>
    </w:p>
    <w:p w14:paraId="4BC34DD4" w14:textId="77777777" w:rsidR="00E04064" w:rsidRDefault="004F4D38" w:rsidP="004F4D38">
      <w:pPr>
        <w:rPr>
          <w:b/>
          <w:u w:val="single"/>
        </w:rPr>
      </w:pPr>
      <w:r w:rsidRPr="00823FFB">
        <w:rPr>
          <w:b/>
          <w:sz w:val="20"/>
        </w:rPr>
        <w:t xml:space="preserve">LM61 temperature sensor responding to being touched (256 </w:t>
      </w:r>
      <w:proofErr w:type="gramStart"/>
      <w:r w:rsidRPr="00823FFB">
        <w:rPr>
          <w:b/>
          <w:sz w:val="20"/>
        </w:rPr>
        <w:t>samples@</w:t>
      </w:r>
      <w:proofErr w:type="gramEnd"/>
      <w:r w:rsidRPr="00823FFB">
        <w:rPr>
          <w:b/>
          <w:sz w:val="20"/>
        </w:rPr>
        <w:t xml:space="preserve"> </w:t>
      </w:r>
      <w:proofErr w:type="spellStart"/>
      <w:r w:rsidRPr="00823FFB">
        <w:rPr>
          <w:b/>
          <w:sz w:val="20"/>
        </w:rPr>
        <w:t>Tsample</w:t>
      </w:r>
      <w:proofErr w:type="spellEnd"/>
      <w:r w:rsidRPr="00823FFB">
        <w:rPr>
          <w:b/>
          <w:sz w:val="20"/>
        </w:rPr>
        <w:t>=100ms)</w:t>
      </w:r>
      <w:r w:rsidR="00B27AD8">
        <w:rPr>
          <w:b/>
          <w:u w:val="single"/>
        </w:rPr>
        <w:t xml:space="preserve"> </w:t>
      </w:r>
    </w:p>
    <w:p w14:paraId="38C28156" w14:textId="77777777" w:rsidR="00E04064" w:rsidRDefault="00E04064" w:rsidP="004F4D38">
      <w:pPr>
        <w:rPr>
          <w:b/>
          <w:u w:val="single"/>
        </w:rPr>
      </w:pPr>
    </w:p>
    <w:p w14:paraId="18E88973" w14:textId="5F13CDA9" w:rsidR="00E04064" w:rsidRDefault="00E04064" w:rsidP="004F41BC">
      <w:pPr>
        <w:pStyle w:val="Heading1"/>
      </w:pPr>
      <w:r w:rsidRPr="00CD5EE4">
        <w:lastRenderedPageBreak/>
        <w:t xml:space="preserve">SECTION </w:t>
      </w:r>
      <w:r>
        <w:t>4 – Reading Data from the Arduino into MATLAB</w:t>
      </w:r>
    </w:p>
    <w:p w14:paraId="31863CCC" w14:textId="45DE4F70" w:rsidR="008F5F7F" w:rsidRDefault="008F5F7F" w:rsidP="008F5F7F">
      <w:r>
        <w:t>We’d like to be able to capture the data from the Arduino directly into MATLAB for later plotting and processing.  MATLAB can read data from the Arduino serial port and plot the data as it is being read.  This is useful to see what is happening to the temperature sensor in near real time.</w:t>
      </w:r>
    </w:p>
    <w:p w14:paraId="7C9A4AE2" w14:textId="51D8F20C" w:rsidR="00A73B0B" w:rsidRDefault="00A73B0B" w:rsidP="008F5F7F">
      <w:r>
        <w:t xml:space="preserve">Three </w:t>
      </w:r>
      <w:r w:rsidR="00C61B5A">
        <w:t xml:space="preserve">MATLAB scripts are included in </w:t>
      </w:r>
      <w:proofErr w:type="spellStart"/>
      <w:proofErr w:type="gramStart"/>
      <w:r w:rsidR="00C61B5A">
        <w:t>myCourses</w:t>
      </w:r>
      <w:proofErr w:type="spellEnd"/>
      <w:proofErr w:type="gramEnd"/>
      <w:r w:rsidR="00C61B5A">
        <w:t xml:space="preserve"> that are used to read and display data from the Arduino.  These files are:</w:t>
      </w:r>
    </w:p>
    <w:p w14:paraId="0ACA9F43" w14:textId="4FA5AEFB" w:rsidR="00C61B5A" w:rsidRDefault="00C61B5A" w:rsidP="008F5F7F">
      <w:proofErr w:type="spellStart"/>
      <w:r w:rsidRPr="00C61B5A">
        <w:rPr>
          <w:u w:val="single"/>
        </w:rPr>
        <w:t>ArduinoSerial.m</w:t>
      </w:r>
      <w:proofErr w:type="spellEnd"/>
      <w:r>
        <w:t xml:space="preserve"> – This is a MATLAB class that supports operation of the serial port to interface to the Arduino</w:t>
      </w:r>
    </w:p>
    <w:p w14:paraId="2236B44B" w14:textId="27AF644F" w:rsidR="00C61B5A" w:rsidRDefault="00C61B5A" w:rsidP="008F5F7F"/>
    <w:p w14:paraId="0EA7F3FC" w14:textId="7B3A62DC" w:rsidR="00C61B5A" w:rsidRDefault="00C61B5A" w:rsidP="008F5F7F">
      <w:proofErr w:type="spellStart"/>
      <w:r>
        <w:t>CaptureArduinoData.m</w:t>
      </w:r>
      <w:proofErr w:type="spellEnd"/>
      <w:r>
        <w:t xml:space="preserve"> – This is a MATLAB function that is called to perform the initial handshake with the Arduino and read data from the serial port.  Once data has stopped being read, that data can be saved into a MATLAB data file (.mat).</w:t>
      </w:r>
    </w:p>
    <w:p w14:paraId="09EF7C40" w14:textId="437E4D23" w:rsidR="00C61B5A" w:rsidRDefault="00C61B5A" w:rsidP="008F5F7F"/>
    <w:p w14:paraId="5F61FFCB" w14:textId="77A16040" w:rsidR="00C61B5A" w:rsidRDefault="00C61B5A" w:rsidP="008F5F7F">
      <w:proofErr w:type="spellStart"/>
      <w:r>
        <w:t>ActivePlot.m</w:t>
      </w:r>
      <w:proofErr w:type="spellEnd"/>
      <w:r>
        <w:t xml:space="preserve"> – This is a MATLAB class that supports plotting data received from the serial port and updating the plot each time that a sample is received.</w:t>
      </w:r>
    </w:p>
    <w:p w14:paraId="04F675E2" w14:textId="7E1511AD" w:rsidR="00C61B5A" w:rsidRDefault="00C61B5A" w:rsidP="008F5F7F"/>
    <w:p w14:paraId="09540AFE" w14:textId="13B948B6" w:rsidR="00C61B5A" w:rsidRDefault="00C61B5A" w:rsidP="008F5F7F">
      <w:r>
        <w:t xml:space="preserve">Save these three files in a MATLAB folder on your user drive within a main folder for the lab.  MATLAB must have access to these files </w:t>
      </w:r>
      <w:proofErr w:type="gramStart"/>
      <w:r>
        <w:t>in order to</w:t>
      </w:r>
      <w:proofErr w:type="gramEnd"/>
      <w:r>
        <w:t xml:space="preserve"> </w:t>
      </w:r>
      <w:proofErr w:type="gramStart"/>
      <w:r>
        <w:t>execute</w:t>
      </w:r>
      <w:proofErr w:type="gramEnd"/>
      <w:r>
        <w:t xml:space="preserve"> properly.  Using this folder as the starting location for running MATLAB allows MATLAB to access the files.  Putting this folder on your MATLAB path will also make them accessible.</w:t>
      </w:r>
    </w:p>
    <w:p w14:paraId="63D0A265" w14:textId="77777777" w:rsidR="00A73B0B" w:rsidRDefault="00A73B0B" w:rsidP="008F5F7F"/>
    <w:p w14:paraId="124EC94B" w14:textId="77777777" w:rsidR="008F5F7F" w:rsidRDefault="008F5F7F" w:rsidP="008F5F7F">
      <w:r>
        <w:t>Just as we waited for the prompt on the terminal “</w:t>
      </w:r>
      <w:r w:rsidRPr="008F5F7F">
        <w:rPr>
          <w:rFonts w:ascii="Courier New" w:hAnsi="Courier New" w:cs="Courier New"/>
        </w:rPr>
        <w:t xml:space="preserve">Enter 'g' to go </w:t>
      </w:r>
      <w:proofErr w:type="gramStart"/>
      <w:r w:rsidRPr="008F5F7F">
        <w:rPr>
          <w:rFonts w:ascii="Courier New" w:hAnsi="Courier New" w:cs="Courier New"/>
        </w:rPr>
        <w:t>.....</w:t>
      </w:r>
      <w:proofErr w:type="gramEnd"/>
      <w:r>
        <w:rPr>
          <w:rFonts w:ascii="Courier" w:hAnsi="Courier"/>
          <w:sz w:val="20"/>
        </w:rPr>
        <w:t xml:space="preserve">” </w:t>
      </w:r>
      <w:r>
        <w:t xml:space="preserve">and responded with the typing the letter </w:t>
      </w:r>
      <w:r w:rsidRPr="008F5F7F">
        <w:rPr>
          <w:rFonts w:ascii="Courier New" w:hAnsi="Courier New" w:cs="Courier New"/>
        </w:rPr>
        <w:t>'g'</w:t>
      </w:r>
      <w:r>
        <w:rPr>
          <w:rFonts w:ascii="Courier New" w:hAnsi="Courier New" w:cs="Courier New"/>
        </w:rPr>
        <w:t xml:space="preserve"> </w:t>
      </w:r>
      <w:r>
        <w:t xml:space="preserve">to tell the Arduino to begin executing code a similar “ready and response” handshake needs to take place between the Arduino and MATLAB.  </w:t>
      </w:r>
    </w:p>
    <w:p w14:paraId="2AB5AC08" w14:textId="54FD0CF2" w:rsidR="008F5F7F" w:rsidRDefault="008F5F7F" w:rsidP="008F5F7F">
      <w:r>
        <w:t xml:space="preserve">In the code in the text box below, the Arduino sends out a string on the serial port </w:t>
      </w:r>
      <w:r w:rsidRPr="008F5F7F">
        <w:rPr>
          <w:rFonts w:ascii="Courier New" w:hAnsi="Courier New" w:cs="Courier New"/>
        </w:rPr>
        <w:t>“%Arduino Ready”</w:t>
      </w:r>
      <w:r>
        <w:t xml:space="preserve"> that MATLAB recognizes.  When MATLAB sees this </w:t>
      </w:r>
      <w:proofErr w:type="gramStart"/>
      <w:r>
        <w:t>prompt</w:t>
      </w:r>
      <w:proofErr w:type="gramEnd"/>
      <w:r>
        <w:t xml:space="preserve"> it will send the letter </w:t>
      </w:r>
      <w:r>
        <w:rPr>
          <w:rFonts w:ascii="Courier New" w:hAnsi="Courier New" w:cs="Courier New"/>
        </w:rPr>
        <w:t>‘</w:t>
      </w:r>
      <w:r w:rsidRPr="008F5F7F">
        <w:rPr>
          <w:rFonts w:ascii="Courier New" w:hAnsi="Courier New" w:cs="Courier New"/>
        </w:rPr>
        <w:t>g</w:t>
      </w:r>
      <w:r>
        <w:rPr>
          <w:rFonts w:ascii="Courier New" w:hAnsi="Courier New" w:cs="Courier New"/>
        </w:rPr>
        <w:t>’</w:t>
      </w:r>
      <w:r>
        <w:t xml:space="preserve"> back to the Arduino indicating that it can start executing its code.</w:t>
      </w:r>
      <w:r w:rsidR="00C61B5A">
        <w:t xml:space="preserve">  MATLAB will capture the data and echo the values to the command window.  After the data has stopped being sent, MATLAB will display a </w:t>
      </w:r>
      <w:proofErr w:type="gramStart"/>
      <w:r w:rsidR="00C61B5A">
        <w:t>prompt</w:t>
      </w:r>
      <w:proofErr w:type="gramEnd"/>
      <w:r w:rsidR="00C61B5A">
        <w:t xml:space="preserve"> asking if you want to save the data in a file.  If you respond ‘y’ then you will be prompted to enter a file location and name.</w:t>
      </w:r>
      <w:r w:rsidR="004F41BC">
        <w:t xml:space="preserve">  Do not enter the file at the initial prompt.  Respond with either ‘y’ or ‘n’.</w:t>
      </w:r>
    </w:p>
    <w:p w14:paraId="1A066A8B" w14:textId="77777777" w:rsidR="00EE1F25" w:rsidRDefault="00EE1F25" w:rsidP="008F5F7F"/>
    <w:p w14:paraId="74035E0E" w14:textId="5E2A5B88" w:rsidR="00EE1F25" w:rsidRDefault="00EE1F25" w:rsidP="00EE1F25">
      <w:pPr>
        <w:pStyle w:val="Heading2"/>
      </w:pPr>
      <w:r>
        <w:t>Procedure</w:t>
      </w:r>
    </w:p>
    <w:p w14:paraId="22D1CF69" w14:textId="106CBAAF" w:rsidR="00C61B5A" w:rsidRDefault="003F0FD3" w:rsidP="00402A3D">
      <w:pPr>
        <w:pStyle w:val="ListParagraph"/>
        <w:numPr>
          <w:ilvl w:val="0"/>
          <w:numId w:val="8"/>
        </w:numPr>
      </w:pPr>
      <w:r>
        <w:t>Copy and paste the Arduino code in the text box below into the Arduino IDE</w:t>
      </w:r>
    </w:p>
    <w:p w14:paraId="7B37A0AA" w14:textId="77777777" w:rsidR="003F0FD3" w:rsidRDefault="003F0FD3" w:rsidP="008F5F7F"/>
    <w:p w14:paraId="0391F0E8" w14:textId="11DAD580" w:rsidR="00C61B5A" w:rsidRDefault="003F0FD3" w:rsidP="00F35940">
      <w:pPr>
        <w:jc w:val="center"/>
      </w:pPr>
      <w:r>
        <w:rPr>
          <w:noProof/>
        </w:rPr>
        <w:lastRenderedPageBreak/>
        <mc:AlternateContent>
          <mc:Choice Requires="wps">
            <w:drawing>
              <wp:inline distT="0" distB="0" distL="0" distR="0" wp14:anchorId="133D4274" wp14:editId="72FF1398">
                <wp:extent cx="4881245" cy="2232025"/>
                <wp:effectExtent l="0" t="0" r="14605" b="1587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1245" cy="2232025"/>
                        </a:xfrm>
                        <a:prstGeom prst="rect">
                          <a:avLst/>
                        </a:prstGeom>
                        <a:solidFill>
                          <a:srgbClr val="FFFFFF"/>
                        </a:solidFill>
                        <a:ln w="9525">
                          <a:solidFill>
                            <a:srgbClr val="000000"/>
                          </a:solidFill>
                          <a:miter lim="800000"/>
                          <a:headEnd/>
                          <a:tailEnd/>
                        </a:ln>
                      </wps:spPr>
                      <wps:txbx>
                        <w:txbxContent>
                          <w:p w14:paraId="18C49F55" w14:textId="77777777" w:rsidR="00FE7ED3" w:rsidRPr="003F0FD3" w:rsidRDefault="00FE7ED3" w:rsidP="003F0FD3">
                            <w:pPr>
                              <w:rPr>
                                <w:rFonts w:ascii="Courier" w:hAnsi="Courier"/>
                                <w:sz w:val="20"/>
                              </w:rPr>
                            </w:pPr>
                            <w:r w:rsidRPr="003F0FD3">
                              <w:rPr>
                                <w:rFonts w:ascii="Courier" w:hAnsi="Courier"/>
                                <w:sz w:val="20"/>
                              </w:rPr>
                              <w:t>#include &lt;MsTimer2.h&gt;</w:t>
                            </w:r>
                          </w:p>
                          <w:p w14:paraId="4A214902" w14:textId="77777777" w:rsidR="00FE7ED3" w:rsidRPr="003F0FD3" w:rsidRDefault="00FE7ED3" w:rsidP="003F0FD3">
                            <w:pPr>
                              <w:rPr>
                                <w:rFonts w:ascii="Courier" w:hAnsi="Courier"/>
                                <w:sz w:val="20"/>
                              </w:rPr>
                            </w:pPr>
                          </w:p>
                          <w:p w14:paraId="79FAB65A" w14:textId="77777777" w:rsidR="00FE7ED3" w:rsidRPr="003F0FD3" w:rsidRDefault="00FE7ED3" w:rsidP="003F0FD3">
                            <w:pPr>
                              <w:rPr>
                                <w:rFonts w:ascii="Courier" w:hAnsi="Courier"/>
                                <w:sz w:val="20"/>
                              </w:rPr>
                            </w:pPr>
                            <w:r w:rsidRPr="003F0FD3">
                              <w:rPr>
                                <w:rFonts w:ascii="Courier" w:hAnsi="Courier"/>
                                <w:sz w:val="20"/>
                              </w:rPr>
                              <w:t xml:space="preserve">const int TSAMP_MSEC = </w:t>
                            </w:r>
                            <w:r w:rsidRPr="003F0FD3">
                              <w:rPr>
                                <w:rFonts w:ascii="Courier" w:hAnsi="Courier"/>
                                <w:sz w:val="20"/>
                              </w:rPr>
                              <w:t>100;</w:t>
                            </w:r>
                          </w:p>
                          <w:p w14:paraId="223298BA" w14:textId="77777777" w:rsidR="00FE7ED3" w:rsidRPr="003F0FD3" w:rsidRDefault="00FE7ED3" w:rsidP="003F0FD3">
                            <w:pPr>
                              <w:rPr>
                                <w:rFonts w:ascii="Courier" w:hAnsi="Courier"/>
                                <w:sz w:val="20"/>
                              </w:rPr>
                            </w:pPr>
                            <w:r w:rsidRPr="003F0FD3">
                              <w:rPr>
                                <w:rFonts w:ascii="Courier" w:hAnsi="Courier"/>
                                <w:sz w:val="20"/>
                              </w:rPr>
                              <w:t xml:space="preserve">volatile </w:t>
                            </w:r>
                            <w:r w:rsidRPr="003F0FD3">
                              <w:rPr>
                                <w:rFonts w:ascii="Courier" w:hAnsi="Courier"/>
                                <w:sz w:val="20"/>
                              </w:rPr>
                              <w:t>boolean sampleFlag = false;</w:t>
                            </w:r>
                          </w:p>
                          <w:p w14:paraId="0A19DF21" w14:textId="77777777" w:rsidR="00FE7ED3" w:rsidRPr="003F0FD3" w:rsidRDefault="00FE7ED3" w:rsidP="003F0FD3">
                            <w:pPr>
                              <w:rPr>
                                <w:rFonts w:ascii="Courier" w:hAnsi="Courier"/>
                                <w:sz w:val="20"/>
                              </w:rPr>
                            </w:pPr>
                            <w:r w:rsidRPr="003F0FD3">
                              <w:rPr>
                                <w:rFonts w:ascii="Courier" w:hAnsi="Courier"/>
                                <w:sz w:val="20"/>
                              </w:rPr>
                              <w:t>int nSmpl = 1, sample;</w:t>
                            </w:r>
                          </w:p>
                          <w:p w14:paraId="1D91BA60" w14:textId="77777777" w:rsidR="00FE7ED3" w:rsidRPr="003F0FD3" w:rsidRDefault="00FE7ED3" w:rsidP="003F0FD3">
                            <w:pPr>
                              <w:rPr>
                                <w:rFonts w:ascii="Courier" w:hAnsi="Courier"/>
                                <w:sz w:val="20"/>
                              </w:rPr>
                            </w:pPr>
                            <w:r w:rsidRPr="003F0FD3">
                              <w:rPr>
                                <w:rFonts w:ascii="Courier" w:hAnsi="Courier"/>
                                <w:sz w:val="20"/>
                              </w:rPr>
                              <w:t>const int NUM_SAMPLES = 256;</w:t>
                            </w:r>
                          </w:p>
                          <w:p w14:paraId="7AA7AFFD" w14:textId="77777777" w:rsidR="00FE7ED3" w:rsidRPr="003F0FD3" w:rsidRDefault="00FE7ED3" w:rsidP="003F0FD3">
                            <w:pPr>
                              <w:rPr>
                                <w:rFonts w:ascii="Courier" w:hAnsi="Courier"/>
                                <w:sz w:val="20"/>
                              </w:rPr>
                            </w:pPr>
                          </w:p>
                          <w:p w14:paraId="0E17892E" w14:textId="77777777" w:rsidR="00FE7ED3" w:rsidRPr="003F0FD3" w:rsidRDefault="00FE7ED3" w:rsidP="003F0FD3">
                            <w:pPr>
                              <w:rPr>
                                <w:rFonts w:ascii="Courier" w:hAnsi="Courier"/>
                                <w:sz w:val="20"/>
                              </w:rPr>
                            </w:pPr>
                            <w:r w:rsidRPr="003F0FD3">
                              <w:rPr>
                                <w:rFonts w:ascii="Courier" w:hAnsi="Courier"/>
                                <w:sz w:val="20"/>
                              </w:rPr>
                              <w:t>//**********************************************************************</w:t>
                            </w:r>
                          </w:p>
                          <w:p w14:paraId="37F65E63" w14:textId="77777777" w:rsidR="00FE7ED3" w:rsidRPr="003F0FD3" w:rsidRDefault="00FE7ED3" w:rsidP="003F0FD3">
                            <w:pPr>
                              <w:rPr>
                                <w:rFonts w:ascii="Courier" w:hAnsi="Courier"/>
                                <w:sz w:val="20"/>
                              </w:rPr>
                            </w:pPr>
                            <w:r w:rsidRPr="003F0FD3">
                              <w:rPr>
                                <w:rFonts w:ascii="Courier" w:hAnsi="Courier"/>
                                <w:sz w:val="20"/>
                              </w:rPr>
                              <w:t xml:space="preserve">  </w:t>
                            </w:r>
                          </w:p>
                          <w:p w14:paraId="018FCA0B" w14:textId="77777777" w:rsidR="00FE7ED3" w:rsidRPr="003F0FD3" w:rsidRDefault="00FE7ED3" w:rsidP="003F0FD3">
                            <w:pPr>
                              <w:rPr>
                                <w:rFonts w:ascii="Courier" w:hAnsi="Courier"/>
                                <w:sz w:val="20"/>
                              </w:rPr>
                            </w:pPr>
                            <w:r w:rsidRPr="003F0FD3">
                              <w:rPr>
                                <w:rFonts w:ascii="Courier" w:hAnsi="Courier"/>
                                <w:sz w:val="20"/>
                              </w:rPr>
                              <w:t>void setup()</w:t>
                            </w:r>
                          </w:p>
                          <w:p w14:paraId="0446C5D1" w14:textId="77777777" w:rsidR="00FE7ED3" w:rsidRPr="003F0FD3" w:rsidRDefault="00FE7ED3" w:rsidP="003F0FD3">
                            <w:pPr>
                              <w:rPr>
                                <w:rFonts w:ascii="Courier" w:hAnsi="Courier"/>
                                <w:sz w:val="20"/>
                              </w:rPr>
                            </w:pPr>
                            <w:r w:rsidRPr="003F0FD3">
                              <w:rPr>
                                <w:rFonts w:ascii="Courier" w:hAnsi="Courier"/>
                                <w:sz w:val="20"/>
                              </w:rPr>
                              <w:t>{</w:t>
                            </w:r>
                          </w:p>
                          <w:p w14:paraId="2A1F90C9" w14:textId="77777777" w:rsidR="00FE7ED3" w:rsidRPr="003F0FD3" w:rsidRDefault="00FE7ED3" w:rsidP="003F0FD3">
                            <w:pPr>
                              <w:rPr>
                                <w:rFonts w:ascii="Courier" w:hAnsi="Courier"/>
                                <w:sz w:val="20"/>
                              </w:rPr>
                            </w:pPr>
                            <w:r w:rsidRPr="003F0FD3">
                              <w:rPr>
                                <w:rFonts w:ascii="Courier" w:hAnsi="Courier"/>
                                <w:sz w:val="20"/>
                              </w:rPr>
                              <w:t xml:space="preserve">  Serial.begin(9600);</w:t>
                            </w:r>
                          </w:p>
                          <w:p w14:paraId="1802344A" w14:textId="77777777" w:rsidR="00FE7ED3" w:rsidRPr="003F0FD3" w:rsidRDefault="00FE7ED3" w:rsidP="003F0FD3">
                            <w:pPr>
                              <w:rPr>
                                <w:rFonts w:ascii="Courier" w:hAnsi="Courier"/>
                                <w:sz w:val="20"/>
                              </w:rPr>
                            </w:pPr>
                            <w:r w:rsidRPr="003F0FD3">
                              <w:rPr>
                                <w:rFonts w:ascii="Courier" w:hAnsi="Courier"/>
                                <w:sz w:val="20"/>
                              </w:rPr>
                              <w:t xml:space="preserve">  </w:t>
                            </w:r>
                          </w:p>
                          <w:p w14:paraId="279CB717" w14:textId="77777777" w:rsidR="00FE7ED3" w:rsidRPr="003F0FD3" w:rsidRDefault="00FE7ED3" w:rsidP="003F0FD3">
                            <w:pPr>
                              <w:rPr>
                                <w:rFonts w:ascii="Courier" w:hAnsi="Courier"/>
                                <w:sz w:val="20"/>
                              </w:rPr>
                            </w:pPr>
                            <w:r w:rsidRPr="003F0FD3">
                              <w:rPr>
                                <w:rFonts w:ascii="Courier" w:hAnsi="Courier"/>
                                <w:sz w:val="20"/>
                              </w:rPr>
                              <w:t xml:space="preserve">  // This line tells MATLAB that the Arduino is ready to accept data</w:t>
                            </w:r>
                          </w:p>
                          <w:p w14:paraId="4228B207" w14:textId="77777777" w:rsidR="00FE7ED3" w:rsidRPr="003F0FD3" w:rsidRDefault="00FE7ED3" w:rsidP="003F0FD3">
                            <w:pPr>
                              <w:rPr>
                                <w:rFonts w:ascii="Courier" w:hAnsi="Courier"/>
                                <w:sz w:val="20"/>
                              </w:rPr>
                            </w:pPr>
                            <w:r w:rsidRPr="003F0FD3">
                              <w:rPr>
                                <w:rFonts w:ascii="Courier" w:hAnsi="Courier"/>
                                <w:sz w:val="20"/>
                              </w:rPr>
                              <w:t xml:space="preserve">  Serial.println("%Arduino Ready");</w:t>
                            </w:r>
                          </w:p>
                          <w:p w14:paraId="2E428F5F" w14:textId="77777777" w:rsidR="00FE7ED3" w:rsidRPr="003F0FD3" w:rsidRDefault="00FE7ED3" w:rsidP="003F0FD3">
                            <w:pPr>
                              <w:rPr>
                                <w:rFonts w:ascii="Courier" w:hAnsi="Courier"/>
                                <w:sz w:val="20"/>
                              </w:rPr>
                            </w:pPr>
                            <w:r w:rsidRPr="003F0FD3">
                              <w:rPr>
                                <w:rFonts w:ascii="Courier" w:hAnsi="Courier"/>
                                <w:sz w:val="20"/>
                              </w:rPr>
                              <w:t xml:space="preserve">  </w:t>
                            </w:r>
                          </w:p>
                          <w:p w14:paraId="4A8302FB" w14:textId="77777777" w:rsidR="00FE7ED3" w:rsidRPr="003F0FD3" w:rsidRDefault="00FE7ED3" w:rsidP="003F0FD3">
                            <w:pPr>
                              <w:rPr>
                                <w:rFonts w:ascii="Courier" w:hAnsi="Courier"/>
                                <w:sz w:val="20"/>
                              </w:rPr>
                            </w:pPr>
                            <w:r w:rsidRPr="003F0FD3">
                              <w:rPr>
                                <w:rFonts w:ascii="Courier" w:hAnsi="Courier"/>
                                <w:sz w:val="20"/>
                              </w:rPr>
                              <w:t xml:space="preserve">  //Serial.println("Enter 'g' to go .....");</w:t>
                            </w:r>
                          </w:p>
                          <w:p w14:paraId="1F163E5D" w14:textId="77777777" w:rsidR="00FE7ED3" w:rsidRPr="003F0FD3" w:rsidRDefault="00FE7ED3" w:rsidP="003F0FD3">
                            <w:pPr>
                              <w:rPr>
                                <w:rFonts w:ascii="Courier" w:hAnsi="Courier"/>
                                <w:sz w:val="20"/>
                              </w:rPr>
                            </w:pPr>
                          </w:p>
                          <w:p w14:paraId="33632DD5" w14:textId="77777777" w:rsidR="00FE7ED3" w:rsidRPr="003F0FD3" w:rsidRDefault="00FE7ED3" w:rsidP="003F0FD3">
                            <w:pPr>
                              <w:rPr>
                                <w:rFonts w:ascii="Courier" w:hAnsi="Courier"/>
                                <w:sz w:val="20"/>
                              </w:rPr>
                            </w:pPr>
                            <w:r w:rsidRPr="003F0FD3">
                              <w:rPr>
                                <w:rFonts w:ascii="Courier" w:hAnsi="Courier"/>
                                <w:sz w:val="20"/>
                              </w:rPr>
                              <w:t xml:space="preserve">  // Wait until MATLAB sends a 'g' to start sending data</w:t>
                            </w:r>
                          </w:p>
                          <w:p w14:paraId="7EE2191F" w14:textId="77777777" w:rsidR="00FE7ED3" w:rsidRPr="003F0FD3" w:rsidRDefault="00FE7ED3" w:rsidP="003F0FD3">
                            <w:pPr>
                              <w:rPr>
                                <w:rFonts w:ascii="Courier" w:hAnsi="Courier"/>
                                <w:sz w:val="20"/>
                              </w:rPr>
                            </w:pPr>
                            <w:r w:rsidRPr="003F0FD3">
                              <w:rPr>
                                <w:rFonts w:ascii="Courier" w:hAnsi="Courier"/>
                                <w:sz w:val="20"/>
                              </w:rPr>
                              <w:t xml:space="preserve">  while (Serial.read() != 'g'); // spin until 'g' entry</w:t>
                            </w:r>
                          </w:p>
                          <w:p w14:paraId="42EAA4CF" w14:textId="77777777" w:rsidR="00FE7ED3" w:rsidRPr="003F0FD3" w:rsidRDefault="00FE7ED3" w:rsidP="003F0FD3">
                            <w:pPr>
                              <w:rPr>
                                <w:rFonts w:ascii="Courier" w:hAnsi="Courier"/>
                                <w:sz w:val="20"/>
                              </w:rPr>
                            </w:pPr>
                          </w:p>
                          <w:p w14:paraId="3EC17E6E" w14:textId="77777777" w:rsidR="00FE7ED3" w:rsidRPr="003F0FD3" w:rsidRDefault="00FE7ED3" w:rsidP="003F0FD3">
                            <w:pPr>
                              <w:rPr>
                                <w:rFonts w:ascii="Courier" w:hAnsi="Courier"/>
                                <w:sz w:val="20"/>
                              </w:rPr>
                            </w:pPr>
                            <w:r w:rsidRPr="003F0FD3">
                              <w:rPr>
                                <w:rFonts w:ascii="Courier" w:hAnsi="Courier"/>
                                <w:sz w:val="20"/>
                              </w:rPr>
                              <w:t xml:space="preserve">  MsTimer2::set(TSAMP_MSEC, ISR_Sample); // Set sample msec, ISR name</w:t>
                            </w:r>
                          </w:p>
                          <w:p w14:paraId="201C04A6" w14:textId="77777777" w:rsidR="00FE7ED3" w:rsidRPr="003F0FD3" w:rsidRDefault="00FE7ED3" w:rsidP="003F0FD3">
                            <w:pPr>
                              <w:rPr>
                                <w:rFonts w:ascii="Courier" w:hAnsi="Courier"/>
                                <w:sz w:val="20"/>
                              </w:rPr>
                            </w:pPr>
                            <w:r w:rsidRPr="003F0FD3">
                              <w:rPr>
                                <w:rFonts w:ascii="Courier" w:hAnsi="Courier"/>
                                <w:sz w:val="20"/>
                              </w:rPr>
                              <w:t xml:space="preserve">  MsTimer2::start(); // start running the Timer </w:t>
                            </w:r>
                          </w:p>
                          <w:p w14:paraId="6DEB211B" w14:textId="77777777" w:rsidR="00FE7ED3" w:rsidRPr="003F0FD3" w:rsidRDefault="00FE7ED3" w:rsidP="003F0FD3">
                            <w:pPr>
                              <w:rPr>
                                <w:rFonts w:ascii="Courier" w:hAnsi="Courier"/>
                                <w:sz w:val="20"/>
                              </w:rPr>
                            </w:pPr>
                            <w:r w:rsidRPr="003F0FD3">
                              <w:rPr>
                                <w:rFonts w:ascii="Courier" w:hAnsi="Courier"/>
                                <w:sz w:val="20"/>
                              </w:rPr>
                              <w:t xml:space="preserve">  }</w:t>
                            </w:r>
                          </w:p>
                          <w:p w14:paraId="7061E99D" w14:textId="77777777" w:rsidR="00FE7ED3" w:rsidRPr="003F0FD3" w:rsidRDefault="00FE7ED3" w:rsidP="003F0FD3">
                            <w:pPr>
                              <w:rPr>
                                <w:rFonts w:ascii="Courier" w:hAnsi="Courier"/>
                                <w:sz w:val="20"/>
                              </w:rPr>
                            </w:pPr>
                          </w:p>
                          <w:p w14:paraId="774C1FF2" w14:textId="77777777" w:rsidR="00FE7ED3" w:rsidRPr="003F0FD3" w:rsidRDefault="00FE7ED3" w:rsidP="003F0FD3">
                            <w:pPr>
                              <w:rPr>
                                <w:rFonts w:ascii="Courier" w:hAnsi="Courier"/>
                                <w:sz w:val="20"/>
                              </w:rPr>
                            </w:pPr>
                          </w:p>
                          <w:p w14:paraId="3E72871E" w14:textId="77777777" w:rsidR="00FE7ED3" w:rsidRPr="003F0FD3" w:rsidRDefault="00FE7ED3" w:rsidP="003F0FD3">
                            <w:pPr>
                              <w:rPr>
                                <w:rFonts w:ascii="Courier" w:hAnsi="Courier"/>
                                <w:sz w:val="20"/>
                              </w:rPr>
                            </w:pPr>
                            <w:r w:rsidRPr="003F0FD3">
                              <w:rPr>
                                <w:rFonts w:ascii="Courier" w:hAnsi="Courier"/>
                                <w:sz w:val="20"/>
                              </w:rPr>
                              <w:t>//**********************************************************************</w:t>
                            </w:r>
                          </w:p>
                          <w:p w14:paraId="4AB65BA5" w14:textId="77777777" w:rsidR="00FE7ED3" w:rsidRPr="003F0FD3" w:rsidRDefault="00FE7ED3" w:rsidP="003F0FD3">
                            <w:pPr>
                              <w:rPr>
                                <w:rFonts w:ascii="Courier" w:hAnsi="Courier"/>
                                <w:sz w:val="20"/>
                              </w:rPr>
                            </w:pPr>
                            <w:r w:rsidRPr="003F0FD3">
                              <w:rPr>
                                <w:rFonts w:ascii="Courier" w:hAnsi="Courier"/>
                                <w:sz w:val="20"/>
                              </w:rPr>
                              <w:t>void loop()</w:t>
                            </w:r>
                          </w:p>
                          <w:p w14:paraId="50E6A94C" w14:textId="77777777" w:rsidR="00FE7ED3" w:rsidRPr="003F0FD3" w:rsidRDefault="00FE7ED3" w:rsidP="003F0FD3">
                            <w:pPr>
                              <w:rPr>
                                <w:rFonts w:ascii="Courier" w:hAnsi="Courier"/>
                                <w:sz w:val="20"/>
                              </w:rPr>
                            </w:pPr>
                            <w:r w:rsidRPr="003F0FD3">
                              <w:rPr>
                                <w:rFonts w:ascii="Courier" w:hAnsi="Courier"/>
                                <w:sz w:val="20"/>
                              </w:rPr>
                              <w:t>{</w:t>
                            </w:r>
                          </w:p>
                          <w:p w14:paraId="3BF9B914" w14:textId="77777777" w:rsidR="00FE7ED3" w:rsidRPr="003F0FD3" w:rsidRDefault="00FE7ED3" w:rsidP="003F0FD3">
                            <w:pPr>
                              <w:rPr>
                                <w:rFonts w:ascii="Courier" w:hAnsi="Courier"/>
                                <w:sz w:val="20"/>
                              </w:rPr>
                            </w:pPr>
                            <w:r w:rsidRPr="003F0FD3">
                              <w:rPr>
                                <w:rFonts w:ascii="Courier" w:hAnsi="Courier"/>
                                <w:sz w:val="20"/>
                              </w:rPr>
                              <w:t xml:space="preserve">  while (sampleFlag == false); // spin until ISR trigger</w:t>
                            </w:r>
                          </w:p>
                          <w:p w14:paraId="763E0064" w14:textId="77777777" w:rsidR="00FE7ED3" w:rsidRPr="003F0FD3" w:rsidRDefault="00FE7ED3" w:rsidP="003F0FD3">
                            <w:pPr>
                              <w:rPr>
                                <w:rFonts w:ascii="Courier" w:hAnsi="Courier"/>
                                <w:sz w:val="20"/>
                              </w:rPr>
                            </w:pPr>
                            <w:r w:rsidRPr="003F0FD3">
                              <w:rPr>
                                <w:rFonts w:ascii="Courier" w:hAnsi="Courier"/>
                                <w:sz w:val="20"/>
                              </w:rPr>
                              <w:t xml:space="preserve">  sampleFlag = false;          // disarm flag: enable next dwell</w:t>
                            </w:r>
                          </w:p>
                          <w:p w14:paraId="43A1EB26" w14:textId="77777777" w:rsidR="00FE7ED3" w:rsidRPr="003F0FD3" w:rsidRDefault="00FE7ED3" w:rsidP="003F0FD3">
                            <w:pPr>
                              <w:rPr>
                                <w:rFonts w:ascii="Courier" w:hAnsi="Courier"/>
                                <w:sz w:val="20"/>
                              </w:rPr>
                            </w:pPr>
                            <w:r w:rsidRPr="003F0FD3">
                              <w:rPr>
                                <w:rFonts w:ascii="Courier" w:hAnsi="Courier"/>
                                <w:sz w:val="20"/>
                              </w:rPr>
                              <w:t xml:space="preserve">  </w:t>
                            </w:r>
                          </w:p>
                          <w:p w14:paraId="35C6DD28" w14:textId="77777777" w:rsidR="00FE7ED3" w:rsidRPr="003F0FD3" w:rsidRDefault="00FE7ED3" w:rsidP="003F0FD3">
                            <w:pPr>
                              <w:rPr>
                                <w:rFonts w:ascii="Courier" w:hAnsi="Courier"/>
                                <w:sz w:val="20"/>
                              </w:rPr>
                            </w:pPr>
                            <w:r w:rsidRPr="003F0FD3">
                              <w:rPr>
                                <w:rFonts w:ascii="Courier" w:hAnsi="Courier"/>
                                <w:sz w:val="20"/>
                              </w:rPr>
                              <w:t xml:space="preserve">  sample = analogRead(A0);</w:t>
                            </w:r>
                          </w:p>
                          <w:p w14:paraId="291F24E5" w14:textId="77777777" w:rsidR="00FE7ED3" w:rsidRPr="003F0FD3" w:rsidRDefault="00FE7ED3" w:rsidP="003F0FD3">
                            <w:pPr>
                              <w:rPr>
                                <w:rFonts w:ascii="Courier" w:hAnsi="Courier"/>
                                <w:sz w:val="20"/>
                              </w:rPr>
                            </w:pPr>
                          </w:p>
                          <w:p w14:paraId="2AD7251B" w14:textId="77777777" w:rsidR="00FE7ED3" w:rsidRPr="003F0FD3" w:rsidRDefault="00FE7ED3" w:rsidP="003F0FD3">
                            <w:pPr>
                              <w:rPr>
                                <w:rFonts w:ascii="Courier" w:hAnsi="Courier"/>
                                <w:sz w:val="20"/>
                              </w:rPr>
                            </w:pPr>
                            <w:r w:rsidRPr="003F0FD3">
                              <w:rPr>
                                <w:rFonts w:ascii="Courier" w:hAnsi="Courier"/>
                                <w:sz w:val="20"/>
                              </w:rPr>
                              <w:t xml:space="preserve">  // Display results to console</w:t>
                            </w:r>
                          </w:p>
                          <w:p w14:paraId="1AB75454" w14:textId="77777777" w:rsidR="00FE7ED3" w:rsidRPr="003F0FD3" w:rsidRDefault="00FE7ED3" w:rsidP="003F0FD3">
                            <w:pPr>
                              <w:rPr>
                                <w:rFonts w:ascii="Courier" w:hAnsi="Courier"/>
                                <w:sz w:val="20"/>
                              </w:rPr>
                            </w:pPr>
                            <w:r w:rsidRPr="003F0FD3">
                              <w:rPr>
                                <w:rFonts w:ascii="Courier" w:hAnsi="Courier"/>
                                <w:sz w:val="20"/>
                              </w:rPr>
                              <w:t xml:space="preserve">  if (nSmpl == 1) Serial.print("\nsmpl\tADC\n");</w:t>
                            </w:r>
                          </w:p>
                          <w:p w14:paraId="062AD3FD" w14:textId="77777777" w:rsidR="00FE7ED3" w:rsidRPr="003F0FD3" w:rsidRDefault="00FE7ED3" w:rsidP="003F0FD3">
                            <w:pPr>
                              <w:rPr>
                                <w:rFonts w:ascii="Courier" w:hAnsi="Courier"/>
                                <w:sz w:val="20"/>
                              </w:rPr>
                            </w:pPr>
                            <w:r w:rsidRPr="003F0FD3">
                              <w:rPr>
                                <w:rFonts w:ascii="Courier" w:hAnsi="Courier"/>
                                <w:sz w:val="20"/>
                              </w:rPr>
                              <w:t xml:space="preserve">  Serial.print(nSmpl);  Serial.print('\t');</w:t>
                            </w:r>
                          </w:p>
                          <w:p w14:paraId="3413509A" w14:textId="77777777" w:rsidR="00FE7ED3" w:rsidRPr="003F0FD3" w:rsidRDefault="00FE7ED3" w:rsidP="003F0FD3">
                            <w:pPr>
                              <w:rPr>
                                <w:rFonts w:ascii="Courier" w:hAnsi="Courier"/>
                                <w:sz w:val="20"/>
                              </w:rPr>
                            </w:pPr>
                            <w:r w:rsidRPr="003F0FD3">
                              <w:rPr>
                                <w:rFonts w:ascii="Courier" w:hAnsi="Courier"/>
                                <w:sz w:val="20"/>
                              </w:rPr>
                              <w:t xml:space="preserve">  Serial.print(sample); Serial.print('\n');</w:t>
                            </w:r>
                          </w:p>
                          <w:p w14:paraId="6407E68E" w14:textId="77777777" w:rsidR="00FE7ED3" w:rsidRPr="003F0FD3" w:rsidRDefault="00FE7ED3" w:rsidP="003F0FD3">
                            <w:pPr>
                              <w:rPr>
                                <w:rFonts w:ascii="Courier" w:hAnsi="Courier"/>
                                <w:sz w:val="20"/>
                              </w:rPr>
                            </w:pPr>
                          </w:p>
                          <w:p w14:paraId="1E24C1C9" w14:textId="77777777" w:rsidR="00FE7ED3" w:rsidRPr="003F0FD3" w:rsidRDefault="00FE7ED3" w:rsidP="003F0FD3">
                            <w:pPr>
                              <w:rPr>
                                <w:rFonts w:ascii="Courier" w:hAnsi="Courier"/>
                                <w:sz w:val="20"/>
                              </w:rPr>
                            </w:pPr>
                            <w:r w:rsidRPr="003F0FD3">
                              <w:rPr>
                                <w:rFonts w:ascii="Courier" w:hAnsi="Courier"/>
                                <w:sz w:val="20"/>
                              </w:rPr>
                              <w:t xml:space="preserve">  if (++nSmpl &gt; NUM_SAMPLES) MsTimer2::stop();    </w:t>
                            </w:r>
                          </w:p>
                          <w:p w14:paraId="032AFA97" w14:textId="77777777" w:rsidR="00FE7ED3" w:rsidRPr="003F0FD3" w:rsidRDefault="00FE7ED3" w:rsidP="003F0FD3">
                            <w:pPr>
                              <w:rPr>
                                <w:rFonts w:ascii="Courier" w:hAnsi="Courier"/>
                                <w:sz w:val="20"/>
                              </w:rPr>
                            </w:pPr>
                            <w:r w:rsidRPr="003F0FD3">
                              <w:rPr>
                                <w:rFonts w:ascii="Courier" w:hAnsi="Courier"/>
                                <w:sz w:val="20"/>
                              </w:rPr>
                              <w:t xml:space="preserve">    </w:t>
                            </w:r>
                          </w:p>
                          <w:p w14:paraId="22DC19AC" w14:textId="77777777" w:rsidR="00FE7ED3" w:rsidRPr="003F0FD3" w:rsidRDefault="00FE7ED3" w:rsidP="003F0FD3">
                            <w:pPr>
                              <w:rPr>
                                <w:rFonts w:ascii="Courier" w:hAnsi="Courier"/>
                                <w:sz w:val="20"/>
                              </w:rPr>
                            </w:pPr>
                            <w:r w:rsidRPr="003F0FD3">
                              <w:rPr>
                                <w:rFonts w:ascii="Courier" w:hAnsi="Courier"/>
                                <w:sz w:val="20"/>
                              </w:rPr>
                              <w:t>} // loop()</w:t>
                            </w:r>
                          </w:p>
                          <w:p w14:paraId="70D19268" w14:textId="77777777" w:rsidR="00FE7ED3" w:rsidRPr="003F0FD3" w:rsidRDefault="00FE7ED3" w:rsidP="003F0FD3">
                            <w:pPr>
                              <w:rPr>
                                <w:rFonts w:ascii="Courier" w:hAnsi="Courier"/>
                                <w:sz w:val="20"/>
                              </w:rPr>
                            </w:pPr>
                          </w:p>
                          <w:p w14:paraId="32EA9618" w14:textId="77777777" w:rsidR="00FE7ED3" w:rsidRPr="003F0FD3" w:rsidRDefault="00FE7ED3" w:rsidP="003F0FD3">
                            <w:pPr>
                              <w:rPr>
                                <w:rFonts w:ascii="Courier" w:hAnsi="Courier"/>
                                <w:sz w:val="20"/>
                              </w:rPr>
                            </w:pPr>
                            <w:r w:rsidRPr="003F0FD3">
                              <w:rPr>
                                <w:rFonts w:ascii="Courier" w:hAnsi="Courier"/>
                                <w:sz w:val="20"/>
                              </w:rPr>
                              <w:t>//**********************************************************************</w:t>
                            </w:r>
                          </w:p>
                          <w:p w14:paraId="6C8CE95D" w14:textId="77777777" w:rsidR="00FE7ED3" w:rsidRPr="003F0FD3" w:rsidRDefault="00FE7ED3" w:rsidP="003F0FD3">
                            <w:pPr>
                              <w:rPr>
                                <w:rFonts w:ascii="Courier" w:hAnsi="Courier"/>
                                <w:sz w:val="20"/>
                              </w:rPr>
                            </w:pPr>
                            <w:r w:rsidRPr="003F0FD3">
                              <w:rPr>
                                <w:rFonts w:ascii="Courier" w:hAnsi="Courier"/>
                                <w:sz w:val="20"/>
                              </w:rPr>
                              <w:t>void ISR_Sample()</w:t>
                            </w:r>
                          </w:p>
                          <w:p w14:paraId="74E17C09" w14:textId="77777777" w:rsidR="00FE7ED3" w:rsidRPr="003F0FD3" w:rsidRDefault="00FE7ED3" w:rsidP="003F0FD3">
                            <w:pPr>
                              <w:rPr>
                                <w:rFonts w:ascii="Courier" w:hAnsi="Courier"/>
                                <w:sz w:val="20"/>
                              </w:rPr>
                            </w:pPr>
                            <w:r w:rsidRPr="003F0FD3">
                              <w:rPr>
                                <w:rFonts w:ascii="Courier" w:hAnsi="Courier"/>
                                <w:sz w:val="20"/>
                              </w:rPr>
                              <w:t>{</w:t>
                            </w:r>
                          </w:p>
                          <w:p w14:paraId="09604ACD" w14:textId="77777777" w:rsidR="00FE7ED3" w:rsidRPr="003F0FD3" w:rsidRDefault="00FE7ED3" w:rsidP="003F0FD3">
                            <w:pPr>
                              <w:rPr>
                                <w:rFonts w:ascii="Courier" w:hAnsi="Courier"/>
                                <w:sz w:val="20"/>
                              </w:rPr>
                            </w:pPr>
                            <w:r w:rsidRPr="003F0FD3">
                              <w:rPr>
                                <w:rFonts w:ascii="Courier" w:hAnsi="Courier"/>
                                <w:sz w:val="20"/>
                              </w:rPr>
                              <w:t xml:space="preserve">  sampleFlag = true; </w:t>
                            </w:r>
                          </w:p>
                          <w:p w14:paraId="3C9EAF82" w14:textId="4E2252BE" w:rsidR="00FE7ED3" w:rsidRPr="00121242" w:rsidRDefault="00FE7ED3" w:rsidP="003F0FD3">
                            <w:pPr>
                              <w:rPr>
                                <w:rFonts w:ascii="Courier" w:hAnsi="Courier"/>
                                <w:sz w:val="20"/>
                              </w:rPr>
                            </w:pPr>
                            <w:r w:rsidRPr="003F0FD3">
                              <w:rPr>
                                <w:rFonts w:ascii="Courier" w:hAnsi="Courier"/>
                                <w:sz w:val="20"/>
                              </w:rPr>
                              <w:t>}</w:t>
                            </w:r>
                          </w:p>
                        </w:txbxContent>
                      </wps:txbx>
                      <wps:bodyPr rot="0" vert="horz" wrap="square" lIns="91440" tIns="45720" rIns="91440" bIns="45720" anchor="t" anchorCtr="0" upright="1">
                        <a:noAutofit/>
                      </wps:bodyPr>
                    </wps:wsp>
                  </a:graphicData>
                </a:graphic>
              </wp:inline>
            </w:drawing>
          </mc:Choice>
          <mc:Fallback>
            <w:pict>
              <v:shape w14:anchorId="133D4274" id="_x0000_s1032" type="#_x0000_t202" style="width:384.35pt;height:17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">
                <v:textbox>
                  <w:txbxContent>
                    <w:p w14:paraId="18C49F55" w14:textId="77777777" w:rsidR="00FE7ED3" w:rsidRPr="003F0FD3" w:rsidRDefault="00FE7ED3" w:rsidP="003F0FD3">
                      <w:pPr>
                        <w:rPr>
                          <w:rFonts w:ascii="Courier" w:hAnsi="Courier"/>
                          <w:sz w:val="20"/>
                        </w:rPr>
                      </w:pPr>
                      <w:r w:rsidRPr="003F0FD3">
                        <w:rPr>
                          <w:rFonts w:ascii="Courier" w:hAnsi="Courier"/>
                          <w:sz w:val="20"/>
                        </w:rPr>
                        <w:t>#include &lt;MsTimer2.h&gt;</w:t>
                      </w:r>
                    </w:p>
                    <w:p w14:paraId="4A214902" w14:textId="77777777" w:rsidR="00FE7ED3" w:rsidRPr="003F0FD3" w:rsidRDefault="00FE7ED3" w:rsidP="003F0FD3">
                      <w:pPr>
                        <w:rPr>
                          <w:rFonts w:ascii="Courier" w:hAnsi="Courier"/>
                          <w:sz w:val="20"/>
                        </w:rPr>
                      </w:pPr>
                    </w:p>
                    <w:p w14:paraId="79FAB65A" w14:textId="77777777" w:rsidR="00FE7ED3" w:rsidRPr="003F0FD3" w:rsidRDefault="00FE7ED3" w:rsidP="003F0FD3">
                      <w:pPr>
                        <w:rPr>
                          <w:rFonts w:ascii="Courier" w:hAnsi="Courier"/>
                          <w:sz w:val="20"/>
                        </w:rPr>
                      </w:pPr>
                      <w:r w:rsidRPr="003F0FD3">
                        <w:rPr>
                          <w:rFonts w:ascii="Courier" w:hAnsi="Courier"/>
                          <w:sz w:val="20"/>
                        </w:rPr>
                        <w:t xml:space="preserve">const int TSAMP_MSEC = </w:t>
                      </w:r>
                      <w:r w:rsidRPr="003F0FD3">
                        <w:rPr>
                          <w:rFonts w:ascii="Courier" w:hAnsi="Courier"/>
                          <w:sz w:val="20"/>
                        </w:rPr>
                        <w:t>100;</w:t>
                      </w:r>
                    </w:p>
                    <w:p w14:paraId="223298BA" w14:textId="77777777" w:rsidR="00FE7ED3" w:rsidRPr="003F0FD3" w:rsidRDefault="00FE7ED3" w:rsidP="003F0FD3">
                      <w:pPr>
                        <w:rPr>
                          <w:rFonts w:ascii="Courier" w:hAnsi="Courier"/>
                          <w:sz w:val="20"/>
                        </w:rPr>
                      </w:pPr>
                      <w:r w:rsidRPr="003F0FD3">
                        <w:rPr>
                          <w:rFonts w:ascii="Courier" w:hAnsi="Courier"/>
                          <w:sz w:val="20"/>
                        </w:rPr>
                        <w:t xml:space="preserve">volatile </w:t>
                      </w:r>
                      <w:r w:rsidRPr="003F0FD3">
                        <w:rPr>
                          <w:rFonts w:ascii="Courier" w:hAnsi="Courier"/>
                          <w:sz w:val="20"/>
                        </w:rPr>
                        <w:t>boolean sampleFlag = false;</w:t>
                      </w:r>
                    </w:p>
                    <w:p w14:paraId="0A19DF21" w14:textId="77777777" w:rsidR="00FE7ED3" w:rsidRPr="003F0FD3" w:rsidRDefault="00FE7ED3" w:rsidP="003F0FD3">
                      <w:pPr>
                        <w:rPr>
                          <w:rFonts w:ascii="Courier" w:hAnsi="Courier"/>
                          <w:sz w:val="20"/>
                        </w:rPr>
                      </w:pPr>
                      <w:r w:rsidRPr="003F0FD3">
                        <w:rPr>
                          <w:rFonts w:ascii="Courier" w:hAnsi="Courier"/>
                          <w:sz w:val="20"/>
                        </w:rPr>
                        <w:t>int nSmpl = 1, sample;</w:t>
                      </w:r>
                    </w:p>
                    <w:p w14:paraId="1D91BA60" w14:textId="77777777" w:rsidR="00FE7ED3" w:rsidRPr="003F0FD3" w:rsidRDefault="00FE7ED3" w:rsidP="003F0FD3">
                      <w:pPr>
                        <w:rPr>
                          <w:rFonts w:ascii="Courier" w:hAnsi="Courier"/>
                          <w:sz w:val="20"/>
                        </w:rPr>
                      </w:pPr>
                      <w:r w:rsidRPr="003F0FD3">
                        <w:rPr>
                          <w:rFonts w:ascii="Courier" w:hAnsi="Courier"/>
                          <w:sz w:val="20"/>
                        </w:rPr>
                        <w:t>const int NUM_SAMPLES = 256;</w:t>
                      </w:r>
                    </w:p>
                    <w:p w14:paraId="7AA7AFFD" w14:textId="77777777" w:rsidR="00FE7ED3" w:rsidRPr="003F0FD3" w:rsidRDefault="00FE7ED3" w:rsidP="003F0FD3">
                      <w:pPr>
                        <w:rPr>
                          <w:rFonts w:ascii="Courier" w:hAnsi="Courier"/>
                          <w:sz w:val="20"/>
                        </w:rPr>
                      </w:pPr>
                    </w:p>
                    <w:p w14:paraId="0E17892E" w14:textId="77777777" w:rsidR="00FE7ED3" w:rsidRPr="003F0FD3" w:rsidRDefault="00FE7ED3" w:rsidP="003F0FD3">
                      <w:pPr>
                        <w:rPr>
                          <w:rFonts w:ascii="Courier" w:hAnsi="Courier"/>
                          <w:sz w:val="20"/>
                        </w:rPr>
                      </w:pPr>
                      <w:r w:rsidRPr="003F0FD3">
                        <w:rPr>
                          <w:rFonts w:ascii="Courier" w:hAnsi="Courier"/>
                          <w:sz w:val="20"/>
                        </w:rPr>
                        <w:t>//**********************************************************************</w:t>
                      </w:r>
                    </w:p>
                    <w:p w14:paraId="37F65E63" w14:textId="77777777" w:rsidR="00FE7ED3" w:rsidRPr="003F0FD3" w:rsidRDefault="00FE7ED3" w:rsidP="003F0FD3">
                      <w:pPr>
                        <w:rPr>
                          <w:rFonts w:ascii="Courier" w:hAnsi="Courier"/>
                          <w:sz w:val="20"/>
                        </w:rPr>
                      </w:pPr>
                      <w:r w:rsidRPr="003F0FD3">
                        <w:rPr>
                          <w:rFonts w:ascii="Courier" w:hAnsi="Courier"/>
                          <w:sz w:val="20"/>
                        </w:rPr>
                        <w:t xml:space="preserve">  </w:t>
                      </w:r>
                    </w:p>
                    <w:p w14:paraId="018FCA0B" w14:textId="77777777" w:rsidR="00FE7ED3" w:rsidRPr="003F0FD3" w:rsidRDefault="00FE7ED3" w:rsidP="003F0FD3">
                      <w:pPr>
                        <w:rPr>
                          <w:rFonts w:ascii="Courier" w:hAnsi="Courier"/>
                          <w:sz w:val="20"/>
                        </w:rPr>
                      </w:pPr>
                      <w:r w:rsidRPr="003F0FD3">
                        <w:rPr>
                          <w:rFonts w:ascii="Courier" w:hAnsi="Courier"/>
                          <w:sz w:val="20"/>
                        </w:rPr>
                        <w:t>void setup()</w:t>
                      </w:r>
                    </w:p>
                    <w:p w14:paraId="0446C5D1" w14:textId="77777777" w:rsidR="00FE7ED3" w:rsidRPr="003F0FD3" w:rsidRDefault="00FE7ED3" w:rsidP="003F0FD3">
                      <w:pPr>
                        <w:rPr>
                          <w:rFonts w:ascii="Courier" w:hAnsi="Courier"/>
                          <w:sz w:val="20"/>
                        </w:rPr>
                      </w:pPr>
                      <w:r w:rsidRPr="003F0FD3">
                        <w:rPr>
                          <w:rFonts w:ascii="Courier" w:hAnsi="Courier"/>
                          <w:sz w:val="20"/>
                        </w:rPr>
                        <w:t>{</w:t>
                      </w:r>
                    </w:p>
                    <w:p w14:paraId="2A1F90C9" w14:textId="77777777" w:rsidR="00FE7ED3" w:rsidRPr="003F0FD3" w:rsidRDefault="00FE7ED3" w:rsidP="003F0FD3">
                      <w:pPr>
                        <w:rPr>
                          <w:rFonts w:ascii="Courier" w:hAnsi="Courier"/>
                          <w:sz w:val="20"/>
                        </w:rPr>
                      </w:pPr>
                      <w:r w:rsidRPr="003F0FD3">
                        <w:rPr>
                          <w:rFonts w:ascii="Courier" w:hAnsi="Courier"/>
                          <w:sz w:val="20"/>
                        </w:rPr>
                        <w:t xml:space="preserve">  Serial.begin(9600);</w:t>
                      </w:r>
                    </w:p>
                    <w:p w14:paraId="1802344A" w14:textId="77777777" w:rsidR="00FE7ED3" w:rsidRPr="003F0FD3" w:rsidRDefault="00FE7ED3" w:rsidP="003F0FD3">
                      <w:pPr>
                        <w:rPr>
                          <w:rFonts w:ascii="Courier" w:hAnsi="Courier"/>
                          <w:sz w:val="20"/>
                        </w:rPr>
                      </w:pPr>
                      <w:r w:rsidRPr="003F0FD3">
                        <w:rPr>
                          <w:rFonts w:ascii="Courier" w:hAnsi="Courier"/>
                          <w:sz w:val="20"/>
                        </w:rPr>
                        <w:t xml:space="preserve">  </w:t>
                      </w:r>
                    </w:p>
                    <w:p w14:paraId="279CB717" w14:textId="77777777" w:rsidR="00FE7ED3" w:rsidRPr="003F0FD3" w:rsidRDefault="00FE7ED3" w:rsidP="003F0FD3">
                      <w:pPr>
                        <w:rPr>
                          <w:rFonts w:ascii="Courier" w:hAnsi="Courier"/>
                          <w:sz w:val="20"/>
                        </w:rPr>
                      </w:pPr>
                      <w:r w:rsidRPr="003F0FD3">
                        <w:rPr>
                          <w:rFonts w:ascii="Courier" w:hAnsi="Courier"/>
                          <w:sz w:val="20"/>
                        </w:rPr>
                        <w:t xml:space="preserve">  // This line tells MATLAB that the Arduino is ready to accept data</w:t>
                      </w:r>
                    </w:p>
                    <w:p w14:paraId="4228B207" w14:textId="77777777" w:rsidR="00FE7ED3" w:rsidRPr="003F0FD3" w:rsidRDefault="00FE7ED3" w:rsidP="003F0FD3">
                      <w:pPr>
                        <w:rPr>
                          <w:rFonts w:ascii="Courier" w:hAnsi="Courier"/>
                          <w:sz w:val="20"/>
                        </w:rPr>
                      </w:pPr>
                      <w:r w:rsidRPr="003F0FD3">
                        <w:rPr>
                          <w:rFonts w:ascii="Courier" w:hAnsi="Courier"/>
                          <w:sz w:val="20"/>
                        </w:rPr>
                        <w:t xml:space="preserve">  Serial.println("%Arduino Ready");</w:t>
                      </w:r>
                    </w:p>
                    <w:p w14:paraId="2E428F5F" w14:textId="77777777" w:rsidR="00FE7ED3" w:rsidRPr="003F0FD3" w:rsidRDefault="00FE7ED3" w:rsidP="003F0FD3">
                      <w:pPr>
                        <w:rPr>
                          <w:rFonts w:ascii="Courier" w:hAnsi="Courier"/>
                          <w:sz w:val="20"/>
                        </w:rPr>
                      </w:pPr>
                      <w:r w:rsidRPr="003F0FD3">
                        <w:rPr>
                          <w:rFonts w:ascii="Courier" w:hAnsi="Courier"/>
                          <w:sz w:val="20"/>
                        </w:rPr>
                        <w:t xml:space="preserve">  </w:t>
                      </w:r>
                    </w:p>
                    <w:p w14:paraId="4A8302FB" w14:textId="77777777" w:rsidR="00FE7ED3" w:rsidRPr="003F0FD3" w:rsidRDefault="00FE7ED3" w:rsidP="003F0FD3">
                      <w:pPr>
                        <w:rPr>
                          <w:rFonts w:ascii="Courier" w:hAnsi="Courier"/>
                          <w:sz w:val="20"/>
                        </w:rPr>
                      </w:pPr>
                      <w:r w:rsidRPr="003F0FD3">
                        <w:rPr>
                          <w:rFonts w:ascii="Courier" w:hAnsi="Courier"/>
                          <w:sz w:val="20"/>
                        </w:rPr>
                        <w:t xml:space="preserve">  //Serial.println("Enter 'g' to go .....");</w:t>
                      </w:r>
                    </w:p>
                    <w:p w14:paraId="1F163E5D" w14:textId="77777777" w:rsidR="00FE7ED3" w:rsidRPr="003F0FD3" w:rsidRDefault="00FE7ED3" w:rsidP="003F0FD3">
                      <w:pPr>
                        <w:rPr>
                          <w:rFonts w:ascii="Courier" w:hAnsi="Courier"/>
                          <w:sz w:val="20"/>
                        </w:rPr>
                      </w:pPr>
                    </w:p>
                    <w:p w14:paraId="33632DD5" w14:textId="77777777" w:rsidR="00FE7ED3" w:rsidRPr="003F0FD3" w:rsidRDefault="00FE7ED3" w:rsidP="003F0FD3">
                      <w:pPr>
                        <w:rPr>
                          <w:rFonts w:ascii="Courier" w:hAnsi="Courier"/>
                          <w:sz w:val="20"/>
                        </w:rPr>
                      </w:pPr>
                      <w:r w:rsidRPr="003F0FD3">
                        <w:rPr>
                          <w:rFonts w:ascii="Courier" w:hAnsi="Courier"/>
                          <w:sz w:val="20"/>
                        </w:rPr>
                        <w:t xml:space="preserve">  // Wait until MATLAB sends a 'g' to start sending data</w:t>
                      </w:r>
                    </w:p>
                    <w:p w14:paraId="7EE2191F" w14:textId="77777777" w:rsidR="00FE7ED3" w:rsidRPr="003F0FD3" w:rsidRDefault="00FE7ED3" w:rsidP="003F0FD3">
                      <w:pPr>
                        <w:rPr>
                          <w:rFonts w:ascii="Courier" w:hAnsi="Courier"/>
                          <w:sz w:val="20"/>
                        </w:rPr>
                      </w:pPr>
                      <w:r w:rsidRPr="003F0FD3">
                        <w:rPr>
                          <w:rFonts w:ascii="Courier" w:hAnsi="Courier"/>
                          <w:sz w:val="20"/>
                        </w:rPr>
                        <w:t xml:space="preserve">  while (Serial.read() != 'g'); // spin until 'g' entry</w:t>
                      </w:r>
                    </w:p>
                    <w:p w14:paraId="42EAA4CF" w14:textId="77777777" w:rsidR="00FE7ED3" w:rsidRPr="003F0FD3" w:rsidRDefault="00FE7ED3" w:rsidP="003F0FD3">
                      <w:pPr>
                        <w:rPr>
                          <w:rFonts w:ascii="Courier" w:hAnsi="Courier"/>
                          <w:sz w:val="20"/>
                        </w:rPr>
                      </w:pPr>
                    </w:p>
                    <w:p w14:paraId="3EC17E6E" w14:textId="77777777" w:rsidR="00FE7ED3" w:rsidRPr="003F0FD3" w:rsidRDefault="00FE7ED3" w:rsidP="003F0FD3">
                      <w:pPr>
                        <w:rPr>
                          <w:rFonts w:ascii="Courier" w:hAnsi="Courier"/>
                          <w:sz w:val="20"/>
                        </w:rPr>
                      </w:pPr>
                      <w:r w:rsidRPr="003F0FD3">
                        <w:rPr>
                          <w:rFonts w:ascii="Courier" w:hAnsi="Courier"/>
                          <w:sz w:val="20"/>
                        </w:rPr>
                        <w:t xml:space="preserve">  MsTimer2::set(TSAMP_MSEC, ISR_Sample); // Set sample msec, ISR name</w:t>
                      </w:r>
                    </w:p>
                    <w:p w14:paraId="201C04A6" w14:textId="77777777" w:rsidR="00FE7ED3" w:rsidRPr="003F0FD3" w:rsidRDefault="00FE7ED3" w:rsidP="003F0FD3">
                      <w:pPr>
                        <w:rPr>
                          <w:rFonts w:ascii="Courier" w:hAnsi="Courier"/>
                          <w:sz w:val="20"/>
                        </w:rPr>
                      </w:pPr>
                      <w:r w:rsidRPr="003F0FD3">
                        <w:rPr>
                          <w:rFonts w:ascii="Courier" w:hAnsi="Courier"/>
                          <w:sz w:val="20"/>
                        </w:rPr>
                        <w:t xml:space="preserve">  MsTimer2::start(); // start running the Timer </w:t>
                      </w:r>
                    </w:p>
                    <w:p w14:paraId="6DEB211B" w14:textId="77777777" w:rsidR="00FE7ED3" w:rsidRPr="003F0FD3" w:rsidRDefault="00FE7ED3" w:rsidP="003F0FD3">
                      <w:pPr>
                        <w:rPr>
                          <w:rFonts w:ascii="Courier" w:hAnsi="Courier"/>
                          <w:sz w:val="20"/>
                        </w:rPr>
                      </w:pPr>
                      <w:r w:rsidRPr="003F0FD3">
                        <w:rPr>
                          <w:rFonts w:ascii="Courier" w:hAnsi="Courier"/>
                          <w:sz w:val="20"/>
                        </w:rPr>
                        <w:t xml:space="preserve">  }</w:t>
                      </w:r>
                    </w:p>
                    <w:p w14:paraId="7061E99D" w14:textId="77777777" w:rsidR="00FE7ED3" w:rsidRPr="003F0FD3" w:rsidRDefault="00FE7ED3" w:rsidP="003F0FD3">
                      <w:pPr>
                        <w:rPr>
                          <w:rFonts w:ascii="Courier" w:hAnsi="Courier"/>
                          <w:sz w:val="20"/>
                        </w:rPr>
                      </w:pPr>
                    </w:p>
                    <w:p w14:paraId="774C1FF2" w14:textId="77777777" w:rsidR="00FE7ED3" w:rsidRPr="003F0FD3" w:rsidRDefault="00FE7ED3" w:rsidP="003F0FD3">
                      <w:pPr>
                        <w:rPr>
                          <w:rFonts w:ascii="Courier" w:hAnsi="Courier"/>
                          <w:sz w:val="20"/>
                        </w:rPr>
                      </w:pPr>
                    </w:p>
                    <w:p w14:paraId="3E72871E" w14:textId="77777777" w:rsidR="00FE7ED3" w:rsidRPr="003F0FD3" w:rsidRDefault="00FE7ED3" w:rsidP="003F0FD3">
                      <w:pPr>
                        <w:rPr>
                          <w:rFonts w:ascii="Courier" w:hAnsi="Courier"/>
                          <w:sz w:val="20"/>
                        </w:rPr>
                      </w:pPr>
                      <w:r w:rsidRPr="003F0FD3">
                        <w:rPr>
                          <w:rFonts w:ascii="Courier" w:hAnsi="Courier"/>
                          <w:sz w:val="20"/>
                        </w:rPr>
                        <w:t>//**********************************************************************</w:t>
                      </w:r>
                    </w:p>
                    <w:p w14:paraId="4AB65BA5" w14:textId="77777777" w:rsidR="00FE7ED3" w:rsidRPr="003F0FD3" w:rsidRDefault="00FE7ED3" w:rsidP="003F0FD3">
                      <w:pPr>
                        <w:rPr>
                          <w:rFonts w:ascii="Courier" w:hAnsi="Courier"/>
                          <w:sz w:val="20"/>
                        </w:rPr>
                      </w:pPr>
                      <w:r w:rsidRPr="003F0FD3">
                        <w:rPr>
                          <w:rFonts w:ascii="Courier" w:hAnsi="Courier"/>
                          <w:sz w:val="20"/>
                        </w:rPr>
                        <w:t>void loop()</w:t>
                      </w:r>
                    </w:p>
                    <w:p w14:paraId="50E6A94C" w14:textId="77777777" w:rsidR="00FE7ED3" w:rsidRPr="003F0FD3" w:rsidRDefault="00FE7ED3" w:rsidP="003F0FD3">
                      <w:pPr>
                        <w:rPr>
                          <w:rFonts w:ascii="Courier" w:hAnsi="Courier"/>
                          <w:sz w:val="20"/>
                        </w:rPr>
                      </w:pPr>
                      <w:r w:rsidRPr="003F0FD3">
                        <w:rPr>
                          <w:rFonts w:ascii="Courier" w:hAnsi="Courier"/>
                          <w:sz w:val="20"/>
                        </w:rPr>
                        <w:t>{</w:t>
                      </w:r>
                    </w:p>
                    <w:p w14:paraId="3BF9B914" w14:textId="77777777" w:rsidR="00FE7ED3" w:rsidRPr="003F0FD3" w:rsidRDefault="00FE7ED3" w:rsidP="003F0FD3">
                      <w:pPr>
                        <w:rPr>
                          <w:rFonts w:ascii="Courier" w:hAnsi="Courier"/>
                          <w:sz w:val="20"/>
                        </w:rPr>
                      </w:pPr>
                      <w:r w:rsidRPr="003F0FD3">
                        <w:rPr>
                          <w:rFonts w:ascii="Courier" w:hAnsi="Courier"/>
                          <w:sz w:val="20"/>
                        </w:rPr>
                        <w:t xml:space="preserve">  while (sampleFlag == false); // spin until ISR trigger</w:t>
                      </w:r>
                    </w:p>
                    <w:p w14:paraId="763E0064" w14:textId="77777777" w:rsidR="00FE7ED3" w:rsidRPr="003F0FD3" w:rsidRDefault="00FE7ED3" w:rsidP="003F0FD3">
                      <w:pPr>
                        <w:rPr>
                          <w:rFonts w:ascii="Courier" w:hAnsi="Courier"/>
                          <w:sz w:val="20"/>
                        </w:rPr>
                      </w:pPr>
                      <w:r w:rsidRPr="003F0FD3">
                        <w:rPr>
                          <w:rFonts w:ascii="Courier" w:hAnsi="Courier"/>
                          <w:sz w:val="20"/>
                        </w:rPr>
                        <w:t xml:space="preserve">  sampleFlag = false;          // disarm flag: enable next dwell</w:t>
                      </w:r>
                    </w:p>
                    <w:p w14:paraId="43A1EB26" w14:textId="77777777" w:rsidR="00FE7ED3" w:rsidRPr="003F0FD3" w:rsidRDefault="00FE7ED3" w:rsidP="003F0FD3">
                      <w:pPr>
                        <w:rPr>
                          <w:rFonts w:ascii="Courier" w:hAnsi="Courier"/>
                          <w:sz w:val="20"/>
                        </w:rPr>
                      </w:pPr>
                      <w:r w:rsidRPr="003F0FD3">
                        <w:rPr>
                          <w:rFonts w:ascii="Courier" w:hAnsi="Courier"/>
                          <w:sz w:val="20"/>
                        </w:rPr>
                        <w:t xml:space="preserve">  </w:t>
                      </w:r>
                    </w:p>
                    <w:p w14:paraId="35C6DD28" w14:textId="77777777" w:rsidR="00FE7ED3" w:rsidRPr="003F0FD3" w:rsidRDefault="00FE7ED3" w:rsidP="003F0FD3">
                      <w:pPr>
                        <w:rPr>
                          <w:rFonts w:ascii="Courier" w:hAnsi="Courier"/>
                          <w:sz w:val="20"/>
                        </w:rPr>
                      </w:pPr>
                      <w:r w:rsidRPr="003F0FD3">
                        <w:rPr>
                          <w:rFonts w:ascii="Courier" w:hAnsi="Courier"/>
                          <w:sz w:val="20"/>
                        </w:rPr>
                        <w:t xml:space="preserve">  sample = analogRead(A0);</w:t>
                      </w:r>
                    </w:p>
                    <w:p w14:paraId="291F24E5" w14:textId="77777777" w:rsidR="00FE7ED3" w:rsidRPr="003F0FD3" w:rsidRDefault="00FE7ED3" w:rsidP="003F0FD3">
                      <w:pPr>
                        <w:rPr>
                          <w:rFonts w:ascii="Courier" w:hAnsi="Courier"/>
                          <w:sz w:val="20"/>
                        </w:rPr>
                      </w:pPr>
                    </w:p>
                    <w:p w14:paraId="2AD7251B" w14:textId="77777777" w:rsidR="00FE7ED3" w:rsidRPr="003F0FD3" w:rsidRDefault="00FE7ED3" w:rsidP="003F0FD3">
                      <w:pPr>
                        <w:rPr>
                          <w:rFonts w:ascii="Courier" w:hAnsi="Courier"/>
                          <w:sz w:val="20"/>
                        </w:rPr>
                      </w:pPr>
                      <w:r w:rsidRPr="003F0FD3">
                        <w:rPr>
                          <w:rFonts w:ascii="Courier" w:hAnsi="Courier"/>
                          <w:sz w:val="20"/>
                        </w:rPr>
                        <w:t xml:space="preserve">  // Display results to console</w:t>
                      </w:r>
                    </w:p>
                    <w:p w14:paraId="1AB75454" w14:textId="77777777" w:rsidR="00FE7ED3" w:rsidRPr="003F0FD3" w:rsidRDefault="00FE7ED3" w:rsidP="003F0FD3">
                      <w:pPr>
                        <w:rPr>
                          <w:rFonts w:ascii="Courier" w:hAnsi="Courier"/>
                          <w:sz w:val="20"/>
                        </w:rPr>
                      </w:pPr>
                      <w:r w:rsidRPr="003F0FD3">
                        <w:rPr>
                          <w:rFonts w:ascii="Courier" w:hAnsi="Courier"/>
                          <w:sz w:val="20"/>
                        </w:rPr>
                        <w:t xml:space="preserve">  if (nSmpl == 1) Serial.print("\nsmpl\tADC\n");</w:t>
                      </w:r>
                    </w:p>
                    <w:p w14:paraId="062AD3FD" w14:textId="77777777" w:rsidR="00FE7ED3" w:rsidRPr="003F0FD3" w:rsidRDefault="00FE7ED3" w:rsidP="003F0FD3">
                      <w:pPr>
                        <w:rPr>
                          <w:rFonts w:ascii="Courier" w:hAnsi="Courier"/>
                          <w:sz w:val="20"/>
                        </w:rPr>
                      </w:pPr>
                      <w:r w:rsidRPr="003F0FD3">
                        <w:rPr>
                          <w:rFonts w:ascii="Courier" w:hAnsi="Courier"/>
                          <w:sz w:val="20"/>
                        </w:rPr>
                        <w:t xml:space="preserve">  Serial.print(nSmpl);  Serial.print('\t');</w:t>
                      </w:r>
                    </w:p>
                    <w:p w14:paraId="3413509A" w14:textId="77777777" w:rsidR="00FE7ED3" w:rsidRPr="003F0FD3" w:rsidRDefault="00FE7ED3" w:rsidP="003F0FD3">
                      <w:pPr>
                        <w:rPr>
                          <w:rFonts w:ascii="Courier" w:hAnsi="Courier"/>
                          <w:sz w:val="20"/>
                        </w:rPr>
                      </w:pPr>
                      <w:r w:rsidRPr="003F0FD3">
                        <w:rPr>
                          <w:rFonts w:ascii="Courier" w:hAnsi="Courier"/>
                          <w:sz w:val="20"/>
                        </w:rPr>
                        <w:t xml:space="preserve">  Serial.print(sample); Serial.print('\n');</w:t>
                      </w:r>
                    </w:p>
                    <w:p w14:paraId="6407E68E" w14:textId="77777777" w:rsidR="00FE7ED3" w:rsidRPr="003F0FD3" w:rsidRDefault="00FE7ED3" w:rsidP="003F0FD3">
                      <w:pPr>
                        <w:rPr>
                          <w:rFonts w:ascii="Courier" w:hAnsi="Courier"/>
                          <w:sz w:val="20"/>
                        </w:rPr>
                      </w:pPr>
                    </w:p>
                    <w:p w14:paraId="1E24C1C9" w14:textId="77777777" w:rsidR="00FE7ED3" w:rsidRPr="003F0FD3" w:rsidRDefault="00FE7ED3" w:rsidP="003F0FD3">
                      <w:pPr>
                        <w:rPr>
                          <w:rFonts w:ascii="Courier" w:hAnsi="Courier"/>
                          <w:sz w:val="20"/>
                        </w:rPr>
                      </w:pPr>
                      <w:r w:rsidRPr="003F0FD3">
                        <w:rPr>
                          <w:rFonts w:ascii="Courier" w:hAnsi="Courier"/>
                          <w:sz w:val="20"/>
                        </w:rPr>
                        <w:t xml:space="preserve">  if (++nSmpl &gt; NUM_SAMPLES) MsTimer2::stop();    </w:t>
                      </w:r>
                    </w:p>
                    <w:p w14:paraId="032AFA97" w14:textId="77777777" w:rsidR="00FE7ED3" w:rsidRPr="003F0FD3" w:rsidRDefault="00FE7ED3" w:rsidP="003F0FD3">
                      <w:pPr>
                        <w:rPr>
                          <w:rFonts w:ascii="Courier" w:hAnsi="Courier"/>
                          <w:sz w:val="20"/>
                        </w:rPr>
                      </w:pPr>
                      <w:r w:rsidRPr="003F0FD3">
                        <w:rPr>
                          <w:rFonts w:ascii="Courier" w:hAnsi="Courier"/>
                          <w:sz w:val="20"/>
                        </w:rPr>
                        <w:t xml:space="preserve">    </w:t>
                      </w:r>
                    </w:p>
                    <w:p w14:paraId="22DC19AC" w14:textId="77777777" w:rsidR="00FE7ED3" w:rsidRPr="003F0FD3" w:rsidRDefault="00FE7ED3" w:rsidP="003F0FD3">
                      <w:pPr>
                        <w:rPr>
                          <w:rFonts w:ascii="Courier" w:hAnsi="Courier"/>
                          <w:sz w:val="20"/>
                        </w:rPr>
                      </w:pPr>
                      <w:r w:rsidRPr="003F0FD3">
                        <w:rPr>
                          <w:rFonts w:ascii="Courier" w:hAnsi="Courier"/>
                          <w:sz w:val="20"/>
                        </w:rPr>
                        <w:t>} // loop()</w:t>
                      </w:r>
                    </w:p>
                    <w:p w14:paraId="70D19268" w14:textId="77777777" w:rsidR="00FE7ED3" w:rsidRPr="003F0FD3" w:rsidRDefault="00FE7ED3" w:rsidP="003F0FD3">
                      <w:pPr>
                        <w:rPr>
                          <w:rFonts w:ascii="Courier" w:hAnsi="Courier"/>
                          <w:sz w:val="20"/>
                        </w:rPr>
                      </w:pPr>
                    </w:p>
                    <w:p w14:paraId="32EA9618" w14:textId="77777777" w:rsidR="00FE7ED3" w:rsidRPr="003F0FD3" w:rsidRDefault="00FE7ED3" w:rsidP="003F0FD3">
                      <w:pPr>
                        <w:rPr>
                          <w:rFonts w:ascii="Courier" w:hAnsi="Courier"/>
                          <w:sz w:val="20"/>
                        </w:rPr>
                      </w:pPr>
                      <w:r w:rsidRPr="003F0FD3">
                        <w:rPr>
                          <w:rFonts w:ascii="Courier" w:hAnsi="Courier"/>
                          <w:sz w:val="20"/>
                        </w:rPr>
                        <w:t>//**********************************************************************</w:t>
                      </w:r>
                    </w:p>
                    <w:p w14:paraId="6C8CE95D" w14:textId="77777777" w:rsidR="00FE7ED3" w:rsidRPr="003F0FD3" w:rsidRDefault="00FE7ED3" w:rsidP="003F0FD3">
                      <w:pPr>
                        <w:rPr>
                          <w:rFonts w:ascii="Courier" w:hAnsi="Courier"/>
                          <w:sz w:val="20"/>
                        </w:rPr>
                      </w:pPr>
                      <w:r w:rsidRPr="003F0FD3">
                        <w:rPr>
                          <w:rFonts w:ascii="Courier" w:hAnsi="Courier"/>
                          <w:sz w:val="20"/>
                        </w:rPr>
                        <w:t>void ISR_Sample()</w:t>
                      </w:r>
                    </w:p>
                    <w:p w14:paraId="74E17C09" w14:textId="77777777" w:rsidR="00FE7ED3" w:rsidRPr="003F0FD3" w:rsidRDefault="00FE7ED3" w:rsidP="003F0FD3">
                      <w:pPr>
                        <w:rPr>
                          <w:rFonts w:ascii="Courier" w:hAnsi="Courier"/>
                          <w:sz w:val="20"/>
                        </w:rPr>
                      </w:pPr>
                      <w:r w:rsidRPr="003F0FD3">
                        <w:rPr>
                          <w:rFonts w:ascii="Courier" w:hAnsi="Courier"/>
                          <w:sz w:val="20"/>
                        </w:rPr>
                        <w:t>{</w:t>
                      </w:r>
                    </w:p>
                    <w:p w14:paraId="09604ACD" w14:textId="77777777" w:rsidR="00FE7ED3" w:rsidRPr="003F0FD3" w:rsidRDefault="00FE7ED3" w:rsidP="003F0FD3">
                      <w:pPr>
                        <w:rPr>
                          <w:rFonts w:ascii="Courier" w:hAnsi="Courier"/>
                          <w:sz w:val="20"/>
                        </w:rPr>
                      </w:pPr>
                      <w:r w:rsidRPr="003F0FD3">
                        <w:rPr>
                          <w:rFonts w:ascii="Courier" w:hAnsi="Courier"/>
                          <w:sz w:val="20"/>
                        </w:rPr>
                        <w:t xml:space="preserve">  sampleFlag = true; </w:t>
                      </w:r>
                    </w:p>
                    <w:p w14:paraId="3C9EAF82" w14:textId="4E2252BE" w:rsidR="00FE7ED3" w:rsidRPr="00121242" w:rsidRDefault="00FE7ED3" w:rsidP="003F0FD3">
                      <w:pPr>
                        <w:rPr>
                          <w:rFonts w:ascii="Courier" w:hAnsi="Courier"/>
                          <w:sz w:val="20"/>
                        </w:rPr>
                      </w:pPr>
                      <w:r w:rsidRPr="003F0FD3">
                        <w:rPr>
                          <w:rFonts w:ascii="Courier" w:hAnsi="Courier"/>
                          <w:sz w:val="20"/>
                        </w:rPr>
                        <w:t>}</w:t>
                      </w:r>
                    </w:p>
                  </w:txbxContent>
                </v:textbox>
                <w10:anchorlock/>
              </v:shape>
            </w:pict>
          </mc:Fallback>
        </mc:AlternateContent>
      </w:r>
    </w:p>
    <w:p w14:paraId="1E1CDBFF" w14:textId="543077B0" w:rsidR="008F5F7F" w:rsidRDefault="008F5F7F" w:rsidP="008F5F7F"/>
    <w:p w14:paraId="459696AA" w14:textId="0AE676FC" w:rsidR="008F5F7F" w:rsidRDefault="003F0FD3" w:rsidP="00402A3D">
      <w:pPr>
        <w:pStyle w:val="ListParagraph"/>
        <w:numPr>
          <w:ilvl w:val="0"/>
          <w:numId w:val="8"/>
        </w:numPr>
        <w:rPr>
          <w:bCs/>
        </w:rPr>
      </w:pPr>
      <w:r>
        <w:rPr>
          <w:bCs/>
        </w:rPr>
        <w:t>Open MATLAB and set the working directory to the location where you saved the three MATLAB files described above.  I have shown an example of where they are located on my machine</w:t>
      </w:r>
      <w:r w:rsidR="004F41BC">
        <w:rPr>
          <w:bCs/>
        </w:rPr>
        <w:t>.</w:t>
      </w:r>
    </w:p>
    <w:p w14:paraId="10340207" w14:textId="6602B1E6" w:rsidR="003F0FD3" w:rsidRPr="003F0FD3" w:rsidRDefault="003F0FD3" w:rsidP="003F0FD3">
      <w:pPr>
        <w:rPr>
          <w:bCs/>
        </w:rPr>
      </w:pPr>
      <w:r>
        <w:rPr>
          <w:noProof/>
        </w:rPr>
        <w:drawing>
          <wp:inline distT="0" distB="0" distL="0" distR="0" wp14:anchorId="106FA571" wp14:editId="6F831EA0">
            <wp:extent cx="5943600" cy="9664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66470"/>
                    </a:xfrm>
                    <a:prstGeom prst="rect">
                      <a:avLst/>
                    </a:prstGeom>
                  </pic:spPr>
                </pic:pic>
              </a:graphicData>
            </a:graphic>
          </wp:inline>
        </w:drawing>
      </w:r>
    </w:p>
    <w:p w14:paraId="194EB7BC" w14:textId="2658DF38" w:rsidR="003F0FD3" w:rsidRDefault="003F0FD3" w:rsidP="00402A3D">
      <w:pPr>
        <w:pStyle w:val="ListParagraph"/>
        <w:numPr>
          <w:ilvl w:val="0"/>
          <w:numId w:val="8"/>
        </w:numPr>
        <w:rPr>
          <w:bCs/>
        </w:rPr>
      </w:pPr>
      <w:r>
        <w:rPr>
          <w:bCs/>
        </w:rPr>
        <w:t>Upload the Arduino code to the hardware.</w:t>
      </w:r>
    </w:p>
    <w:p w14:paraId="3A782695" w14:textId="6DA86785" w:rsidR="003F0FD3" w:rsidRDefault="003F0FD3" w:rsidP="00402A3D">
      <w:pPr>
        <w:pStyle w:val="ListParagraph"/>
        <w:numPr>
          <w:ilvl w:val="0"/>
          <w:numId w:val="8"/>
        </w:numPr>
        <w:rPr>
          <w:bCs/>
        </w:rPr>
      </w:pPr>
      <w:r>
        <w:rPr>
          <w:bCs/>
        </w:rPr>
        <w:t>In the MATLAB command window (we won’t be using the Live Editor for this) type the command “</w:t>
      </w:r>
      <w:r w:rsidR="003D1AA5">
        <w:rPr>
          <w:bCs/>
        </w:rPr>
        <w:t xml:space="preserve">data = </w:t>
      </w:r>
      <w:proofErr w:type="spellStart"/>
      <w:r>
        <w:rPr>
          <w:bCs/>
        </w:rPr>
        <w:t>CaptureArduinoData</w:t>
      </w:r>
      <w:proofErr w:type="spellEnd"/>
      <w:r>
        <w:rPr>
          <w:bCs/>
        </w:rPr>
        <w:t>” as shown below</w:t>
      </w:r>
      <w:r w:rsidR="004332D1">
        <w:rPr>
          <w:bCs/>
        </w:rPr>
        <w:t xml:space="preserve"> using the Name-Value property pairs for the Com Port and the </w:t>
      </w:r>
      <w:proofErr w:type="spellStart"/>
      <w:r w:rsidR="004332D1">
        <w:rPr>
          <w:bCs/>
        </w:rPr>
        <w:t>Baudrate</w:t>
      </w:r>
      <w:proofErr w:type="spellEnd"/>
      <w:r w:rsidR="004332D1">
        <w:rPr>
          <w:bCs/>
        </w:rPr>
        <w:t xml:space="preserve">.  The default value for the Com Port is 3 and </w:t>
      </w:r>
      <w:proofErr w:type="spellStart"/>
      <w:r w:rsidR="004332D1">
        <w:rPr>
          <w:bCs/>
        </w:rPr>
        <w:t>Baudrate</w:t>
      </w:r>
      <w:proofErr w:type="spellEnd"/>
      <w:r w:rsidR="004332D1">
        <w:rPr>
          <w:bCs/>
        </w:rPr>
        <w:t xml:space="preserve"> is 9600.  If these are the values that you need, then you don’t need to include the arguments.</w:t>
      </w:r>
    </w:p>
    <w:p w14:paraId="4E19390F" w14:textId="77777777" w:rsidR="003F0FD3" w:rsidRPr="003F0FD3" w:rsidRDefault="003F0FD3" w:rsidP="003F0FD3">
      <w:pPr>
        <w:rPr>
          <w:bCs/>
        </w:rPr>
      </w:pPr>
    </w:p>
    <w:p w14:paraId="5F3149C9" w14:textId="0897F73A" w:rsidR="00803649" w:rsidRDefault="004332D1" w:rsidP="00803649">
      <w:pPr>
        <w:keepNext/>
        <w:jc w:val="center"/>
      </w:pPr>
      <w:r>
        <w:rPr>
          <w:noProof/>
        </w:rPr>
        <w:drawing>
          <wp:inline distT="0" distB="0" distL="0" distR="0" wp14:anchorId="48F416A1" wp14:editId="5714FEEB">
            <wp:extent cx="5105400" cy="685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5400" cy="685800"/>
                    </a:xfrm>
                    <a:prstGeom prst="rect">
                      <a:avLst/>
                    </a:prstGeom>
                  </pic:spPr>
                </pic:pic>
              </a:graphicData>
            </a:graphic>
          </wp:inline>
        </w:drawing>
      </w:r>
    </w:p>
    <w:p w14:paraId="0856E10E" w14:textId="6D459187" w:rsidR="003F0FD3" w:rsidRDefault="00803649" w:rsidP="00803649">
      <w:pPr>
        <w:pStyle w:val="Caption"/>
        <w:jc w:val="center"/>
        <w:rPr>
          <w:bCs/>
        </w:rPr>
      </w:pPr>
      <w:r>
        <w:t xml:space="preserve">Figure </w:t>
      </w:r>
      <w:fldSimple w:instr=" SEQ Figure \* ARABIC ">
        <w:r w:rsidR="006351C7">
          <w:rPr>
            <w:noProof/>
          </w:rPr>
          <w:t>1</w:t>
        </w:r>
      </w:fldSimple>
      <w:r>
        <w:t xml:space="preserve">  Command Line to Capture Data from the Arduino on the Serial Port</w:t>
      </w:r>
    </w:p>
    <w:p w14:paraId="5D523DD1" w14:textId="77777777" w:rsidR="003F0FD3" w:rsidRDefault="003F0FD3" w:rsidP="003F0FD3">
      <w:pPr>
        <w:jc w:val="center"/>
        <w:rPr>
          <w:bCs/>
        </w:rPr>
      </w:pPr>
    </w:p>
    <w:p w14:paraId="57F2CD55" w14:textId="6DF10C6B" w:rsidR="00EE1F25" w:rsidRDefault="00EE1F25" w:rsidP="003F0FD3">
      <w:pPr>
        <w:ind w:left="720"/>
        <w:rPr>
          <w:bCs/>
        </w:rPr>
      </w:pPr>
      <w:r>
        <w:rPr>
          <w:bCs/>
        </w:rPr>
        <w:t>Here is an easily copyable line of text for the command shown in the figure</w:t>
      </w:r>
    </w:p>
    <w:p w14:paraId="7F24A640" w14:textId="77777777" w:rsidR="00EE1F25" w:rsidRDefault="00EE1F25" w:rsidP="003F0FD3">
      <w:pPr>
        <w:ind w:left="720"/>
        <w:rPr>
          <w:bCs/>
        </w:rPr>
      </w:pPr>
    </w:p>
    <w:p w14:paraId="08F1C63D" w14:textId="47BFB6AA" w:rsidR="00EE1F25" w:rsidRPr="00EE1F25" w:rsidRDefault="00EE1F25" w:rsidP="00EE1F25">
      <w:pPr>
        <w:ind w:left="720"/>
        <w:jc w:val="center"/>
        <w:rPr>
          <w:bCs/>
          <w:color w:val="0070C0"/>
        </w:rPr>
      </w:pPr>
      <w:r w:rsidRPr="00EE1F25">
        <w:rPr>
          <w:bCs/>
          <w:color w:val="0070C0"/>
        </w:rPr>
        <w:t xml:space="preserve">data = </w:t>
      </w:r>
      <w:proofErr w:type="spellStart"/>
      <w:r w:rsidRPr="00EE1F25">
        <w:rPr>
          <w:bCs/>
          <w:color w:val="0070C0"/>
        </w:rPr>
        <w:t>CaptureArduinoData</w:t>
      </w:r>
      <w:proofErr w:type="spellEnd"/>
      <w:r w:rsidRPr="00EE1F25">
        <w:rPr>
          <w:bCs/>
          <w:color w:val="0070C0"/>
        </w:rPr>
        <w:t>('ComPort',3,'BaudRate',9600</w:t>
      </w:r>
      <w:proofErr w:type="gramStart"/>
      <w:r w:rsidRPr="00EE1F25">
        <w:rPr>
          <w:bCs/>
          <w:color w:val="0070C0"/>
        </w:rPr>
        <w:t>);</w:t>
      </w:r>
      <w:proofErr w:type="gramEnd"/>
    </w:p>
    <w:p w14:paraId="6FFAE4A2" w14:textId="77777777" w:rsidR="00EE1F25" w:rsidRDefault="00EE1F25" w:rsidP="003F0FD3">
      <w:pPr>
        <w:ind w:left="720"/>
        <w:rPr>
          <w:bCs/>
        </w:rPr>
      </w:pPr>
    </w:p>
    <w:p w14:paraId="40F892CF" w14:textId="4C9DAC96" w:rsidR="003F0FD3" w:rsidRDefault="003F0FD3" w:rsidP="003F0FD3">
      <w:pPr>
        <w:ind w:left="720"/>
        <w:rPr>
          <w:bCs/>
        </w:rPr>
      </w:pPr>
      <w:r>
        <w:rPr>
          <w:bCs/>
        </w:rPr>
        <w:t>The MATLAB script will echo what is sent to the serial port just as was done using the serial monitor.</w:t>
      </w:r>
    </w:p>
    <w:p w14:paraId="0707E20F" w14:textId="54781D69" w:rsidR="00803649" w:rsidRDefault="00803649" w:rsidP="003F0FD3">
      <w:pPr>
        <w:ind w:left="720"/>
        <w:rPr>
          <w:bCs/>
        </w:rPr>
      </w:pPr>
    </w:p>
    <w:p w14:paraId="6061C303" w14:textId="27D0E909" w:rsidR="008F5F7F" w:rsidRDefault="008F5F7F" w:rsidP="004F4D38">
      <w:pPr>
        <w:rPr>
          <w:b/>
          <w:u w:val="single"/>
        </w:rPr>
      </w:pPr>
    </w:p>
    <w:p w14:paraId="1269D123" w14:textId="77777777" w:rsidR="00803649" w:rsidRDefault="003F0FD3" w:rsidP="00803649">
      <w:pPr>
        <w:keepNext/>
        <w:jc w:val="center"/>
      </w:pPr>
      <w:r>
        <w:rPr>
          <w:noProof/>
        </w:rPr>
        <w:lastRenderedPageBreak/>
        <w:drawing>
          <wp:inline distT="0" distB="0" distL="0" distR="0" wp14:anchorId="575F217B" wp14:editId="77944FB6">
            <wp:extent cx="2638425" cy="23431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8425" cy="2343150"/>
                    </a:xfrm>
                    <a:prstGeom prst="rect">
                      <a:avLst/>
                    </a:prstGeom>
                  </pic:spPr>
                </pic:pic>
              </a:graphicData>
            </a:graphic>
          </wp:inline>
        </w:drawing>
      </w:r>
    </w:p>
    <w:p w14:paraId="1488C18F" w14:textId="5000B618" w:rsidR="003F0FD3" w:rsidRDefault="00803649" w:rsidP="00803649">
      <w:pPr>
        <w:pStyle w:val="Caption"/>
        <w:jc w:val="center"/>
        <w:rPr>
          <w:b/>
          <w:u w:val="single"/>
        </w:rPr>
      </w:pPr>
      <w:r>
        <w:t xml:space="preserve">Figure </w:t>
      </w:r>
      <w:fldSimple w:instr=" SEQ Figure \* ARABIC ">
        <w:r w:rsidR="006351C7">
          <w:rPr>
            <w:noProof/>
          </w:rPr>
          <w:t>2</w:t>
        </w:r>
      </w:fldSimple>
      <w:r>
        <w:t xml:space="preserve">  MATLAB Echo of Arduino Serial Port</w:t>
      </w:r>
    </w:p>
    <w:p w14:paraId="142849CA" w14:textId="08DAE018" w:rsidR="00803649" w:rsidRDefault="00803649" w:rsidP="003F0FD3">
      <w:pPr>
        <w:jc w:val="center"/>
        <w:rPr>
          <w:b/>
          <w:u w:val="single"/>
        </w:rPr>
      </w:pPr>
    </w:p>
    <w:p w14:paraId="0902CF00" w14:textId="3774AFB8" w:rsidR="00803649" w:rsidRPr="003F0FD3" w:rsidRDefault="00803649" w:rsidP="00803649">
      <w:pPr>
        <w:ind w:left="720"/>
        <w:rPr>
          <w:bCs/>
        </w:rPr>
      </w:pPr>
      <w:r>
        <w:rPr>
          <w:bCs/>
        </w:rPr>
        <w:t>After the Arduino stops sending data (the default timeout is 1 second with no data), MATLAB will issue a prompt asking whether you want to save the data.  The default is NO.  Type ‘y’ to save the data.  A file selection interface will appear.  Save the data using a descriptive file name so that you know what the data was later.</w:t>
      </w:r>
    </w:p>
    <w:p w14:paraId="4FD3BCE7" w14:textId="77777777" w:rsidR="00803649" w:rsidRDefault="00803649" w:rsidP="003F0FD3">
      <w:pPr>
        <w:jc w:val="center"/>
        <w:rPr>
          <w:b/>
          <w:u w:val="single"/>
        </w:rPr>
      </w:pPr>
    </w:p>
    <w:p w14:paraId="1CEC65C5" w14:textId="3409071E" w:rsidR="003F0FD3" w:rsidRDefault="003F0FD3" w:rsidP="004F4D38">
      <w:pPr>
        <w:rPr>
          <w:b/>
          <w:u w:val="single"/>
        </w:rPr>
      </w:pPr>
    </w:p>
    <w:p w14:paraId="7013A668" w14:textId="7C77C4C8" w:rsidR="00803649" w:rsidRDefault="002557A9" w:rsidP="00803649">
      <w:pPr>
        <w:keepNext/>
        <w:jc w:val="center"/>
      </w:pPr>
      <w:r>
        <w:rPr>
          <w:noProof/>
        </w:rPr>
        <w:drawing>
          <wp:inline distT="0" distB="0" distL="0" distR="0" wp14:anchorId="19C52FB5" wp14:editId="3CC400C1">
            <wp:extent cx="1733550" cy="11144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3550" cy="1114425"/>
                    </a:xfrm>
                    <a:prstGeom prst="rect">
                      <a:avLst/>
                    </a:prstGeom>
                  </pic:spPr>
                </pic:pic>
              </a:graphicData>
            </a:graphic>
          </wp:inline>
        </w:drawing>
      </w:r>
    </w:p>
    <w:p w14:paraId="5962C77D" w14:textId="4F9A0809" w:rsidR="003F0FD3" w:rsidRDefault="00803649" w:rsidP="00803649">
      <w:pPr>
        <w:pStyle w:val="Caption"/>
        <w:jc w:val="center"/>
        <w:rPr>
          <w:b/>
          <w:u w:val="single"/>
        </w:rPr>
      </w:pPr>
      <w:r>
        <w:t xml:space="preserve">Figure </w:t>
      </w:r>
      <w:fldSimple w:instr=" SEQ Figure \* ARABIC ">
        <w:r w:rsidR="006351C7">
          <w:rPr>
            <w:noProof/>
          </w:rPr>
          <w:t>3</w:t>
        </w:r>
      </w:fldSimple>
      <w:r>
        <w:t xml:space="preserve"> MATLAB Prompt to Save Data after Arduino Stops Sending</w:t>
      </w:r>
    </w:p>
    <w:p w14:paraId="3BECF47D" w14:textId="5D2EE017" w:rsidR="003F0FD3" w:rsidRDefault="00B10E3F" w:rsidP="00B10E3F">
      <w:pPr>
        <w:ind w:left="720"/>
        <w:rPr>
          <w:b/>
          <w:u w:val="single"/>
        </w:rPr>
      </w:pPr>
      <w:r>
        <w:rPr>
          <w:b/>
          <w:u w:val="single"/>
        </w:rPr>
        <w:t>NOTE</w:t>
      </w:r>
      <w:proofErr w:type="gramStart"/>
      <w:r>
        <w:rPr>
          <w:b/>
          <w:u w:val="single"/>
        </w:rPr>
        <w:t>:  There</w:t>
      </w:r>
      <w:proofErr w:type="gramEnd"/>
      <w:r>
        <w:rPr>
          <w:b/>
          <w:u w:val="single"/>
        </w:rPr>
        <w:t xml:space="preserve"> may be times when MATLAB and the Arduino are trying to use the serial port at the same </w:t>
      </w:r>
      <w:proofErr w:type="gramStart"/>
      <w:r>
        <w:rPr>
          <w:b/>
          <w:u w:val="single"/>
        </w:rPr>
        <w:t>time</w:t>
      </w:r>
      <w:proofErr w:type="gramEnd"/>
      <w:r>
        <w:rPr>
          <w:b/>
          <w:u w:val="single"/>
        </w:rPr>
        <w:t xml:space="preserve"> and you won’t be able to upload the Arduino sketch.  If this happens type the following command into the MATLAB command window.</w:t>
      </w:r>
    </w:p>
    <w:p w14:paraId="6A57B782" w14:textId="4227D84F" w:rsidR="00B10E3F" w:rsidRDefault="00B10E3F" w:rsidP="00B10E3F">
      <w:pPr>
        <w:ind w:left="720"/>
        <w:rPr>
          <w:b/>
          <w:u w:val="single"/>
        </w:rPr>
      </w:pPr>
    </w:p>
    <w:p w14:paraId="0DA21FA0" w14:textId="0AE2CCD1" w:rsidR="00B10E3F" w:rsidRDefault="00EE1F25" w:rsidP="00B10E3F">
      <w:pPr>
        <w:ind w:left="720"/>
        <w:jc w:val="center"/>
        <w:rPr>
          <w:b/>
          <w:u w:val="single"/>
        </w:rPr>
      </w:pPr>
      <w:r w:rsidRPr="00EE1F25">
        <w:rPr>
          <w:b/>
          <w:noProof/>
          <w:u w:val="single"/>
        </w:rPr>
        <w:drawing>
          <wp:inline distT="0" distB="0" distL="0" distR="0" wp14:anchorId="39D82779" wp14:editId="245052E4">
            <wp:extent cx="2419688" cy="562053"/>
            <wp:effectExtent l="0" t="0" r="0" b="0"/>
            <wp:docPr id="9594568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456833" name="Picture 1" descr="A screen shot of a computer&#10;&#10;Description automatically generated"/>
                    <pic:cNvPicPr/>
                  </pic:nvPicPr>
                  <pic:blipFill>
                    <a:blip r:embed="rId19"/>
                    <a:stretch>
                      <a:fillRect/>
                    </a:stretch>
                  </pic:blipFill>
                  <pic:spPr>
                    <a:xfrm>
                      <a:off x="0" y="0"/>
                      <a:ext cx="2419688" cy="562053"/>
                    </a:xfrm>
                    <a:prstGeom prst="rect">
                      <a:avLst/>
                    </a:prstGeom>
                  </pic:spPr>
                </pic:pic>
              </a:graphicData>
            </a:graphic>
          </wp:inline>
        </w:drawing>
      </w:r>
    </w:p>
    <w:p w14:paraId="707C29AC" w14:textId="77777777" w:rsidR="00EE1F25" w:rsidRDefault="00EE1F25" w:rsidP="00B10E3F">
      <w:pPr>
        <w:ind w:left="720"/>
        <w:jc w:val="center"/>
        <w:rPr>
          <w:b/>
          <w:u w:val="single"/>
        </w:rPr>
      </w:pPr>
    </w:p>
    <w:p w14:paraId="7A6CF047" w14:textId="3B97AB2E" w:rsidR="00B10E3F" w:rsidRDefault="00B10E3F" w:rsidP="00B10E3F">
      <w:pPr>
        <w:ind w:left="720"/>
        <w:rPr>
          <w:b/>
          <w:u w:val="single"/>
        </w:rPr>
      </w:pPr>
      <w:r>
        <w:rPr>
          <w:b/>
          <w:u w:val="single"/>
        </w:rPr>
        <w:t xml:space="preserve">This will attempt to release the serial port from MATLAB.  </w:t>
      </w:r>
      <w:r w:rsidR="00EE1F25">
        <w:rPr>
          <w:b/>
          <w:u w:val="single"/>
        </w:rPr>
        <w:t xml:space="preserve">If this doesn’t </w:t>
      </w:r>
      <w:proofErr w:type="gramStart"/>
      <w:r w:rsidR="00EE1F25">
        <w:rPr>
          <w:b/>
          <w:u w:val="single"/>
        </w:rPr>
        <w:t>work</w:t>
      </w:r>
      <w:proofErr w:type="gramEnd"/>
      <w:r w:rsidR="00EE1F25">
        <w:rPr>
          <w:b/>
          <w:u w:val="single"/>
        </w:rPr>
        <w:t xml:space="preserve"> </w:t>
      </w:r>
      <w:r>
        <w:rPr>
          <w:b/>
          <w:u w:val="single"/>
        </w:rPr>
        <w:t>try to re-load the Arduino sketch.</w:t>
      </w:r>
    </w:p>
    <w:p w14:paraId="36FEA598" w14:textId="77777777" w:rsidR="00EE1F25" w:rsidRDefault="00EE1F25" w:rsidP="00B10E3F">
      <w:pPr>
        <w:ind w:left="720"/>
        <w:rPr>
          <w:b/>
          <w:u w:val="single"/>
        </w:rPr>
      </w:pPr>
    </w:p>
    <w:p w14:paraId="2EF41CE3" w14:textId="7D212E41" w:rsidR="003F0FD3" w:rsidRDefault="003F24EC" w:rsidP="00402A3D">
      <w:pPr>
        <w:pStyle w:val="ListParagraph"/>
        <w:numPr>
          <w:ilvl w:val="0"/>
          <w:numId w:val="8"/>
        </w:numPr>
        <w:rPr>
          <w:bCs/>
        </w:rPr>
      </w:pPr>
      <w:r>
        <w:rPr>
          <w:bCs/>
        </w:rPr>
        <w:t xml:space="preserve">It is useful to see what is happening with the values captured by the temperature sensor as they occur.  An active plot of the data is a convenient </w:t>
      </w:r>
      <w:proofErr w:type="gramStart"/>
      <w:r>
        <w:rPr>
          <w:bCs/>
        </w:rPr>
        <w:t>tool</w:t>
      </w:r>
      <w:proofErr w:type="gramEnd"/>
      <w:r>
        <w:rPr>
          <w:bCs/>
        </w:rPr>
        <w:t xml:space="preserve"> and this can be done using the </w:t>
      </w:r>
      <w:proofErr w:type="spellStart"/>
      <w:r>
        <w:rPr>
          <w:bCs/>
        </w:rPr>
        <w:t>CaptureArduinoData</w:t>
      </w:r>
      <w:proofErr w:type="spellEnd"/>
      <w:r>
        <w:rPr>
          <w:bCs/>
        </w:rPr>
        <w:t xml:space="preserve"> script.  Adding an option to the calling arguments of the script will enable the plot.  Use the command “</w:t>
      </w:r>
      <w:proofErr w:type="spellStart"/>
      <w:r>
        <w:rPr>
          <w:bCs/>
        </w:rPr>
        <w:t>CaptureArduinoData</w:t>
      </w:r>
      <w:proofErr w:type="spellEnd"/>
      <w:r>
        <w:rPr>
          <w:bCs/>
        </w:rPr>
        <w:t>;”</w:t>
      </w:r>
      <w:r w:rsidR="004332D1">
        <w:rPr>
          <w:bCs/>
        </w:rPr>
        <w:t xml:space="preserve"> with an additional </w:t>
      </w:r>
      <w:r w:rsidR="004332D1">
        <w:rPr>
          <w:bCs/>
        </w:rPr>
        <w:lastRenderedPageBreak/>
        <w:t xml:space="preserve">Name-Value property called </w:t>
      </w:r>
      <w:proofErr w:type="spellStart"/>
      <w:r w:rsidR="004332D1">
        <w:rPr>
          <w:bCs/>
        </w:rPr>
        <w:t>NumActivePlots</w:t>
      </w:r>
      <w:proofErr w:type="spellEnd"/>
      <w:r w:rsidR="004332D1">
        <w:rPr>
          <w:bCs/>
        </w:rPr>
        <w:t xml:space="preserve"> followed by the number of plots to be created.</w:t>
      </w:r>
    </w:p>
    <w:p w14:paraId="795ECF7F" w14:textId="030C4805" w:rsidR="003F24EC" w:rsidRDefault="003F24EC" w:rsidP="003F24EC">
      <w:pPr>
        <w:rPr>
          <w:bCs/>
        </w:rPr>
      </w:pPr>
    </w:p>
    <w:p w14:paraId="0933A99B" w14:textId="103A9541" w:rsidR="003F24EC" w:rsidRDefault="004332D1" w:rsidP="003F24EC">
      <w:pPr>
        <w:jc w:val="center"/>
        <w:rPr>
          <w:bCs/>
        </w:rPr>
      </w:pPr>
      <w:r>
        <w:rPr>
          <w:noProof/>
        </w:rPr>
        <w:drawing>
          <wp:inline distT="0" distB="0" distL="0" distR="0" wp14:anchorId="327CA9FE" wp14:editId="697E6DC3">
            <wp:extent cx="5943600" cy="56705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67055"/>
                    </a:xfrm>
                    <a:prstGeom prst="rect">
                      <a:avLst/>
                    </a:prstGeom>
                  </pic:spPr>
                </pic:pic>
              </a:graphicData>
            </a:graphic>
          </wp:inline>
        </w:drawing>
      </w:r>
    </w:p>
    <w:p w14:paraId="30DD10B6" w14:textId="56D80C16" w:rsidR="003F24EC" w:rsidRDefault="003F24EC" w:rsidP="003F24EC">
      <w:pPr>
        <w:jc w:val="center"/>
        <w:rPr>
          <w:bCs/>
        </w:rPr>
      </w:pPr>
    </w:p>
    <w:p w14:paraId="09E93826" w14:textId="77777777" w:rsidR="00EE1F25" w:rsidRDefault="00EE1F25" w:rsidP="00EE1F25">
      <w:pPr>
        <w:rPr>
          <w:bCs/>
        </w:rPr>
      </w:pPr>
    </w:p>
    <w:p w14:paraId="6D33028E" w14:textId="43DDE46B" w:rsidR="00EE1F25" w:rsidRDefault="00EE1F25" w:rsidP="003F24EC">
      <w:pPr>
        <w:ind w:left="720"/>
        <w:rPr>
          <w:bCs/>
        </w:rPr>
      </w:pPr>
      <w:r>
        <w:rPr>
          <w:bCs/>
        </w:rPr>
        <w:t>The command line as text for easy copy is shown below</w:t>
      </w:r>
    </w:p>
    <w:p w14:paraId="7240127F" w14:textId="77777777" w:rsidR="00EE1F25" w:rsidRDefault="00EE1F25" w:rsidP="003F24EC">
      <w:pPr>
        <w:ind w:left="720"/>
        <w:rPr>
          <w:bCs/>
        </w:rPr>
      </w:pPr>
    </w:p>
    <w:p w14:paraId="25937038" w14:textId="6C446DEE" w:rsidR="00EE1F25" w:rsidRDefault="00EE1F25" w:rsidP="00EE1F25">
      <w:pPr>
        <w:ind w:left="720"/>
        <w:jc w:val="center"/>
        <w:rPr>
          <w:bCs/>
        </w:rPr>
      </w:pPr>
      <w:r w:rsidRPr="00EE1F25">
        <w:rPr>
          <w:bCs/>
        </w:rPr>
        <w:t>data = CaptureArduinoData('ComPort',3,'BaudRate',9600,'NumActivePlots',1</w:t>
      </w:r>
      <w:proofErr w:type="gramStart"/>
      <w:r w:rsidRPr="00EE1F25">
        <w:rPr>
          <w:bCs/>
        </w:rPr>
        <w:t>);</w:t>
      </w:r>
      <w:proofErr w:type="gramEnd"/>
    </w:p>
    <w:p w14:paraId="0C5438C1" w14:textId="77777777" w:rsidR="00EE1F25" w:rsidRDefault="00EE1F25" w:rsidP="003F24EC">
      <w:pPr>
        <w:ind w:left="720"/>
        <w:rPr>
          <w:bCs/>
        </w:rPr>
      </w:pPr>
    </w:p>
    <w:p w14:paraId="395486B4" w14:textId="531BD123" w:rsidR="003F24EC" w:rsidRDefault="00C63E04" w:rsidP="003F24EC">
      <w:pPr>
        <w:ind w:left="720"/>
        <w:rPr>
          <w:bCs/>
        </w:rPr>
      </w:pPr>
      <w:r>
        <w:rPr>
          <w:bCs/>
        </w:rPr>
        <w:t xml:space="preserve">After executing the command in MATLAB a figure will open.  </w:t>
      </w:r>
      <w:r w:rsidR="003F24EC">
        <w:rPr>
          <w:bCs/>
        </w:rPr>
        <w:t xml:space="preserve">As data </w:t>
      </w:r>
      <w:r>
        <w:rPr>
          <w:bCs/>
        </w:rPr>
        <w:t>comes in on the serial port, you will see the data actively being drawn and updated on the plot.</w:t>
      </w:r>
      <w:r w:rsidR="00141428">
        <w:rPr>
          <w:bCs/>
        </w:rPr>
        <w:t xml:space="preserve">  The data is always plotted versus the sample number in the first column.  To create </w:t>
      </w:r>
      <w:r w:rsidR="00204999">
        <w:rPr>
          <w:bCs/>
        </w:rPr>
        <w:t>one</w:t>
      </w:r>
      <w:r w:rsidR="00141428">
        <w:rPr>
          <w:bCs/>
        </w:rPr>
        <w:t xml:space="preserve"> active </w:t>
      </w:r>
      <w:proofErr w:type="gramStart"/>
      <w:r w:rsidR="00141428">
        <w:rPr>
          <w:bCs/>
        </w:rPr>
        <w:t>graph</w:t>
      </w:r>
      <w:proofErr w:type="gramEnd"/>
      <w:r w:rsidR="00141428">
        <w:rPr>
          <w:bCs/>
        </w:rPr>
        <w:t xml:space="preserve"> you must have at least </w:t>
      </w:r>
      <w:proofErr w:type="spellStart"/>
      <w:r w:rsidR="00141428">
        <w:rPr>
          <w:bCs/>
        </w:rPr>
        <w:t>NumActivePlots</w:t>
      </w:r>
      <w:proofErr w:type="spellEnd"/>
      <w:r w:rsidR="00141428">
        <w:rPr>
          <w:bCs/>
        </w:rPr>
        <w:t xml:space="preserve"> + 1 columns of data, the first column is </w:t>
      </w:r>
      <w:r w:rsidR="004F41BC">
        <w:rPr>
          <w:bCs/>
        </w:rPr>
        <w:t xml:space="preserve">always used as </w:t>
      </w:r>
      <w:r w:rsidR="00141428">
        <w:rPr>
          <w:bCs/>
        </w:rPr>
        <w:t xml:space="preserve">the x-axis </w:t>
      </w:r>
      <w:r w:rsidR="004F41BC">
        <w:rPr>
          <w:bCs/>
        </w:rPr>
        <w:t xml:space="preserve">value </w:t>
      </w:r>
      <w:r w:rsidR="00141428">
        <w:rPr>
          <w:bCs/>
        </w:rPr>
        <w:t xml:space="preserve">and the remaining columns are the </w:t>
      </w:r>
      <w:r w:rsidR="00204999">
        <w:rPr>
          <w:bCs/>
        </w:rPr>
        <w:t>y-axis values for each plot</w:t>
      </w:r>
      <w:r w:rsidR="00141428">
        <w:rPr>
          <w:bCs/>
        </w:rPr>
        <w:t xml:space="preserve">. </w:t>
      </w:r>
    </w:p>
    <w:p w14:paraId="298ACFDD" w14:textId="4D551C96" w:rsidR="00C63E04" w:rsidRDefault="00C63E04" w:rsidP="003F24EC">
      <w:pPr>
        <w:ind w:left="720"/>
        <w:rPr>
          <w:bCs/>
        </w:rPr>
      </w:pPr>
    </w:p>
    <w:p w14:paraId="55F9F26B" w14:textId="1CA1E6CB" w:rsidR="00C63E04" w:rsidRDefault="00C63E04" w:rsidP="00402A3D">
      <w:pPr>
        <w:pStyle w:val="ListParagraph"/>
        <w:numPr>
          <w:ilvl w:val="0"/>
          <w:numId w:val="8"/>
        </w:numPr>
        <w:rPr>
          <w:bCs/>
        </w:rPr>
      </w:pPr>
      <w:r>
        <w:rPr>
          <w:bCs/>
        </w:rPr>
        <w:t>Upload the Arduino script again</w:t>
      </w:r>
      <w:r w:rsidR="002557A9">
        <w:rPr>
          <w:bCs/>
        </w:rPr>
        <w:t>.  You must wait for the script to load before starting MATLAB as the serial port is used to upload the script and transfer data.  C</w:t>
      </w:r>
      <w:r>
        <w:rPr>
          <w:bCs/>
        </w:rPr>
        <w:t xml:space="preserve">apture data in MATLAB using an Active plot.  After about 1 second, hold the temperature sensor between your fingers for about five seconds and then release.  Watch what happens to the data on the graph.  Save the data to a file with a descriptive name that you will remember.  </w:t>
      </w:r>
    </w:p>
    <w:p w14:paraId="4CD885D5" w14:textId="77777777" w:rsidR="002557A9" w:rsidRPr="002557A9" w:rsidRDefault="002557A9" w:rsidP="002557A9">
      <w:pPr>
        <w:ind w:left="360"/>
        <w:rPr>
          <w:bCs/>
        </w:rPr>
      </w:pPr>
    </w:p>
    <w:p w14:paraId="252ED27E" w14:textId="66389EFA" w:rsidR="002557A9" w:rsidRPr="002557A9" w:rsidRDefault="002557A9" w:rsidP="002557A9">
      <w:pPr>
        <w:jc w:val="center"/>
        <w:rPr>
          <w:bCs/>
        </w:rPr>
      </w:pPr>
      <w:r>
        <w:rPr>
          <w:noProof/>
        </w:rPr>
        <w:lastRenderedPageBreak/>
        <w:drawing>
          <wp:inline distT="0" distB="0" distL="0" distR="0" wp14:anchorId="2537DB27" wp14:editId="7059774F">
            <wp:extent cx="4118458" cy="3752047"/>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1309" cy="3763754"/>
                    </a:xfrm>
                    <a:prstGeom prst="rect">
                      <a:avLst/>
                    </a:prstGeom>
                  </pic:spPr>
                </pic:pic>
              </a:graphicData>
            </a:graphic>
          </wp:inline>
        </w:drawing>
      </w:r>
    </w:p>
    <w:p w14:paraId="0C4293C0" w14:textId="77777777" w:rsidR="00077107" w:rsidRPr="00077107" w:rsidRDefault="00C63E04" w:rsidP="00402A3D">
      <w:pPr>
        <w:pStyle w:val="ListParagraph"/>
        <w:numPr>
          <w:ilvl w:val="0"/>
          <w:numId w:val="8"/>
        </w:numPr>
        <w:rPr>
          <w:sz w:val="20"/>
        </w:rPr>
      </w:pPr>
      <w:r w:rsidRPr="00C63E04">
        <w:rPr>
          <w:bCs/>
        </w:rPr>
        <w:t xml:space="preserve">Once the plot is complete you can use “Tools/Edit Plot” in the figure window to add a descriptive graph title and x and y axis labels.  Save the figure into a document </w:t>
      </w:r>
      <w:r>
        <w:rPr>
          <w:bCs/>
        </w:rPr>
        <w:t>for your report.</w:t>
      </w:r>
      <w:r w:rsidR="00650FD2">
        <w:rPr>
          <w:bCs/>
        </w:rPr>
        <w:t xml:space="preserve">  Use the following title for the graph</w:t>
      </w:r>
    </w:p>
    <w:p w14:paraId="349FCDBE" w14:textId="439D2DD2" w:rsidR="00650FD2" w:rsidRPr="00077107" w:rsidRDefault="00FB629C" w:rsidP="00077107">
      <w:pPr>
        <w:ind w:left="720"/>
      </w:pPr>
      <w:r>
        <w:rPr>
          <w:b/>
        </w:rPr>
        <w:t xml:space="preserve">MATLAB Plot of </w:t>
      </w:r>
      <w:r w:rsidR="00650FD2" w:rsidRPr="00077107">
        <w:rPr>
          <w:b/>
        </w:rPr>
        <w:t xml:space="preserve">LM61 temperature sensor responding to being touched (256 </w:t>
      </w:r>
      <w:proofErr w:type="gramStart"/>
      <w:r w:rsidR="00650FD2" w:rsidRPr="00077107">
        <w:rPr>
          <w:b/>
        </w:rPr>
        <w:t>samples@</w:t>
      </w:r>
      <w:proofErr w:type="gramEnd"/>
      <w:r w:rsidR="00650FD2" w:rsidRPr="00077107">
        <w:rPr>
          <w:b/>
        </w:rPr>
        <w:t xml:space="preserve"> </w:t>
      </w:r>
      <w:proofErr w:type="spellStart"/>
      <w:r w:rsidR="00650FD2" w:rsidRPr="00077107">
        <w:rPr>
          <w:b/>
        </w:rPr>
        <w:t>Tsample</w:t>
      </w:r>
      <w:proofErr w:type="spellEnd"/>
      <w:r w:rsidR="00650FD2" w:rsidRPr="00077107">
        <w:rPr>
          <w:b/>
        </w:rPr>
        <w:t>=100ms).</w:t>
      </w:r>
    </w:p>
    <w:p w14:paraId="0429048A" w14:textId="77777777" w:rsidR="00650FD2" w:rsidRPr="00650FD2" w:rsidRDefault="00650FD2" w:rsidP="00650FD2">
      <w:pPr>
        <w:rPr>
          <w:sz w:val="20"/>
        </w:rPr>
      </w:pPr>
    </w:p>
    <w:p w14:paraId="517A3119" w14:textId="77777777" w:rsidR="00FE7ED3" w:rsidRDefault="004F41BC" w:rsidP="004F41BC">
      <w:pPr>
        <w:pStyle w:val="Heading1"/>
      </w:pPr>
      <w:r>
        <w:t>Section 5 – Computing the Running Variance</w:t>
      </w:r>
    </w:p>
    <w:p w14:paraId="59564322" w14:textId="52CB4F05" w:rsidR="004C5FDC" w:rsidRDefault="00FE7ED3" w:rsidP="00FE7ED3">
      <w:r>
        <w:t xml:space="preserve">Write </w:t>
      </w:r>
      <w:proofErr w:type="gramStart"/>
      <w:r>
        <w:t>code</w:t>
      </w:r>
      <w:proofErr w:type="gramEnd"/>
      <w:r>
        <w:t xml:space="preserve"> that runs in the Arduino to calculate the running mean and the running standard deviation. </w:t>
      </w:r>
      <w:r w:rsidR="004C5FDC">
        <w:t xml:space="preserve">In class we talked about one approach that computes a running sum and a running sum of squares.  This approach can result in some problems when the </w:t>
      </w:r>
      <w:proofErr w:type="gramStart"/>
      <w:r w:rsidR="004C5FDC">
        <w:t>mean</w:t>
      </w:r>
      <w:proofErr w:type="gramEnd"/>
      <w:r w:rsidR="004C5FDC">
        <w:t xml:space="preserve"> is large relative to the standard deviation.  An approach that improves on this is discussed in the article “Accurately computing running variance” which you will find in </w:t>
      </w:r>
      <w:proofErr w:type="spellStart"/>
      <w:r w:rsidR="004C5FDC">
        <w:t>myCourses</w:t>
      </w:r>
      <w:proofErr w:type="spellEnd"/>
      <w:r w:rsidR="004C5FDC">
        <w:t>.  This is summarized below.</w:t>
      </w:r>
    </w:p>
    <w:p w14:paraId="5CA35D4A" w14:textId="171F4B2B" w:rsidR="004C5FDC" w:rsidRDefault="004C5FDC" w:rsidP="00FE7ED3">
      <w:r>
        <w:rPr>
          <w:noProof/>
        </w:rPr>
        <w:lastRenderedPageBreak/>
        <mc:AlternateContent>
          <mc:Choice Requires="wps">
            <w:drawing>
              <wp:inline distT="0" distB="0" distL="0" distR="0" wp14:anchorId="520778E4" wp14:editId="729783A2">
                <wp:extent cx="5943600" cy="6142823"/>
                <wp:effectExtent l="0" t="0" r="19050" b="16510"/>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142823"/>
                        </a:xfrm>
                        <a:prstGeom prst="rect">
                          <a:avLst/>
                        </a:prstGeom>
                        <a:solidFill>
                          <a:srgbClr val="FFFFFF"/>
                        </a:solidFill>
                        <a:ln w="9525">
                          <a:solidFill>
                            <a:srgbClr val="000000"/>
                          </a:solidFill>
                          <a:miter lim="800000"/>
                          <a:headEnd/>
                          <a:tailEnd/>
                        </a:ln>
                      </wps:spPr>
                      <wps:txbx>
                        <w:txbxContent>
                          <w:p w14:paraId="023EBDFF" w14:textId="77777777" w:rsidR="004C5FDC" w:rsidRPr="004D7C9A" w:rsidRDefault="004C5FDC" w:rsidP="004C5FDC">
                            <w:pPr>
                              <w:pStyle w:val="head1"/>
                              <w:spacing w:after="0" w:afterAutospacing="0"/>
                              <w:rPr>
                                <w:rFonts w:ascii="Berlin Sans FB" w:hAnsi="Berlin Sans FB"/>
                                <w:u w:val="none"/>
                              </w:rPr>
                            </w:pPr>
                            <w:r w:rsidRPr="004D7C9A">
                              <w:rPr>
                                <w:rFonts w:ascii="Berlin Sans FB" w:hAnsi="Berlin Sans FB"/>
                                <w:u w:val="none"/>
                              </w:rPr>
                              <w:t>Accurately computing running variance</w:t>
                            </w:r>
                          </w:p>
                          <w:p w14:paraId="3C0B9882" w14:textId="77777777" w:rsidR="004C5FDC" w:rsidRPr="004D7C9A" w:rsidRDefault="004C5FDC" w:rsidP="004C5FDC">
                            <w:pPr>
                              <w:spacing w:line="276" w:lineRule="auto"/>
                              <w:outlineLvl w:val="0"/>
                              <w:rPr>
                                <w:rFonts w:ascii="Berlin Sans FB" w:hAnsi="Berlin Sans FB"/>
                                <w:sz w:val="22"/>
                              </w:rPr>
                            </w:pPr>
                            <w:r w:rsidRPr="004D7C9A">
                              <w:rPr>
                                <w:rFonts w:ascii="Berlin Sans FB" w:hAnsi="Berlin Sans FB"/>
                                <w:sz w:val="22"/>
                              </w:rPr>
                              <w:t xml:space="preserve">Adapted </w:t>
                            </w:r>
                            <w:r w:rsidRPr="004D7C9A">
                              <w:rPr>
                                <w:rFonts w:ascii="Berlin Sans FB" w:hAnsi="Berlin Sans FB"/>
                                <w:sz w:val="22"/>
                              </w:rPr>
                              <w:t>from  http://www.johndcook.com/standard_deviation.html</w:t>
                            </w:r>
                          </w:p>
                          <w:p w14:paraId="23E687E6" w14:textId="77777777" w:rsidR="004C5FDC" w:rsidRPr="004D7C9A" w:rsidRDefault="004C5FDC" w:rsidP="004C5FDC">
                            <w:pPr>
                              <w:spacing w:before="100" w:beforeAutospacing="1" w:after="100" w:afterAutospacing="1" w:line="276" w:lineRule="auto"/>
                              <w:rPr>
                                <w:rFonts w:ascii="Berlin Sans FB" w:hAnsi="Berlin Sans FB"/>
                                <w:sz w:val="22"/>
                              </w:rPr>
                            </w:pPr>
                            <w:r w:rsidRPr="004D7C9A">
                              <w:rPr>
                                <w:rFonts w:ascii="Berlin Sans FB" w:hAnsi="Berlin Sans FB"/>
                                <w:sz w:val="22"/>
                              </w:rPr>
                              <w:t>The most direct way of computing sample variance or standard deviation can have severe numerical problems. Mathematically, sample variance can be computed as follows.</w:t>
                            </w:r>
                          </w:p>
                          <w:p w14:paraId="5DF856C6" w14:textId="77777777" w:rsidR="004C5FDC" w:rsidRPr="004D7C9A" w:rsidRDefault="004C5FDC" w:rsidP="004C5FDC">
                            <w:pPr>
                              <w:spacing w:before="100" w:beforeAutospacing="1" w:after="100" w:afterAutospacing="1" w:line="300" w:lineRule="atLeast"/>
                              <w:jc w:val="center"/>
                              <w:rPr>
                                <w:rFonts w:ascii="Berlin Sans FB" w:hAnsi="Berlin Sans FB"/>
                                <w:sz w:val="22"/>
                              </w:rPr>
                            </w:pPr>
                            <w:r w:rsidRPr="004D7C9A">
                              <w:rPr>
                                <w:rFonts w:ascii="Berlin Sans FB" w:hAnsi="Berlin Sans FB"/>
                                <w:noProof/>
                                <w:sz w:val="22"/>
                              </w:rPr>
                              <w:drawing>
                                <wp:inline distT="0" distB="0" distL="0" distR="0" wp14:anchorId="4C1D84D9" wp14:editId="237E561F">
                                  <wp:extent cx="2735580" cy="579120"/>
                                  <wp:effectExtent l="19050" t="0" r="7620" b="0"/>
                                  <wp:docPr id="12" name="Picture 1" descr="\sigma^2 = \frac{1}{ n(n-1)}\left(n \sum_{i=1}^n x_i^2 -\left(\sum_{i=1}^n x_k\right)^2\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ma^2 = \frac{1}{ n(n-1)}\left(n \sum_{i=1}^n x_i^2 -\left(\sum_{i=1}^n x_k\right)^2\right)"/>
                                          <pic:cNvPicPr>
                                            <a:picLocks noChangeAspect="1" noChangeArrowheads="1"/>
                                          </pic:cNvPicPr>
                                        </pic:nvPicPr>
                                        <pic:blipFill>
                                          <a:blip r:embed="rId22" cstate="print"/>
                                          <a:srcRect/>
                                          <a:stretch>
                                            <a:fillRect/>
                                          </a:stretch>
                                        </pic:blipFill>
                                        <pic:spPr bwMode="auto">
                                          <a:xfrm>
                                            <a:off x="0" y="0"/>
                                            <a:ext cx="2735580" cy="579120"/>
                                          </a:xfrm>
                                          <a:prstGeom prst="rect">
                                            <a:avLst/>
                                          </a:prstGeom>
                                          <a:noFill/>
                                          <a:ln w="9525">
                                            <a:noFill/>
                                            <a:miter lim="800000"/>
                                            <a:headEnd/>
                                            <a:tailEnd/>
                                          </a:ln>
                                        </pic:spPr>
                                      </pic:pic>
                                    </a:graphicData>
                                  </a:graphic>
                                </wp:inline>
                              </w:drawing>
                            </w:r>
                          </w:p>
                          <w:p w14:paraId="1B25CA11" w14:textId="77777777" w:rsidR="004C5FDC" w:rsidRPr="004D7C9A" w:rsidRDefault="004C5FDC" w:rsidP="004C5FDC">
                            <w:pPr>
                              <w:spacing w:before="100" w:beforeAutospacing="1" w:after="100" w:afterAutospacing="1" w:line="276" w:lineRule="auto"/>
                              <w:rPr>
                                <w:rFonts w:ascii="Berlin Sans FB" w:hAnsi="Berlin Sans FB"/>
                                <w:sz w:val="22"/>
                              </w:rPr>
                            </w:pPr>
                            <w:r w:rsidRPr="004D7C9A">
                              <w:rPr>
                                <w:rFonts w:ascii="Berlin Sans FB" w:hAnsi="Berlin Sans FB"/>
                                <w:sz w:val="22"/>
                              </w:rPr>
                              <w:t xml:space="preserve">The most obvious way to compute variance then would be to have two sums: one to accumulate the sum of the x's and another to accumulate the sums of the squares of the x's. If the x's are large and the differences between them small, direct evaluation of the equation above would require computing a small number as the difference of two large numbers, a red flag for numerical computing. The loss of precision can be so bad that the expression above evaluates to a </w:t>
                            </w:r>
                            <w:r w:rsidRPr="004D7C9A">
                              <w:rPr>
                                <w:rFonts w:ascii="Berlin Sans FB" w:hAnsi="Berlin Sans FB"/>
                                <w:i/>
                                <w:iCs/>
                                <w:sz w:val="22"/>
                              </w:rPr>
                              <w:t>negative</w:t>
                            </w:r>
                            <w:r w:rsidRPr="004D7C9A">
                              <w:rPr>
                                <w:rFonts w:ascii="Berlin Sans FB" w:hAnsi="Berlin Sans FB"/>
                                <w:sz w:val="22"/>
                              </w:rPr>
                              <w:t xml:space="preserve"> number even though variance is always positive. See </w:t>
                            </w:r>
                            <w:hyperlink r:id="rId23" w:history="1">
                              <w:r w:rsidRPr="004D7C9A">
                                <w:rPr>
                                  <w:rFonts w:ascii="Berlin Sans FB" w:hAnsi="Berlin Sans FB"/>
                                  <w:color w:val="1856BA"/>
                                  <w:sz w:val="22"/>
                                  <w:u w:val="single"/>
                                </w:rPr>
                                <w:t>Comparing three methods of computing standard deviation</w:t>
                              </w:r>
                            </w:hyperlink>
                            <w:r w:rsidRPr="004D7C9A">
                              <w:rPr>
                                <w:rFonts w:ascii="Berlin Sans FB" w:hAnsi="Berlin Sans FB"/>
                                <w:sz w:val="22"/>
                              </w:rPr>
                              <w:t xml:space="preserve"> for examples of just how bad the above formula can be.</w:t>
                            </w:r>
                          </w:p>
                          <w:p w14:paraId="13C5A361" w14:textId="77777777" w:rsidR="004C5FDC" w:rsidRPr="004D7C9A" w:rsidRDefault="004C5FDC" w:rsidP="004C5FDC">
                            <w:pPr>
                              <w:spacing w:before="100" w:beforeAutospacing="1" w:after="100" w:afterAutospacing="1" w:line="276" w:lineRule="auto"/>
                              <w:rPr>
                                <w:rFonts w:ascii="Berlin Sans FB" w:hAnsi="Berlin Sans FB"/>
                                <w:sz w:val="22"/>
                              </w:rPr>
                            </w:pPr>
                            <w:r w:rsidRPr="004D7C9A">
                              <w:rPr>
                                <w:rFonts w:ascii="Berlin Sans FB" w:hAnsi="Berlin Sans FB"/>
                                <w:sz w:val="22"/>
                              </w:rPr>
                              <w:t>There is a way to compute variance that is more accurate and is guaranteed to always give positive results. Furthermore, the method computes a running variance. That is, the method computes the variance as the x's arrive one at a time. The data do not need to be saved for a second pass.  Most people are probably unaware that computing sample variance can be difficult until the first time they compute a standard deviation and get an exception for taking the square root of a negative number. The method has superior numerical properties. The algorithm is as follows.</w:t>
                            </w:r>
                          </w:p>
                          <w:p w14:paraId="2019725E" w14:textId="77777777" w:rsidR="004C5FDC" w:rsidRPr="004D7C9A" w:rsidRDefault="004C5FDC" w:rsidP="004C5FDC">
                            <w:pPr>
                              <w:spacing w:before="100" w:beforeAutospacing="1" w:after="100" w:afterAutospacing="1" w:line="300" w:lineRule="atLeast"/>
                              <w:rPr>
                                <w:rFonts w:ascii="Berlin Sans FB" w:hAnsi="Berlin Sans FB"/>
                                <w:sz w:val="22"/>
                              </w:rPr>
                            </w:pPr>
                            <w:r w:rsidRPr="004D7C9A">
                              <w:rPr>
                                <w:rFonts w:ascii="Berlin Sans FB" w:hAnsi="Berlin Sans FB"/>
                                <w:sz w:val="22"/>
                              </w:rPr>
                              <w:t xml:space="preserve">Initialize M1 = x1 and S1 = 0. </w:t>
                            </w:r>
                          </w:p>
                          <w:p w14:paraId="0B45477C" w14:textId="77777777" w:rsidR="004C5FDC" w:rsidRPr="004D7C9A" w:rsidRDefault="004C5FDC" w:rsidP="004C5FDC">
                            <w:pPr>
                              <w:spacing w:before="100" w:beforeAutospacing="1" w:after="100" w:afterAutospacing="1" w:line="300" w:lineRule="atLeast"/>
                              <w:rPr>
                                <w:rFonts w:ascii="Berlin Sans FB" w:hAnsi="Berlin Sans FB"/>
                                <w:sz w:val="22"/>
                              </w:rPr>
                            </w:pPr>
                            <w:r w:rsidRPr="004D7C9A">
                              <w:rPr>
                                <w:rFonts w:ascii="Berlin Sans FB" w:hAnsi="Berlin Sans FB"/>
                                <w:sz w:val="22"/>
                              </w:rPr>
                              <w:t>For subsequent x's, use the recurrence formulas</w:t>
                            </w:r>
                          </w:p>
                          <w:p w14:paraId="7BD41086" w14:textId="77777777" w:rsidR="004C5FDC" w:rsidRPr="004D7C9A" w:rsidRDefault="004C5FDC" w:rsidP="004C5FDC">
                            <w:pPr>
                              <w:spacing w:before="100" w:beforeAutospacing="1" w:after="100" w:afterAutospacing="1" w:line="300" w:lineRule="atLeast"/>
                              <w:rPr>
                                <w:rFonts w:ascii="Berlin Sans FB" w:hAnsi="Berlin Sans FB"/>
                                <w:sz w:val="22"/>
                              </w:rPr>
                            </w:pPr>
                            <w:r w:rsidRPr="004D7C9A">
                              <w:rPr>
                                <w:rFonts w:ascii="Berlin Sans FB" w:hAnsi="Berlin Sans FB"/>
                                <w:sz w:val="22"/>
                              </w:rPr>
                              <w:t>Mi = Mi-1+ (xi – Mi-1)/</w:t>
                            </w:r>
                            <w:r w:rsidRPr="004D7C9A">
                              <w:rPr>
                                <w:rFonts w:ascii="Berlin Sans FB" w:hAnsi="Berlin Sans FB"/>
                                <w:sz w:val="22"/>
                              </w:rPr>
                              <w:t xml:space="preserve">i </w:t>
                            </w:r>
                            <w:r w:rsidRPr="004D7C9A">
                              <w:rPr>
                                <w:rFonts w:ascii="Berlin Sans FB" w:hAnsi="Berlin Sans FB"/>
                                <w:sz w:val="22"/>
                              </w:rPr>
                              <w:br/>
                              <w:t>Si = Si-1 + (xi – Mi-1)*(xi - Mi).</w:t>
                            </w:r>
                          </w:p>
                          <w:p w14:paraId="118AD287" w14:textId="77777777" w:rsidR="004C5FDC" w:rsidRPr="004D7C9A" w:rsidRDefault="004C5FDC" w:rsidP="004C5FDC">
                            <w:pPr>
                              <w:spacing w:before="100" w:beforeAutospacing="1" w:after="100" w:afterAutospacing="1" w:line="300" w:lineRule="atLeast"/>
                              <w:rPr>
                                <w:rFonts w:ascii="Berlin Sans FB" w:hAnsi="Berlin Sans FB"/>
                                <w:sz w:val="22"/>
                              </w:rPr>
                            </w:pPr>
                            <w:r w:rsidRPr="004D7C9A">
                              <w:rPr>
                                <w:rFonts w:ascii="Berlin Sans FB" w:hAnsi="Berlin Sans FB"/>
                                <w:sz w:val="22"/>
                              </w:rPr>
                              <w:t>For 2 ≤ i ≤ n, the ith estimate of the variance is s2 = Si/(i - 1).</w:t>
                            </w:r>
                          </w:p>
                        </w:txbxContent>
                      </wps:txbx>
                      <wps:bodyPr rot="0" vert="horz" wrap="square" lIns="91440" tIns="45720" rIns="91440" bIns="45720" anchor="t" anchorCtr="0" upright="1">
                        <a:spAutoFit/>
                      </wps:bodyPr>
                    </wps:wsp>
                  </a:graphicData>
                </a:graphic>
              </wp:inline>
            </w:drawing>
          </mc:Choice>
          <mc:Fallback>
            <w:pict>
              <v:shape w14:anchorId="520778E4" id="_x0000_s1033" type="#_x0000_t202" style="width:468pt;height:48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">
                <v:textbox style="mso-fit-shape-to-text:t">
                  <w:txbxContent>
                    <w:p w14:paraId="023EBDFF" w14:textId="77777777" w:rsidR="004C5FDC" w:rsidRPr="004D7C9A" w:rsidRDefault="004C5FDC" w:rsidP="004C5FDC">
                      <w:pPr>
                        <w:pStyle w:val="head1"/>
                        <w:spacing w:after="0" w:afterAutospacing="0"/>
                        <w:rPr>
                          <w:rFonts w:ascii="Berlin Sans FB" w:hAnsi="Berlin Sans FB"/>
                          <w:u w:val="none"/>
                        </w:rPr>
                      </w:pPr>
                      <w:r w:rsidRPr="004D7C9A">
                        <w:rPr>
                          <w:rFonts w:ascii="Berlin Sans FB" w:hAnsi="Berlin Sans FB"/>
                          <w:u w:val="none"/>
                        </w:rPr>
                        <w:t>Accurately computing running variance</w:t>
                      </w:r>
                    </w:p>
                    <w:p w14:paraId="3C0B9882" w14:textId="77777777" w:rsidR="004C5FDC" w:rsidRPr="004D7C9A" w:rsidRDefault="004C5FDC" w:rsidP="004C5FDC">
                      <w:pPr>
                        <w:spacing w:line="276" w:lineRule="auto"/>
                        <w:outlineLvl w:val="0"/>
                        <w:rPr>
                          <w:rFonts w:ascii="Berlin Sans FB" w:hAnsi="Berlin Sans FB"/>
                          <w:sz w:val="22"/>
                        </w:rPr>
                      </w:pPr>
                      <w:r w:rsidRPr="004D7C9A">
                        <w:rPr>
                          <w:rFonts w:ascii="Berlin Sans FB" w:hAnsi="Berlin Sans FB"/>
                          <w:sz w:val="22"/>
                        </w:rPr>
                        <w:t xml:space="preserve">Adapted </w:t>
                      </w:r>
                      <w:r w:rsidRPr="004D7C9A">
                        <w:rPr>
                          <w:rFonts w:ascii="Berlin Sans FB" w:hAnsi="Berlin Sans FB"/>
                          <w:sz w:val="22"/>
                        </w:rPr>
                        <w:t>from  http://www.johndcook.com/standard_deviation.html</w:t>
                      </w:r>
                    </w:p>
                    <w:p w14:paraId="23E687E6" w14:textId="77777777" w:rsidR="004C5FDC" w:rsidRPr="004D7C9A" w:rsidRDefault="004C5FDC" w:rsidP="004C5FDC">
                      <w:pPr>
                        <w:spacing w:before="100" w:beforeAutospacing="1" w:after="100" w:afterAutospacing="1" w:line="276" w:lineRule="auto"/>
                        <w:rPr>
                          <w:rFonts w:ascii="Berlin Sans FB" w:hAnsi="Berlin Sans FB"/>
                          <w:sz w:val="22"/>
                        </w:rPr>
                      </w:pPr>
                      <w:r w:rsidRPr="004D7C9A">
                        <w:rPr>
                          <w:rFonts w:ascii="Berlin Sans FB" w:hAnsi="Berlin Sans FB"/>
                          <w:sz w:val="22"/>
                        </w:rPr>
                        <w:t>The most direct way of computing sample variance or standard deviation can have severe numerical problems. Mathematically, sample variance can be computed as follows.</w:t>
                      </w:r>
                    </w:p>
                    <w:p w14:paraId="5DF856C6" w14:textId="77777777" w:rsidR="004C5FDC" w:rsidRPr="004D7C9A" w:rsidRDefault="004C5FDC" w:rsidP="004C5FDC">
                      <w:pPr>
                        <w:spacing w:before="100" w:beforeAutospacing="1" w:after="100" w:afterAutospacing="1" w:line="300" w:lineRule="atLeast"/>
                        <w:jc w:val="center"/>
                        <w:rPr>
                          <w:rFonts w:ascii="Berlin Sans FB" w:hAnsi="Berlin Sans FB"/>
                          <w:sz w:val="22"/>
                        </w:rPr>
                      </w:pPr>
                      <w:r w:rsidRPr="004D7C9A">
                        <w:rPr>
                          <w:rFonts w:ascii="Berlin Sans FB" w:hAnsi="Berlin Sans FB"/>
                          <w:noProof/>
                          <w:sz w:val="22"/>
                        </w:rPr>
                        <w:drawing>
                          <wp:inline distT="0" distB="0" distL="0" distR="0" wp14:anchorId="4C1D84D9" wp14:editId="237E561F">
                            <wp:extent cx="2735580" cy="579120"/>
                            <wp:effectExtent l="19050" t="0" r="7620" b="0"/>
                            <wp:docPr id="12" name="Picture 1" descr="\sigma^2 = \frac{1}{ n(n-1)}\left(n \sum_{i=1}^n x_i^2 -\left(\sum_{i=1}^n x_k\right)^2\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ma^2 = \frac{1}{ n(n-1)}\left(n \sum_{i=1}^n x_i^2 -\left(\sum_{i=1}^n x_k\right)^2\right)"/>
                                    <pic:cNvPicPr>
                                      <a:picLocks noChangeAspect="1" noChangeArrowheads="1"/>
                                    </pic:cNvPicPr>
                                  </pic:nvPicPr>
                                  <pic:blipFill>
                                    <a:blip r:embed="rId22" cstate="print"/>
                                    <a:srcRect/>
                                    <a:stretch>
                                      <a:fillRect/>
                                    </a:stretch>
                                  </pic:blipFill>
                                  <pic:spPr bwMode="auto">
                                    <a:xfrm>
                                      <a:off x="0" y="0"/>
                                      <a:ext cx="2735580" cy="579120"/>
                                    </a:xfrm>
                                    <a:prstGeom prst="rect">
                                      <a:avLst/>
                                    </a:prstGeom>
                                    <a:noFill/>
                                    <a:ln w="9525">
                                      <a:noFill/>
                                      <a:miter lim="800000"/>
                                      <a:headEnd/>
                                      <a:tailEnd/>
                                    </a:ln>
                                  </pic:spPr>
                                </pic:pic>
                              </a:graphicData>
                            </a:graphic>
                          </wp:inline>
                        </w:drawing>
                      </w:r>
                    </w:p>
                    <w:p w14:paraId="1B25CA11" w14:textId="77777777" w:rsidR="004C5FDC" w:rsidRPr="004D7C9A" w:rsidRDefault="004C5FDC" w:rsidP="004C5FDC">
                      <w:pPr>
                        <w:spacing w:before="100" w:beforeAutospacing="1" w:after="100" w:afterAutospacing="1" w:line="276" w:lineRule="auto"/>
                        <w:rPr>
                          <w:rFonts w:ascii="Berlin Sans FB" w:hAnsi="Berlin Sans FB"/>
                          <w:sz w:val="22"/>
                        </w:rPr>
                      </w:pPr>
                      <w:r w:rsidRPr="004D7C9A">
                        <w:rPr>
                          <w:rFonts w:ascii="Berlin Sans FB" w:hAnsi="Berlin Sans FB"/>
                          <w:sz w:val="22"/>
                        </w:rPr>
                        <w:t xml:space="preserve">The most obvious way to compute variance then would be to have two sums: one to accumulate the sum of the x's and another to accumulate the sums of the squares of the x's. If the x's are large and the differences between them small, direct evaluation of the equation above would require computing a small number as the difference of two large numbers, a red flag for numerical computing. The loss of precision can be so bad that the expression above evaluates to a </w:t>
                      </w:r>
                      <w:r w:rsidRPr="004D7C9A">
                        <w:rPr>
                          <w:rFonts w:ascii="Berlin Sans FB" w:hAnsi="Berlin Sans FB"/>
                          <w:i/>
                          <w:iCs/>
                          <w:sz w:val="22"/>
                        </w:rPr>
                        <w:t>negative</w:t>
                      </w:r>
                      <w:r w:rsidRPr="004D7C9A">
                        <w:rPr>
                          <w:rFonts w:ascii="Berlin Sans FB" w:hAnsi="Berlin Sans FB"/>
                          <w:sz w:val="22"/>
                        </w:rPr>
                        <w:t xml:space="preserve"> number even though variance is always positive. See </w:t>
                      </w:r>
                      <w:hyperlink r:id="rId24" w:history="1">
                        <w:r w:rsidRPr="004D7C9A">
                          <w:rPr>
                            <w:rFonts w:ascii="Berlin Sans FB" w:hAnsi="Berlin Sans FB"/>
                            <w:color w:val="1856BA"/>
                            <w:sz w:val="22"/>
                            <w:u w:val="single"/>
                          </w:rPr>
                          <w:t>Comparing three methods of computing standard deviation</w:t>
                        </w:r>
                      </w:hyperlink>
                      <w:r w:rsidRPr="004D7C9A">
                        <w:rPr>
                          <w:rFonts w:ascii="Berlin Sans FB" w:hAnsi="Berlin Sans FB"/>
                          <w:sz w:val="22"/>
                        </w:rPr>
                        <w:t xml:space="preserve"> for examples of just how bad the above formula can be.</w:t>
                      </w:r>
                    </w:p>
                    <w:p w14:paraId="13C5A361" w14:textId="77777777" w:rsidR="004C5FDC" w:rsidRPr="004D7C9A" w:rsidRDefault="004C5FDC" w:rsidP="004C5FDC">
                      <w:pPr>
                        <w:spacing w:before="100" w:beforeAutospacing="1" w:after="100" w:afterAutospacing="1" w:line="276" w:lineRule="auto"/>
                        <w:rPr>
                          <w:rFonts w:ascii="Berlin Sans FB" w:hAnsi="Berlin Sans FB"/>
                          <w:sz w:val="22"/>
                        </w:rPr>
                      </w:pPr>
                      <w:r w:rsidRPr="004D7C9A">
                        <w:rPr>
                          <w:rFonts w:ascii="Berlin Sans FB" w:hAnsi="Berlin Sans FB"/>
                          <w:sz w:val="22"/>
                        </w:rPr>
                        <w:t>There is a way to compute variance that is more accurate and is guaranteed to always give positive results. Furthermore, the method computes a running variance. That is, the method computes the variance as the x's arrive one at a time. The data do not need to be saved for a second pass.  Most people are probably unaware that computing sample variance can be difficult until the first time they compute a standard deviation and get an exception for taking the square root of a negative number. The method has superior numerical properties. The algorithm is as follows.</w:t>
                      </w:r>
                    </w:p>
                    <w:p w14:paraId="2019725E" w14:textId="77777777" w:rsidR="004C5FDC" w:rsidRPr="004D7C9A" w:rsidRDefault="004C5FDC" w:rsidP="004C5FDC">
                      <w:pPr>
                        <w:spacing w:before="100" w:beforeAutospacing="1" w:after="100" w:afterAutospacing="1" w:line="300" w:lineRule="atLeast"/>
                        <w:rPr>
                          <w:rFonts w:ascii="Berlin Sans FB" w:hAnsi="Berlin Sans FB"/>
                          <w:sz w:val="22"/>
                        </w:rPr>
                      </w:pPr>
                      <w:r w:rsidRPr="004D7C9A">
                        <w:rPr>
                          <w:rFonts w:ascii="Berlin Sans FB" w:hAnsi="Berlin Sans FB"/>
                          <w:sz w:val="22"/>
                        </w:rPr>
                        <w:t xml:space="preserve">Initialize M1 = x1 and S1 = 0. </w:t>
                      </w:r>
                    </w:p>
                    <w:p w14:paraId="0B45477C" w14:textId="77777777" w:rsidR="004C5FDC" w:rsidRPr="004D7C9A" w:rsidRDefault="004C5FDC" w:rsidP="004C5FDC">
                      <w:pPr>
                        <w:spacing w:before="100" w:beforeAutospacing="1" w:after="100" w:afterAutospacing="1" w:line="300" w:lineRule="atLeast"/>
                        <w:rPr>
                          <w:rFonts w:ascii="Berlin Sans FB" w:hAnsi="Berlin Sans FB"/>
                          <w:sz w:val="22"/>
                        </w:rPr>
                      </w:pPr>
                      <w:r w:rsidRPr="004D7C9A">
                        <w:rPr>
                          <w:rFonts w:ascii="Berlin Sans FB" w:hAnsi="Berlin Sans FB"/>
                          <w:sz w:val="22"/>
                        </w:rPr>
                        <w:t>For subsequent x's, use the recurrence formulas</w:t>
                      </w:r>
                    </w:p>
                    <w:p w14:paraId="7BD41086" w14:textId="77777777" w:rsidR="004C5FDC" w:rsidRPr="004D7C9A" w:rsidRDefault="004C5FDC" w:rsidP="004C5FDC">
                      <w:pPr>
                        <w:spacing w:before="100" w:beforeAutospacing="1" w:after="100" w:afterAutospacing="1" w:line="300" w:lineRule="atLeast"/>
                        <w:rPr>
                          <w:rFonts w:ascii="Berlin Sans FB" w:hAnsi="Berlin Sans FB"/>
                          <w:sz w:val="22"/>
                        </w:rPr>
                      </w:pPr>
                      <w:r w:rsidRPr="004D7C9A">
                        <w:rPr>
                          <w:rFonts w:ascii="Berlin Sans FB" w:hAnsi="Berlin Sans FB"/>
                          <w:sz w:val="22"/>
                        </w:rPr>
                        <w:t>Mi = Mi-1+ (xi – Mi-1)/</w:t>
                      </w:r>
                      <w:r w:rsidRPr="004D7C9A">
                        <w:rPr>
                          <w:rFonts w:ascii="Berlin Sans FB" w:hAnsi="Berlin Sans FB"/>
                          <w:sz w:val="22"/>
                        </w:rPr>
                        <w:t xml:space="preserve">i </w:t>
                      </w:r>
                      <w:r w:rsidRPr="004D7C9A">
                        <w:rPr>
                          <w:rFonts w:ascii="Berlin Sans FB" w:hAnsi="Berlin Sans FB"/>
                          <w:sz w:val="22"/>
                        </w:rPr>
                        <w:br/>
                        <w:t>Si = Si-1 + (xi – Mi-1)*(xi - Mi).</w:t>
                      </w:r>
                    </w:p>
                    <w:p w14:paraId="118AD287" w14:textId="77777777" w:rsidR="004C5FDC" w:rsidRPr="004D7C9A" w:rsidRDefault="004C5FDC" w:rsidP="004C5FDC">
                      <w:pPr>
                        <w:spacing w:before="100" w:beforeAutospacing="1" w:after="100" w:afterAutospacing="1" w:line="300" w:lineRule="atLeast"/>
                        <w:rPr>
                          <w:rFonts w:ascii="Berlin Sans FB" w:hAnsi="Berlin Sans FB"/>
                          <w:sz w:val="22"/>
                        </w:rPr>
                      </w:pPr>
                      <w:r w:rsidRPr="004D7C9A">
                        <w:rPr>
                          <w:rFonts w:ascii="Berlin Sans FB" w:hAnsi="Berlin Sans FB"/>
                          <w:sz w:val="22"/>
                        </w:rPr>
                        <w:t>For 2 ≤ i ≤ n, the ith estimate of the variance is s2 = Si/(i - 1).</w:t>
                      </w:r>
                    </w:p>
                  </w:txbxContent>
                </v:textbox>
                <w10:anchorlock/>
              </v:shape>
            </w:pict>
          </mc:Fallback>
        </mc:AlternateContent>
      </w:r>
    </w:p>
    <w:p w14:paraId="26937AE0" w14:textId="3031E801" w:rsidR="004C5FDC" w:rsidRDefault="004C5FDC" w:rsidP="00FE7ED3"/>
    <w:p w14:paraId="248CA155" w14:textId="77777777" w:rsidR="004C5FDC" w:rsidRDefault="004C5FDC" w:rsidP="004C5FDC">
      <w:pPr>
        <w:pStyle w:val="Body1"/>
        <w:spacing w:line="276" w:lineRule="auto"/>
      </w:pPr>
      <w:r w:rsidRPr="00A23151">
        <w:t xml:space="preserve">The </w:t>
      </w:r>
      <w:r>
        <w:t xml:space="preserve">numerically advantaged </w:t>
      </w:r>
      <w:r w:rsidRPr="00A23151">
        <w:t>method is written out in pseudo code below to more easily see how to implement it.</w:t>
      </w:r>
      <w:r>
        <w:t xml:space="preserve">  </w:t>
      </w:r>
    </w:p>
    <w:p w14:paraId="059E4A14" w14:textId="7819E2FA" w:rsidR="004C5FDC" w:rsidRDefault="004C5FDC" w:rsidP="00FE7ED3"/>
    <w:p w14:paraId="14257B5F" w14:textId="07A83745" w:rsidR="004C5FDC" w:rsidRDefault="004C5FDC" w:rsidP="00FE7ED3">
      <w:r>
        <w:rPr>
          <w:rFonts w:ascii="Palatino Linotype" w:hAnsi="Palatino Linotype"/>
          <w:noProof/>
        </w:rPr>
        <w:lastRenderedPageBreak/>
        <mc:AlternateContent>
          <mc:Choice Requires="wps">
            <w:drawing>
              <wp:inline distT="0" distB="0" distL="0" distR="0" wp14:anchorId="5B5D07CA" wp14:editId="6DD5E00B">
                <wp:extent cx="4820717" cy="3085106"/>
                <wp:effectExtent l="0" t="0" r="18415" b="2032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0717" cy="3085106"/>
                        </a:xfrm>
                        <a:prstGeom prst="rect">
                          <a:avLst/>
                        </a:prstGeom>
                        <a:solidFill>
                          <a:srgbClr val="FFFFFF"/>
                        </a:solidFill>
                        <a:ln w="9525">
                          <a:solidFill>
                            <a:srgbClr val="000000"/>
                          </a:solidFill>
                          <a:miter lim="800000"/>
                          <a:headEnd/>
                          <a:tailEnd/>
                        </a:ln>
                      </wps:spPr>
                      <wps:txbx>
                        <w:txbxContent>
                          <w:p w14:paraId="7CCE1F00" w14:textId="77777777" w:rsidR="003356DB" w:rsidRPr="00A273D0" w:rsidRDefault="003356DB" w:rsidP="003356DB">
                            <w:pPr>
                              <w:rPr>
                                <w:rFonts w:ascii="Palatino Linotype" w:hAnsi="Palatino Linotype"/>
                                <w:sz w:val="20"/>
                              </w:rPr>
                            </w:pPr>
                            <w:r w:rsidRPr="00A273D0">
                              <w:rPr>
                                <w:rFonts w:ascii="Palatino Linotype" w:hAnsi="Palatino Linotype"/>
                                <w:sz w:val="20"/>
                              </w:rPr>
                              <w:t xml:space="preserve">Pseudo </w:t>
                            </w:r>
                            <w:r>
                              <w:rPr>
                                <w:rFonts w:ascii="Palatino Linotype" w:hAnsi="Palatino Linotype"/>
                                <w:sz w:val="20"/>
                              </w:rPr>
                              <w:t>code that uses less memory</w:t>
                            </w:r>
                            <w:r w:rsidRPr="00A273D0">
                              <w:rPr>
                                <w:rFonts w:ascii="Palatino Linotype" w:hAnsi="Palatino Linotype"/>
                                <w:sz w:val="20"/>
                              </w:rPr>
                              <w:t xml:space="preserve"> </w:t>
                            </w:r>
                            <w:r w:rsidRPr="00A273D0">
                              <w:rPr>
                                <w:rFonts w:ascii="Palatino Linotype" w:hAnsi="Palatino Linotype"/>
                                <w:sz w:val="20"/>
                              </w:rPr>
                              <w:t>( assumes ‘</w:t>
                            </w:r>
                            <w:r w:rsidRPr="00A273D0">
                              <w:rPr>
                                <w:rFonts w:ascii="Palatino Linotype" w:hAnsi="Palatino Linotype"/>
                                <w:sz w:val="20"/>
                              </w:rPr>
                              <w:t>i’ starts at 1 )</w:t>
                            </w:r>
                          </w:p>
                          <w:p w14:paraId="0A884F1F" w14:textId="77777777" w:rsidR="003356DB" w:rsidRPr="00A273D0" w:rsidRDefault="003356DB" w:rsidP="003356DB">
                            <w:pPr>
                              <w:rPr>
                                <w:rFonts w:ascii="Palatino Linotype" w:hAnsi="Palatino Linotype"/>
                                <w:sz w:val="20"/>
                              </w:rPr>
                            </w:pPr>
                            <w:r w:rsidRPr="00A273D0">
                              <w:rPr>
                                <w:rFonts w:ascii="Palatino Linotype" w:hAnsi="Palatino Linotype"/>
                                <w:sz w:val="20"/>
                              </w:rPr>
                              <w:t>If i==1 then</w:t>
                            </w:r>
                          </w:p>
                          <w:p w14:paraId="2A4FFF27" w14:textId="77777777" w:rsidR="003356DB" w:rsidRPr="00A273D0" w:rsidRDefault="003356DB" w:rsidP="003356DB">
                            <w:pPr>
                              <w:ind w:firstLine="720"/>
                              <w:rPr>
                                <w:rFonts w:ascii="Palatino Linotype" w:hAnsi="Palatino Linotype"/>
                                <w:sz w:val="20"/>
                              </w:rPr>
                            </w:pPr>
                            <w:r w:rsidRPr="00A273D0">
                              <w:rPr>
                                <w:rFonts w:ascii="Palatino Linotype" w:hAnsi="Palatino Linotype"/>
                                <w:sz w:val="20"/>
                              </w:rPr>
                              <w:t>M</w:t>
                            </w:r>
                            <w:r>
                              <w:rPr>
                                <w:rFonts w:ascii="Palatino Linotype" w:hAnsi="Palatino Linotype"/>
                                <w:sz w:val="20"/>
                              </w:rPr>
                              <w:t>ean</w:t>
                            </w:r>
                            <w:r w:rsidRPr="00A273D0">
                              <w:rPr>
                                <w:rFonts w:ascii="Palatino Linotype" w:hAnsi="Palatino Linotype"/>
                                <w:sz w:val="20"/>
                              </w:rPr>
                              <w:t>=x[i];</w:t>
                            </w:r>
                          </w:p>
                          <w:p w14:paraId="59FC390F" w14:textId="77777777" w:rsidR="003356DB" w:rsidRPr="00A273D0" w:rsidRDefault="003356DB" w:rsidP="003356DB">
                            <w:pPr>
                              <w:ind w:firstLine="720"/>
                              <w:rPr>
                                <w:rFonts w:ascii="Palatino Linotype" w:hAnsi="Palatino Linotype"/>
                                <w:sz w:val="20"/>
                              </w:rPr>
                            </w:pPr>
                            <w:r w:rsidRPr="00A273D0">
                              <w:rPr>
                                <w:rFonts w:ascii="Palatino Linotype" w:hAnsi="Palatino Linotype"/>
                                <w:sz w:val="20"/>
                              </w:rPr>
                              <w:t>RunningSumVar=0;</w:t>
                            </w:r>
                          </w:p>
                          <w:p w14:paraId="3C25CFA3" w14:textId="77777777" w:rsidR="003356DB" w:rsidRDefault="003356DB" w:rsidP="003356DB">
                            <w:pPr>
                              <w:ind w:firstLine="720"/>
                              <w:rPr>
                                <w:rFonts w:ascii="Palatino Linotype" w:hAnsi="Palatino Linotype"/>
                                <w:sz w:val="20"/>
                              </w:rPr>
                            </w:pPr>
                            <w:r w:rsidRPr="00A273D0">
                              <w:rPr>
                                <w:rFonts w:ascii="Palatino Linotype" w:hAnsi="Palatino Linotype"/>
                                <w:sz w:val="20"/>
                              </w:rPr>
                              <w:t>Variance =0;</w:t>
                            </w:r>
                          </w:p>
                          <w:p w14:paraId="119B7C3B" w14:textId="77777777" w:rsidR="003356DB" w:rsidRDefault="003356DB" w:rsidP="003356DB">
                            <w:pPr>
                              <w:ind w:firstLine="720"/>
                              <w:rPr>
                                <w:rFonts w:ascii="Palatino Linotype" w:hAnsi="Palatino Linotype"/>
                                <w:sz w:val="20"/>
                              </w:rPr>
                            </w:pPr>
                            <w:r>
                              <w:rPr>
                                <w:rFonts w:ascii="Palatino Linotype" w:hAnsi="Palatino Linotype"/>
                                <w:sz w:val="20"/>
                              </w:rPr>
                              <w:t>//set up for next iteration</w:t>
                            </w:r>
                          </w:p>
                          <w:p w14:paraId="14F99903" w14:textId="77777777" w:rsidR="003356DB" w:rsidRPr="00A273D0" w:rsidRDefault="003356DB" w:rsidP="003356DB">
                            <w:pPr>
                              <w:ind w:firstLine="720"/>
                              <w:rPr>
                                <w:rFonts w:ascii="Palatino Linotype" w:hAnsi="Palatino Linotype"/>
                                <w:sz w:val="20"/>
                              </w:rPr>
                            </w:pPr>
                            <w:r w:rsidRPr="00A273D0">
                              <w:rPr>
                                <w:rFonts w:ascii="Palatino Linotype" w:hAnsi="Palatino Linotype"/>
                                <w:sz w:val="20"/>
                              </w:rPr>
                              <w:t>M</w:t>
                            </w:r>
                            <w:r>
                              <w:rPr>
                                <w:rFonts w:ascii="Palatino Linotype" w:hAnsi="Palatino Linotype"/>
                                <w:sz w:val="20"/>
                              </w:rPr>
                              <w:t>ean_old</w:t>
                            </w:r>
                            <w:r w:rsidRPr="00A273D0">
                              <w:rPr>
                                <w:rFonts w:ascii="Palatino Linotype" w:hAnsi="Palatino Linotype"/>
                                <w:sz w:val="20"/>
                              </w:rPr>
                              <w:t>=</w:t>
                            </w:r>
                            <w:r>
                              <w:rPr>
                                <w:rFonts w:ascii="Palatino Linotype" w:hAnsi="Palatino Linotype"/>
                                <w:sz w:val="20"/>
                              </w:rPr>
                              <w:t>Mean</w:t>
                            </w:r>
                            <w:r w:rsidRPr="00A273D0">
                              <w:rPr>
                                <w:rFonts w:ascii="Palatino Linotype" w:hAnsi="Palatino Linotype"/>
                                <w:sz w:val="20"/>
                              </w:rPr>
                              <w:t>;</w:t>
                            </w:r>
                          </w:p>
                          <w:p w14:paraId="466FB6B2" w14:textId="77777777" w:rsidR="003356DB" w:rsidRPr="00A273D0" w:rsidRDefault="003356DB" w:rsidP="003356DB">
                            <w:pPr>
                              <w:ind w:firstLine="720"/>
                              <w:rPr>
                                <w:rFonts w:ascii="Palatino Linotype" w:hAnsi="Palatino Linotype"/>
                                <w:sz w:val="20"/>
                              </w:rPr>
                            </w:pPr>
                            <w:r w:rsidRPr="00A273D0">
                              <w:rPr>
                                <w:rFonts w:ascii="Palatino Linotype" w:hAnsi="Palatino Linotype"/>
                                <w:sz w:val="20"/>
                              </w:rPr>
                              <w:t>RunningSumVar</w:t>
                            </w:r>
                            <w:r>
                              <w:rPr>
                                <w:rFonts w:ascii="Palatino Linotype" w:hAnsi="Palatino Linotype"/>
                                <w:sz w:val="20"/>
                              </w:rPr>
                              <w:t>_old=RunningSumVar</w:t>
                            </w:r>
                            <w:r w:rsidRPr="00A273D0">
                              <w:rPr>
                                <w:rFonts w:ascii="Palatino Linotype" w:hAnsi="Palatino Linotype"/>
                                <w:sz w:val="20"/>
                              </w:rPr>
                              <w:t>;</w:t>
                            </w:r>
                          </w:p>
                          <w:p w14:paraId="46C0A3C1" w14:textId="77777777" w:rsidR="003356DB" w:rsidRPr="00A273D0" w:rsidRDefault="003356DB" w:rsidP="003356DB">
                            <w:pPr>
                              <w:ind w:firstLine="720"/>
                              <w:rPr>
                                <w:rFonts w:ascii="Palatino Linotype" w:hAnsi="Palatino Linotype"/>
                                <w:sz w:val="20"/>
                              </w:rPr>
                            </w:pPr>
                          </w:p>
                          <w:p w14:paraId="6756FBD4" w14:textId="77777777" w:rsidR="003356DB" w:rsidRPr="00A273D0" w:rsidRDefault="003356DB" w:rsidP="003356DB">
                            <w:pPr>
                              <w:rPr>
                                <w:rFonts w:ascii="Palatino Linotype" w:hAnsi="Palatino Linotype"/>
                                <w:sz w:val="20"/>
                              </w:rPr>
                            </w:pPr>
                            <w:r w:rsidRPr="00A273D0">
                              <w:rPr>
                                <w:rFonts w:ascii="Palatino Linotype" w:hAnsi="Palatino Linotype"/>
                                <w:sz w:val="20"/>
                              </w:rPr>
                              <w:t>Else</w:t>
                            </w:r>
                          </w:p>
                          <w:p w14:paraId="0F07D041" w14:textId="77777777" w:rsidR="003356DB" w:rsidRPr="00A273D0" w:rsidRDefault="003356DB" w:rsidP="003356DB">
                            <w:pPr>
                              <w:rPr>
                                <w:rFonts w:ascii="Palatino Linotype" w:hAnsi="Palatino Linotype"/>
                                <w:sz w:val="20"/>
                              </w:rPr>
                            </w:pPr>
                            <w:r w:rsidRPr="00A273D0">
                              <w:rPr>
                                <w:rFonts w:ascii="Palatino Linotype" w:hAnsi="Palatino Linotype"/>
                                <w:sz w:val="20"/>
                              </w:rPr>
                              <w:t xml:space="preserve"> </w:t>
                            </w:r>
                            <w:r>
                              <w:rPr>
                                <w:rFonts w:ascii="Palatino Linotype" w:hAnsi="Palatino Linotype"/>
                                <w:sz w:val="20"/>
                              </w:rPr>
                              <w:tab/>
                              <w:t>Mean= Mean_old</w:t>
                            </w:r>
                            <w:r w:rsidRPr="00A273D0">
                              <w:rPr>
                                <w:rFonts w:ascii="Palatino Linotype" w:hAnsi="Palatino Linotype"/>
                                <w:sz w:val="20"/>
                              </w:rPr>
                              <w:t>+ (x[i]-Mean</w:t>
                            </w:r>
                            <w:r>
                              <w:rPr>
                                <w:rFonts w:ascii="Palatino Linotype" w:hAnsi="Palatino Linotype"/>
                                <w:sz w:val="20"/>
                              </w:rPr>
                              <w:t>_old</w:t>
                            </w:r>
                            <w:r w:rsidRPr="00A273D0">
                              <w:rPr>
                                <w:rFonts w:ascii="Palatino Linotype" w:hAnsi="Palatino Linotype"/>
                                <w:sz w:val="20"/>
                              </w:rPr>
                              <w:t>)/i</w:t>
                            </w:r>
                          </w:p>
                          <w:p w14:paraId="39CD1818" w14:textId="77777777" w:rsidR="003356DB" w:rsidRPr="00A273D0" w:rsidRDefault="003356DB" w:rsidP="003356DB">
                            <w:pPr>
                              <w:ind w:firstLine="720"/>
                              <w:rPr>
                                <w:rFonts w:ascii="Palatino Linotype" w:hAnsi="Palatino Linotype"/>
                                <w:sz w:val="20"/>
                              </w:rPr>
                            </w:pPr>
                            <w:r w:rsidRPr="00A273D0">
                              <w:rPr>
                                <w:rFonts w:ascii="Palatino Linotype" w:hAnsi="Palatino Linotype"/>
                                <w:sz w:val="20"/>
                              </w:rPr>
                              <w:t>RunningSumVar = RunningSumVar</w:t>
                            </w:r>
                            <w:r>
                              <w:rPr>
                                <w:rFonts w:ascii="Palatino Linotype" w:hAnsi="Palatino Linotype"/>
                                <w:sz w:val="20"/>
                              </w:rPr>
                              <w:t>_old</w:t>
                            </w:r>
                            <w:r w:rsidRPr="00A273D0">
                              <w:rPr>
                                <w:rFonts w:ascii="Palatino Linotype" w:hAnsi="Palatino Linotype"/>
                                <w:sz w:val="20"/>
                              </w:rPr>
                              <w:t xml:space="preserve"> + (x[i]-Mean</w:t>
                            </w:r>
                            <w:r>
                              <w:rPr>
                                <w:rFonts w:ascii="Palatino Linotype" w:hAnsi="Palatino Linotype"/>
                                <w:sz w:val="20"/>
                              </w:rPr>
                              <w:t>_old</w:t>
                            </w:r>
                            <w:r w:rsidRPr="00A273D0">
                              <w:rPr>
                                <w:rFonts w:ascii="Palatino Linotype" w:hAnsi="Palatino Linotype"/>
                                <w:sz w:val="20"/>
                              </w:rPr>
                              <w:t>)* (x[i]-Mean)</w:t>
                            </w:r>
                          </w:p>
                          <w:p w14:paraId="0C221954" w14:textId="77777777" w:rsidR="003356DB" w:rsidRDefault="003356DB" w:rsidP="003356DB">
                            <w:pPr>
                              <w:ind w:firstLine="720"/>
                              <w:rPr>
                                <w:rFonts w:ascii="Palatino Linotype" w:hAnsi="Palatino Linotype"/>
                                <w:sz w:val="20"/>
                              </w:rPr>
                            </w:pPr>
                            <w:r w:rsidRPr="00A273D0">
                              <w:rPr>
                                <w:rFonts w:ascii="Palatino Linotype" w:hAnsi="Palatino Linotype"/>
                                <w:sz w:val="20"/>
                              </w:rPr>
                              <w:t>Variance = RunningSumVar/(i-1)</w:t>
                            </w:r>
                          </w:p>
                          <w:p w14:paraId="13325F5E" w14:textId="77777777" w:rsidR="003356DB" w:rsidRDefault="003356DB" w:rsidP="003356DB">
                            <w:pPr>
                              <w:ind w:firstLine="720"/>
                              <w:rPr>
                                <w:rFonts w:ascii="Palatino Linotype" w:hAnsi="Palatino Linotype"/>
                                <w:sz w:val="20"/>
                              </w:rPr>
                            </w:pPr>
                            <w:r>
                              <w:rPr>
                                <w:rFonts w:ascii="Palatino Linotype" w:hAnsi="Palatino Linotype"/>
                                <w:sz w:val="20"/>
                              </w:rPr>
                              <w:t>//set up for next iteration</w:t>
                            </w:r>
                          </w:p>
                          <w:p w14:paraId="0E81674D" w14:textId="77777777" w:rsidR="003356DB" w:rsidRPr="00A273D0" w:rsidRDefault="003356DB" w:rsidP="003356DB">
                            <w:pPr>
                              <w:ind w:firstLine="720"/>
                              <w:rPr>
                                <w:rFonts w:ascii="Palatino Linotype" w:hAnsi="Palatino Linotype"/>
                                <w:sz w:val="20"/>
                              </w:rPr>
                            </w:pPr>
                            <w:r w:rsidRPr="00A273D0">
                              <w:rPr>
                                <w:rFonts w:ascii="Palatino Linotype" w:hAnsi="Palatino Linotype"/>
                                <w:sz w:val="20"/>
                              </w:rPr>
                              <w:t>M</w:t>
                            </w:r>
                            <w:r>
                              <w:rPr>
                                <w:rFonts w:ascii="Palatino Linotype" w:hAnsi="Palatino Linotype"/>
                                <w:sz w:val="20"/>
                              </w:rPr>
                              <w:t>ean_old</w:t>
                            </w:r>
                            <w:r w:rsidRPr="00A273D0">
                              <w:rPr>
                                <w:rFonts w:ascii="Palatino Linotype" w:hAnsi="Palatino Linotype"/>
                                <w:sz w:val="20"/>
                              </w:rPr>
                              <w:t>=</w:t>
                            </w:r>
                            <w:r>
                              <w:rPr>
                                <w:rFonts w:ascii="Palatino Linotype" w:hAnsi="Palatino Linotype"/>
                                <w:sz w:val="20"/>
                              </w:rPr>
                              <w:t>Mean</w:t>
                            </w:r>
                            <w:r w:rsidRPr="00A273D0">
                              <w:rPr>
                                <w:rFonts w:ascii="Palatino Linotype" w:hAnsi="Palatino Linotype"/>
                                <w:sz w:val="20"/>
                              </w:rPr>
                              <w:t>;</w:t>
                            </w:r>
                          </w:p>
                          <w:p w14:paraId="1564B9C2" w14:textId="77777777" w:rsidR="003356DB" w:rsidRPr="00A273D0" w:rsidRDefault="003356DB" w:rsidP="003356DB">
                            <w:pPr>
                              <w:ind w:firstLine="720"/>
                              <w:rPr>
                                <w:rFonts w:ascii="Palatino Linotype" w:hAnsi="Palatino Linotype"/>
                                <w:sz w:val="20"/>
                              </w:rPr>
                            </w:pPr>
                            <w:r w:rsidRPr="00A273D0">
                              <w:rPr>
                                <w:rFonts w:ascii="Palatino Linotype" w:hAnsi="Palatino Linotype"/>
                                <w:sz w:val="20"/>
                              </w:rPr>
                              <w:t>RunningSumVar</w:t>
                            </w:r>
                            <w:r>
                              <w:rPr>
                                <w:rFonts w:ascii="Palatino Linotype" w:hAnsi="Palatino Linotype"/>
                                <w:sz w:val="20"/>
                              </w:rPr>
                              <w:t>_old=RunningSumVar</w:t>
                            </w:r>
                            <w:r w:rsidRPr="00A273D0">
                              <w:rPr>
                                <w:rFonts w:ascii="Palatino Linotype" w:hAnsi="Palatino Linotype"/>
                                <w:sz w:val="20"/>
                              </w:rPr>
                              <w:t>;</w:t>
                            </w:r>
                          </w:p>
                          <w:p w14:paraId="3FD5663F" w14:textId="1E7EAD61" w:rsidR="004C5FDC" w:rsidRDefault="004C5FDC" w:rsidP="004C5FDC">
                            <w:pPr>
                              <w:rPr>
                                <w:rFonts w:ascii="Palatino Linotype" w:hAnsi="Palatino Linotype"/>
                                <w:sz w:val="20"/>
                              </w:rPr>
                            </w:pPr>
                          </w:p>
                        </w:txbxContent>
                      </wps:txbx>
                      <wps:bodyPr rot="0" vert="horz" wrap="square" lIns="91440" tIns="45720" rIns="91440" bIns="45720" anchor="t" anchorCtr="0" upright="1">
                        <a:noAutofit/>
                      </wps:bodyPr>
                    </wps:wsp>
                  </a:graphicData>
                </a:graphic>
              </wp:inline>
            </w:drawing>
          </mc:Choice>
          <mc:Fallback>
            <w:pict>
              <v:shape w14:anchorId="5B5D07CA" id="_x0000_s1034" type="#_x0000_t202" style="width:379.6pt;height:24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">
                <v:textbox>
                  <w:txbxContent>
                    <w:p w14:paraId="7CCE1F00" w14:textId="77777777" w:rsidR="003356DB" w:rsidRPr="00A273D0" w:rsidRDefault="003356DB" w:rsidP="003356DB">
                      <w:pPr>
                        <w:rPr>
                          <w:rFonts w:ascii="Palatino Linotype" w:hAnsi="Palatino Linotype"/>
                          <w:sz w:val="20"/>
                        </w:rPr>
                      </w:pPr>
                      <w:r w:rsidRPr="00A273D0">
                        <w:rPr>
                          <w:rFonts w:ascii="Palatino Linotype" w:hAnsi="Palatino Linotype"/>
                          <w:sz w:val="20"/>
                        </w:rPr>
                        <w:t xml:space="preserve">Pseudo </w:t>
                      </w:r>
                      <w:r>
                        <w:rPr>
                          <w:rFonts w:ascii="Palatino Linotype" w:hAnsi="Palatino Linotype"/>
                          <w:sz w:val="20"/>
                        </w:rPr>
                        <w:t>code that uses less memory</w:t>
                      </w:r>
                      <w:r w:rsidRPr="00A273D0">
                        <w:rPr>
                          <w:rFonts w:ascii="Palatino Linotype" w:hAnsi="Palatino Linotype"/>
                          <w:sz w:val="20"/>
                        </w:rPr>
                        <w:t xml:space="preserve"> </w:t>
                      </w:r>
                      <w:r w:rsidRPr="00A273D0">
                        <w:rPr>
                          <w:rFonts w:ascii="Palatino Linotype" w:hAnsi="Palatino Linotype"/>
                          <w:sz w:val="20"/>
                        </w:rPr>
                        <w:t>( assumes ‘</w:t>
                      </w:r>
                      <w:r w:rsidRPr="00A273D0">
                        <w:rPr>
                          <w:rFonts w:ascii="Palatino Linotype" w:hAnsi="Palatino Linotype"/>
                          <w:sz w:val="20"/>
                        </w:rPr>
                        <w:t>i’ starts at 1 )</w:t>
                      </w:r>
                    </w:p>
                    <w:p w14:paraId="0A884F1F" w14:textId="77777777" w:rsidR="003356DB" w:rsidRPr="00A273D0" w:rsidRDefault="003356DB" w:rsidP="003356DB">
                      <w:pPr>
                        <w:rPr>
                          <w:rFonts w:ascii="Palatino Linotype" w:hAnsi="Palatino Linotype"/>
                          <w:sz w:val="20"/>
                        </w:rPr>
                      </w:pPr>
                      <w:r w:rsidRPr="00A273D0">
                        <w:rPr>
                          <w:rFonts w:ascii="Palatino Linotype" w:hAnsi="Palatino Linotype"/>
                          <w:sz w:val="20"/>
                        </w:rPr>
                        <w:t>If i==1 then</w:t>
                      </w:r>
                    </w:p>
                    <w:p w14:paraId="2A4FFF27" w14:textId="77777777" w:rsidR="003356DB" w:rsidRPr="00A273D0" w:rsidRDefault="003356DB" w:rsidP="003356DB">
                      <w:pPr>
                        <w:ind w:firstLine="720"/>
                        <w:rPr>
                          <w:rFonts w:ascii="Palatino Linotype" w:hAnsi="Palatino Linotype"/>
                          <w:sz w:val="20"/>
                        </w:rPr>
                      </w:pPr>
                      <w:r w:rsidRPr="00A273D0">
                        <w:rPr>
                          <w:rFonts w:ascii="Palatino Linotype" w:hAnsi="Palatino Linotype"/>
                          <w:sz w:val="20"/>
                        </w:rPr>
                        <w:t>M</w:t>
                      </w:r>
                      <w:r>
                        <w:rPr>
                          <w:rFonts w:ascii="Palatino Linotype" w:hAnsi="Palatino Linotype"/>
                          <w:sz w:val="20"/>
                        </w:rPr>
                        <w:t>ean</w:t>
                      </w:r>
                      <w:r w:rsidRPr="00A273D0">
                        <w:rPr>
                          <w:rFonts w:ascii="Palatino Linotype" w:hAnsi="Palatino Linotype"/>
                          <w:sz w:val="20"/>
                        </w:rPr>
                        <w:t>=x[i];</w:t>
                      </w:r>
                    </w:p>
                    <w:p w14:paraId="59FC390F" w14:textId="77777777" w:rsidR="003356DB" w:rsidRPr="00A273D0" w:rsidRDefault="003356DB" w:rsidP="003356DB">
                      <w:pPr>
                        <w:ind w:firstLine="720"/>
                        <w:rPr>
                          <w:rFonts w:ascii="Palatino Linotype" w:hAnsi="Palatino Linotype"/>
                          <w:sz w:val="20"/>
                        </w:rPr>
                      </w:pPr>
                      <w:r w:rsidRPr="00A273D0">
                        <w:rPr>
                          <w:rFonts w:ascii="Palatino Linotype" w:hAnsi="Palatino Linotype"/>
                          <w:sz w:val="20"/>
                        </w:rPr>
                        <w:t>RunningSumVar=0;</w:t>
                      </w:r>
                    </w:p>
                    <w:p w14:paraId="3C25CFA3" w14:textId="77777777" w:rsidR="003356DB" w:rsidRDefault="003356DB" w:rsidP="003356DB">
                      <w:pPr>
                        <w:ind w:firstLine="720"/>
                        <w:rPr>
                          <w:rFonts w:ascii="Palatino Linotype" w:hAnsi="Palatino Linotype"/>
                          <w:sz w:val="20"/>
                        </w:rPr>
                      </w:pPr>
                      <w:r w:rsidRPr="00A273D0">
                        <w:rPr>
                          <w:rFonts w:ascii="Palatino Linotype" w:hAnsi="Palatino Linotype"/>
                          <w:sz w:val="20"/>
                        </w:rPr>
                        <w:t>Variance =0;</w:t>
                      </w:r>
                    </w:p>
                    <w:p w14:paraId="119B7C3B" w14:textId="77777777" w:rsidR="003356DB" w:rsidRDefault="003356DB" w:rsidP="003356DB">
                      <w:pPr>
                        <w:ind w:firstLine="720"/>
                        <w:rPr>
                          <w:rFonts w:ascii="Palatino Linotype" w:hAnsi="Palatino Linotype"/>
                          <w:sz w:val="20"/>
                        </w:rPr>
                      </w:pPr>
                      <w:r>
                        <w:rPr>
                          <w:rFonts w:ascii="Palatino Linotype" w:hAnsi="Palatino Linotype"/>
                          <w:sz w:val="20"/>
                        </w:rPr>
                        <w:t>//set up for next iteration</w:t>
                      </w:r>
                    </w:p>
                    <w:p w14:paraId="14F99903" w14:textId="77777777" w:rsidR="003356DB" w:rsidRPr="00A273D0" w:rsidRDefault="003356DB" w:rsidP="003356DB">
                      <w:pPr>
                        <w:ind w:firstLine="720"/>
                        <w:rPr>
                          <w:rFonts w:ascii="Palatino Linotype" w:hAnsi="Palatino Linotype"/>
                          <w:sz w:val="20"/>
                        </w:rPr>
                      </w:pPr>
                      <w:r w:rsidRPr="00A273D0">
                        <w:rPr>
                          <w:rFonts w:ascii="Palatino Linotype" w:hAnsi="Palatino Linotype"/>
                          <w:sz w:val="20"/>
                        </w:rPr>
                        <w:t>M</w:t>
                      </w:r>
                      <w:r>
                        <w:rPr>
                          <w:rFonts w:ascii="Palatino Linotype" w:hAnsi="Palatino Linotype"/>
                          <w:sz w:val="20"/>
                        </w:rPr>
                        <w:t>ean_old</w:t>
                      </w:r>
                      <w:r w:rsidRPr="00A273D0">
                        <w:rPr>
                          <w:rFonts w:ascii="Palatino Linotype" w:hAnsi="Palatino Linotype"/>
                          <w:sz w:val="20"/>
                        </w:rPr>
                        <w:t>=</w:t>
                      </w:r>
                      <w:r>
                        <w:rPr>
                          <w:rFonts w:ascii="Palatino Linotype" w:hAnsi="Palatino Linotype"/>
                          <w:sz w:val="20"/>
                        </w:rPr>
                        <w:t>Mean</w:t>
                      </w:r>
                      <w:r w:rsidRPr="00A273D0">
                        <w:rPr>
                          <w:rFonts w:ascii="Palatino Linotype" w:hAnsi="Palatino Linotype"/>
                          <w:sz w:val="20"/>
                        </w:rPr>
                        <w:t>;</w:t>
                      </w:r>
                    </w:p>
                    <w:p w14:paraId="466FB6B2" w14:textId="77777777" w:rsidR="003356DB" w:rsidRPr="00A273D0" w:rsidRDefault="003356DB" w:rsidP="003356DB">
                      <w:pPr>
                        <w:ind w:firstLine="720"/>
                        <w:rPr>
                          <w:rFonts w:ascii="Palatino Linotype" w:hAnsi="Palatino Linotype"/>
                          <w:sz w:val="20"/>
                        </w:rPr>
                      </w:pPr>
                      <w:r w:rsidRPr="00A273D0">
                        <w:rPr>
                          <w:rFonts w:ascii="Palatino Linotype" w:hAnsi="Palatino Linotype"/>
                          <w:sz w:val="20"/>
                        </w:rPr>
                        <w:t>RunningSumVar</w:t>
                      </w:r>
                      <w:r>
                        <w:rPr>
                          <w:rFonts w:ascii="Palatino Linotype" w:hAnsi="Palatino Linotype"/>
                          <w:sz w:val="20"/>
                        </w:rPr>
                        <w:t>_old=RunningSumVar</w:t>
                      </w:r>
                      <w:r w:rsidRPr="00A273D0">
                        <w:rPr>
                          <w:rFonts w:ascii="Palatino Linotype" w:hAnsi="Palatino Linotype"/>
                          <w:sz w:val="20"/>
                        </w:rPr>
                        <w:t>;</w:t>
                      </w:r>
                    </w:p>
                    <w:p w14:paraId="46C0A3C1" w14:textId="77777777" w:rsidR="003356DB" w:rsidRPr="00A273D0" w:rsidRDefault="003356DB" w:rsidP="003356DB">
                      <w:pPr>
                        <w:ind w:firstLine="720"/>
                        <w:rPr>
                          <w:rFonts w:ascii="Palatino Linotype" w:hAnsi="Palatino Linotype"/>
                          <w:sz w:val="20"/>
                        </w:rPr>
                      </w:pPr>
                    </w:p>
                    <w:p w14:paraId="6756FBD4" w14:textId="77777777" w:rsidR="003356DB" w:rsidRPr="00A273D0" w:rsidRDefault="003356DB" w:rsidP="003356DB">
                      <w:pPr>
                        <w:rPr>
                          <w:rFonts w:ascii="Palatino Linotype" w:hAnsi="Palatino Linotype"/>
                          <w:sz w:val="20"/>
                        </w:rPr>
                      </w:pPr>
                      <w:r w:rsidRPr="00A273D0">
                        <w:rPr>
                          <w:rFonts w:ascii="Palatino Linotype" w:hAnsi="Palatino Linotype"/>
                          <w:sz w:val="20"/>
                        </w:rPr>
                        <w:t>Else</w:t>
                      </w:r>
                    </w:p>
                    <w:p w14:paraId="0F07D041" w14:textId="77777777" w:rsidR="003356DB" w:rsidRPr="00A273D0" w:rsidRDefault="003356DB" w:rsidP="003356DB">
                      <w:pPr>
                        <w:rPr>
                          <w:rFonts w:ascii="Palatino Linotype" w:hAnsi="Palatino Linotype"/>
                          <w:sz w:val="20"/>
                        </w:rPr>
                      </w:pPr>
                      <w:r w:rsidRPr="00A273D0">
                        <w:rPr>
                          <w:rFonts w:ascii="Palatino Linotype" w:hAnsi="Palatino Linotype"/>
                          <w:sz w:val="20"/>
                        </w:rPr>
                        <w:t xml:space="preserve"> </w:t>
                      </w:r>
                      <w:r>
                        <w:rPr>
                          <w:rFonts w:ascii="Palatino Linotype" w:hAnsi="Palatino Linotype"/>
                          <w:sz w:val="20"/>
                        </w:rPr>
                        <w:tab/>
                        <w:t>Mean= Mean_old</w:t>
                      </w:r>
                      <w:r w:rsidRPr="00A273D0">
                        <w:rPr>
                          <w:rFonts w:ascii="Palatino Linotype" w:hAnsi="Palatino Linotype"/>
                          <w:sz w:val="20"/>
                        </w:rPr>
                        <w:t>+ (x[i]-Mean</w:t>
                      </w:r>
                      <w:r>
                        <w:rPr>
                          <w:rFonts w:ascii="Palatino Linotype" w:hAnsi="Palatino Linotype"/>
                          <w:sz w:val="20"/>
                        </w:rPr>
                        <w:t>_old</w:t>
                      </w:r>
                      <w:r w:rsidRPr="00A273D0">
                        <w:rPr>
                          <w:rFonts w:ascii="Palatino Linotype" w:hAnsi="Palatino Linotype"/>
                          <w:sz w:val="20"/>
                        </w:rPr>
                        <w:t>)/i</w:t>
                      </w:r>
                    </w:p>
                    <w:p w14:paraId="39CD1818" w14:textId="77777777" w:rsidR="003356DB" w:rsidRPr="00A273D0" w:rsidRDefault="003356DB" w:rsidP="003356DB">
                      <w:pPr>
                        <w:ind w:firstLine="720"/>
                        <w:rPr>
                          <w:rFonts w:ascii="Palatino Linotype" w:hAnsi="Palatino Linotype"/>
                          <w:sz w:val="20"/>
                        </w:rPr>
                      </w:pPr>
                      <w:r w:rsidRPr="00A273D0">
                        <w:rPr>
                          <w:rFonts w:ascii="Palatino Linotype" w:hAnsi="Palatino Linotype"/>
                          <w:sz w:val="20"/>
                        </w:rPr>
                        <w:t>RunningSumVar = RunningSumVar</w:t>
                      </w:r>
                      <w:r>
                        <w:rPr>
                          <w:rFonts w:ascii="Palatino Linotype" w:hAnsi="Palatino Linotype"/>
                          <w:sz w:val="20"/>
                        </w:rPr>
                        <w:t>_old</w:t>
                      </w:r>
                      <w:r w:rsidRPr="00A273D0">
                        <w:rPr>
                          <w:rFonts w:ascii="Palatino Linotype" w:hAnsi="Palatino Linotype"/>
                          <w:sz w:val="20"/>
                        </w:rPr>
                        <w:t xml:space="preserve"> + (x[i]-Mean</w:t>
                      </w:r>
                      <w:r>
                        <w:rPr>
                          <w:rFonts w:ascii="Palatino Linotype" w:hAnsi="Palatino Linotype"/>
                          <w:sz w:val="20"/>
                        </w:rPr>
                        <w:t>_old</w:t>
                      </w:r>
                      <w:r w:rsidRPr="00A273D0">
                        <w:rPr>
                          <w:rFonts w:ascii="Palatino Linotype" w:hAnsi="Palatino Linotype"/>
                          <w:sz w:val="20"/>
                        </w:rPr>
                        <w:t>)* (x[i]-Mean)</w:t>
                      </w:r>
                    </w:p>
                    <w:p w14:paraId="0C221954" w14:textId="77777777" w:rsidR="003356DB" w:rsidRDefault="003356DB" w:rsidP="003356DB">
                      <w:pPr>
                        <w:ind w:firstLine="720"/>
                        <w:rPr>
                          <w:rFonts w:ascii="Palatino Linotype" w:hAnsi="Palatino Linotype"/>
                          <w:sz w:val="20"/>
                        </w:rPr>
                      </w:pPr>
                      <w:r w:rsidRPr="00A273D0">
                        <w:rPr>
                          <w:rFonts w:ascii="Palatino Linotype" w:hAnsi="Palatino Linotype"/>
                          <w:sz w:val="20"/>
                        </w:rPr>
                        <w:t>Variance = RunningSumVar/(i-1)</w:t>
                      </w:r>
                    </w:p>
                    <w:p w14:paraId="13325F5E" w14:textId="77777777" w:rsidR="003356DB" w:rsidRDefault="003356DB" w:rsidP="003356DB">
                      <w:pPr>
                        <w:ind w:firstLine="720"/>
                        <w:rPr>
                          <w:rFonts w:ascii="Palatino Linotype" w:hAnsi="Palatino Linotype"/>
                          <w:sz w:val="20"/>
                        </w:rPr>
                      </w:pPr>
                      <w:r>
                        <w:rPr>
                          <w:rFonts w:ascii="Palatino Linotype" w:hAnsi="Palatino Linotype"/>
                          <w:sz w:val="20"/>
                        </w:rPr>
                        <w:t>//set up for next iteration</w:t>
                      </w:r>
                    </w:p>
                    <w:p w14:paraId="0E81674D" w14:textId="77777777" w:rsidR="003356DB" w:rsidRPr="00A273D0" w:rsidRDefault="003356DB" w:rsidP="003356DB">
                      <w:pPr>
                        <w:ind w:firstLine="720"/>
                        <w:rPr>
                          <w:rFonts w:ascii="Palatino Linotype" w:hAnsi="Palatino Linotype"/>
                          <w:sz w:val="20"/>
                        </w:rPr>
                      </w:pPr>
                      <w:r w:rsidRPr="00A273D0">
                        <w:rPr>
                          <w:rFonts w:ascii="Palatino Linotype" w:hAnsi="Palatino Linotype"/>
                          <w:sz w:val="20"/>
                        </w:rPr>
                        <w:t>M</w:t>
                      </w:r>
                      <w:r>
                        <w:rPr>
                          <w:rFonts w:ascii="Palatino Linotype" w:hAnsi="Palatino Linotype"/>
                          <w:sz w:val="20"/>
                        </w:rPr>
                        <w:t>ean_old</w:t>
                      </w:r>
                      <w:r w:rsidRPr="00A273D0">
                        <w:rPr>
                          <w:rFonts w:ascii="Palatino Linotype" w:hAnsi="Palatino Linotype"/>
                          <w:sz w:val="20"/>
                        </w:rPr>
                        <w:t>=</w:t>
                      </w:r>
                      <w:r>
                        <w:rPr>
                          <w:rFonts w:ascii="Palatino Linotype" w:hAnsi="Palatino Linotype"/>
                          <w:sz w:val="20"/>
                        </w:rPr>
                        <w:t>Mean</w:t>
                      </w:r>
                      <w:r w:rsidRPr="00A273D0">
                        <w:rPr>
                          <w:rFonts w:ascii="Palatino Linotype" w:hAnsi="Palatino Linotype"/>
                          <w:sz w:val="20"/>
                        </w:rPr>
                        <w:t>;</w:t>
                      </w:r>
                    </w:p>
                    <w:p w14:paraId="1564B9C2" w14:textId="77777777" w:rsidR="003356DB" w:rsidRPr="00A273D0" w:rsidRDefault="003356DB" w:rsidP="003356DB">
                      <w:pPr>
                        <w:ind w:firstLine="720"/>
                        <w:rPr>
                          <w:rFonts w:ascii="Palatino Linotype" w:hAnsi="Palatino Linotype"/>
                          <w:sz w:val="20"/>
                        </w:rPr>
                      </w:pPr>
                      <w:r w:rsidRPr="00A273D0">
                        <w:rPr>
                          <w:rFonts w:ascii="Palatino Linotype" w:hAnsi="Palatino Linotype"/>
                          <w:sz w:val="20"/>
                        </w:rPr>
                        <w:t>RunningSumVar</w:t>
                      </w:r>
                      <w:r>
                        <w:rPr>
                          <w:rFonts w:ascii="Palatino Linotype" w:hAnsi="Palatino Linotype"/>
                          <w:sz w:val="20"/>
                        </w:rPr>
                        <w:t>_old=RunningSumVar</w:t>
                      </w:r>
                      <w:r w:rsidRPr="00A273D0">
                        <w:rPr>
                          <w:rFonts w:ascii="Palatino Linotype" w:hAnsi="Palatino Linotype"/>
                          <w:sz w:val="20"/>
                        </w:rPr>
                        <w:t>;</w:t>
                      </w:r>
                    </w:p>
                    <w:p w14:paraId="3FD5663F" w14:textId="1E7EAD61" w:rsidR="004C5FDC" w:rsidRDefault="004C5FDC" w:rsidP="004C5FDC">
                      <w:pPr>
                        <w:rPr>
                          <w:rFonts w:ascii="Palatino Linotype" w:hAnsi="Palatino Linotype"/>
                          <w:sz w:val="20"/>
                        </w:rPr>
                      </w:pPr>
                    </w:p>
                  </w:txbxContent>
                </v:textbox>
                <w10:anchorlock/>
              </v:shape>
            </w:pict>
          </mc:Fallback>
        </mc:AlternateContent>
      </w:r>
    </w:p>
    <w:p w14:paraId="6E06D3D4" w14:textId="77777777" w:rsidR="004C5FDC" w:rsidRDefault="004C5FDC" w:rsidP="00FE7ED3"/>
    <w:p w14:paraId="0AB1C842" w14:textId="63421B85" w:rsidR="000C07EB" w:rsidRDefault="000C07EB" w:rsidP="00FE7ED3">
      <w:r>
        <w:rPr>
          <w:noProof/>
        </w:rPr>
        <mc:AlternateContent>
          <mc:Choice Requires="wps">
            <w:drawing>
              <wp:anchor distT="45720" distB="45720" distL="114300" distR="114300" simplePos="0" relativeHeight="251659264" behindDoc="0" locked="0" layoutInCell="1" allowOverlap="1" wp14:anchorId="1CE4BE98" wp14:editId="0FAE4CC1">
                <wp:simplePos x="0" y="0"/>
                <wp:positionH relativeFrom="margin">
                  <wp:align>left</wp:align>
                </wp:positionH>
                <wp:positionV relativeFrom="paragraph">
                  <wp:posOffset>596900</wp:posOffset>
                </wp:positionV>
                <wp:extent cx="5764530" cy="1661795"/>
                <wp:effectExtent l="0" t="0" r="26670" b="14605"/>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4530" cy="1661822"/>
                        </a:xfrm>
                        <a:prstGeom prst="rect">
                          <a:avLst/>
                        </a:prstGeom>
                        <a:solidFill>
                          <a:srgbClr val="FFFFFF"/>
                        </a:solidFill>
                        <a:ln w="9525">
                          <a:solidFill>
                            <a:srgbClr val="000000"/>
                          </a:solidFill>
                          <a:miter lim="800000"/>
                          <a:headEnd/>
                          <a:tailEnd/>
                        </a:ln>
                      </wps:spPr>
                      <wps:txbx>
                        <w:txbxContent>
                          <w:p w14:paraId="4C36E2A6" w14:textId="77777777" w:rsidR="00BA44C6" w:rsidRPr="00BA44C6" w:rsidRDefault="00BA44C6" w:rsidP="00BA44C6">
                            <w:pPr>
                              <w:rPr>
                                <w:color w:val="0070C0"/>
                              </w:rPr>
                            </w:pPr>
                            <w:r w:rsidRPr="00BA44C6">
                              <w:rPr>
                                <w:color w:val="0070C0"/>
                              </w:rPr>
                              <w:t>// OPEN NEW ARDUINO SKETCH.</w:t>
                            </w:r>
                          </w:p>
                          <w:p w14:paraId="70A1E9F2" w14:textId="77777777" w:rsidR="00BA44C6" w:rsidRPr="00BA44C6" w:rsidRDefault="00BA44C6" w:rsidP="00BA44C6">
                            <w:pPr>
                              <w:rPr>
                                <w:color w:val="0070C0"/>
                              </w:rPr>
                            </w:pPr>
                            <w:r w:rsidRPr="00BA44C6">
                              <w:rPr>
                                <w:color w:val="0070C0"/>
                              </w:rPr>
                              <w:t>// CLICK IN THIS TEXT BOX. CTRL-A, CTRL-C.</w:t>
                            </w:r>
                          </w:p>
                          <w:p w14:paraId="0E98DB7C" w14:textId="77777777" w:rsidR="00BA44C6" w:rsidRPr="00BA44C6" w:rsidRDefault="00BA44C6" w:rsidP="00BA44C6">
                            <w:pPr>
                              <w:rPr>
                                <w:color w:val="0070C0"/>
                              </w:rPr>
                            </w:pPr>
                            <w:r w:rsidRPr="00BA44C6">
                              <w:rPr>
                                <w:color w:val="0070C0"/>
                              </w:rPr>
                              <w:t>// CLICK IN SKETCH. CTRL-A, CTRL-V.</w:t>
                            </w:r>
                          </w:p>
                          <w:p w14:paraId="1928CD2F" w14:textId="77777777" w:rsidR="00BA44C6" w:rsidRPr="00BA44C6" w:rsidRDefault="00BA44C6" w:rsidP="00BA44C6">
                            <w:pPr>
                              <w:rPr>
                                <w:color w:val="0070C0"/>
                              </w:rPr>
                            </w:pPr>
                          </w:p>
                          <w:p w14:paraId="4D545333" w14:textId="77777777" w:rsidR="00BA44C6" w:rsidRPr="00BA44C6" w:rsidRDefault="00BA44C6" w:rsidP="00BA44C6">
                            <w:pPr>
                              <w:rPr>
                                <w:color w:val="0070C0"/>
                              </w:rPr>
                            </w:pPr>
                            <w:r w:rsidRPr="00BA44C6">
                              <w:rPr>
                                <w:color w:val="0070C0"/>
                              </w:rPr>
                              <w:t>// Lab 3 starter: Cook stats</w:t>
                            </w:r>
                          </w:p>
                          <w:p w14:paraId="37089E2D" w14:textId="77777777" w:rsidR="00BA44C6" w:rsidRPr="00BA44C6" w:rsidRDefault="00BA44C6" w:rsidP="00BA44C6">
                            <w:pPr>
                              <w:rPr>
                                <w:color w:val="0070C0"/>
                              </w:rPr>
                            </w:pPr>
                          </w:p>
                          <w:p w14:paraId="60A8E53C" w14:textId="77777777" w:rsidR="00BA44C6" w:rsidRPr="00BA44C6" w:rsidRDefault="00BA44C6" w:rsidP="00BA44C6">
                            <w:pPr>
                              <w:rPr>
                                <w:color w:val="0070C0"/>
                              </w:rPr>
                            </w:pPr>
                            <w:r w:rsidRPr="00BA44C6">
                              <w:rPr>
                                <w:color w:val="0070C0"/>
                              </w:rPr>
                              <w:t>const int TOTAL_SAMPLES = 600; // simulated samples</w:t>
                            </w:r>
                          </w:p>
                          <w:p w14:paraId="4A6F142D" w14:textId="77777777" w:rsidR="00BA44C6" w:rsidRPr="00BA44C6" w:rsidRDefault="00BA44C6" w:rsidP="00BA44C6">
                            <w:pPr>
                              <w:rPr>
                                <w:color w:val="0070C0"/>
                              </w:rPr>
                            </w:pPr>
                            <w:r w:rsidRPr="00BA44C6">
                              <w:rPr>
                                <w:color w:val="0070C0"/>
                              </w:rPr>
                              <w:t xml:space="preserve">int </w:t>
                            </w:r>
                            <w:r w:rsidRPr="00BA44C6">
                              <w:rPr>
                                <w:color w:val="0070C0"/>
                              </w:rPr>
                              <w:t xml:space="preserve">numSamples = </w:t>
                            </w:r>
                            <w:r w:rsidRPr="00BA44C6">
                              <w:rPr>
                                <w:color w:val="0070C0"/>
                              </w:rPr>
                              <w:t>1;</w:t>
                            </w:r>
                          </w:p>
                          <w:p w14:paraId="2265D2F9" w14:textId="77777777" w:rsidR="00BA44C6" w:rsidRPr="00BA44C6" w:rsidRDefault="00BA44C6" w:rsidP="00BA44C6">
                            <w:pPr>
                              <w:rPr>
                                <w:color w:val="0070C0"/>
                              </w:rPr>
                            </w:pPr>
                          </w:p>
                          <w:p w14:paraId="375B5F04" w14:textId="77777777" w:rsidR="00BA44C6" w:rsidRPr="00BA44C6" w:rsidRDefault="00BA44C6" w:rsidP="00BA44C6">
                            <w:pPr>
                              <w:rPr>
                                <w:color w:val="0070C0"/>
                              </w:rPr>
                            </w:pPr>
                            <w:r w:rsidRPr="00BA44C6">
                              <w:rPr>
                                <w:color w:val="0070C0"/>
                              </w:rPr>
                              <w:t>// Declare the variables that are computed in the calculateStats function</w:t>
                            </w:r>
                          </w:p>
                          <w:p w14:paraId="4758FE02" w14:textId="77777777" w:rsidR="00BA44C6" w:rsidRPr="00BA44C6" w:rsidRDefault="00BA44C6" w:rsidP="00BA44C6">
                            <w:pPr>
                              <w:rPr>
                                <w:color w:val="0070C0"/>
                              </w:rPr>
                            </w:pPr>
                            <w:r w:rsidRPr="00BA44C6">
                              <w:rPr>
                                <w:color w:val="0070C0"/>
                              </w:rPr>
                              <w:t>float sample, runningMean = 0.0, runningStdev = 0.0;</w:t>
                            </w:r>
                          </w:p>
                          <w:p w14:paraId="3C157F99" w14:textId="77777777" w:rsidR="00BA44C6" w:rsidRPr="00BA44C6" w:rsidRDefault="00BA44C6" w:rsidP="00BA44C6">
                            <w:pPr>
                              <w:rPr>
                                <w:color w:val="0070C0"/>
                              </w:rPr>
                            </w:pPr>
                          </w:p>
                          <w:p w14:paraId="1FCCE780" w14:textId="77777777" w:rsidR="00BA44C6" w:rsidRPr="00BA44C6" w:rsidRDefault="00BA44C6" w:rsidP="00BA44C6">
                            <w:pPr>
                              <w:rPr>
                                <w:color w:val="0070C0"/>
                              </w:rPr>
                            </w:pPr>
                            <w:r w:rsidRPr="00BA44C6">
                              <w:rPr>
                                <w:color w:val="0070C0"/>
                              </w:rPr>
                              <w:t>//**********************************************************************</w:t>
                            </w:r>
                          </w:p>
                          <w:p w14:paraId="12D9E7F4" w14:textId="77777777" w:rsidR="00BA44C6" w:rsidRPr="00BA44C6" w:rsidRDefault="00BA44C6" w:rsidP="00BA44C6">
                            <w:pPr>
                              <w:rPr>
                                <w:color w:val="0070C0"/>
                              </w:rPr>
                            </w:pPr>
                            <w:r w:rsidRPr="00BA44C6">
                              <w:rPr>
                                <w:color w:val="0070C0"/>
                              </w:rPr>
                              <w:t>void setup()</w:t>
                            </w:r>
                          </w:p>
                          <w:p w14:paraId="4CA435EF" w14:textId="77777777" w:rsidR="00BA44C6" w:rsidRPr="00BA44C6" w:rsidRDefault="00BA44C6" w:rsidP="00BA44C6">
                            <w:pPr>
                              <w:rPr>
                                <w:color w:val="0070C0"/>
                              </w:rPr>
                            </w:pPr>
                            <w:r w:rsidRPr="00BA44C6">
                              <w:rPr>
                                <w:color w:val="0070C0"/>
                              </w:rPr>
                              <w:t>{</w:t>
                            </w:r>
                          </w:p>
                          <w:p w14:paraId="52B5F7CD" w14:textId="77777777" w:rsidR="00BA44C6" w:rsidRPr="00BA44C6" w:rsidRDefault="00BA44C6" w:rsidP="00BA44C6">
                            <w:pPr>
                              <w:rPr>
                                <w:color w:val="0070C0"/>
                              </w:rPr>
                            </w:pPr>
                            <w:r w:rsidRPr="00BA44C6">
                              <w:rPr>
                                <w:color w:val="0070C0"/>
                              </w:rPr>
                              <w:t xml:space="preserve">  Serial.begin(9600);</w:t>
                            </w:r>
                          </w:p>
                          <w:p w14:paraId="29F0557B" w14:textId="77777777" w:rsidR="00BA44C6" w:rsidRPr="00BA44C6" w:rsidRDefault="00BA44C6" w:rsidP="00BA44C6">
                            <w:pPr>
                              <w:rPr>
                                <w:color w:val="0070C0"/>
                              </w:rPr>
                            </w:pPr>
                            <w:r w:rsidRPr="00BA44C6">
                              <w:rPr>
                                <w:color w:val="0070C0"/>
                              </w:rPr>
                              <w:t xml:space="preserve"> </w:t>
                            </w:r>
                          </w:p>
                          <w:p w14:paraId="040C19A4" w14:textId="77777777" w:rsidR="00BA44C6" w:rsidRPr="00BA44C6" w:rsidRDefault="00BA44C6" w:rsidP="00BA44C6">
                            <w:pPr>
                              <w:rPr>
                                <w:color w:val="0070C0"/>
                              </w:rPr>
                            </w:pPr>
                            <w:r w:rsidRPr="00BA44C6">
                              <w:rPr>
                                <w:color w:val="0070C0"/>
                              </w:rPr>
                              <w:t>// This line tells MATLAB that the Arduino is ready to accept data</w:t>
                            </w:r>
                          </w:p>
                          <w:p w14:paraId="5F4066C4" w14:textId="77777777" w:rsidR="00BA44C6" w:rsidRPr="00BA44C6" w:rsidRDefault="00BA44C6" w:rsidP="00BA44C6">
                            <w:pPr>
                              <w:rPr>
                                <w:color w:val="0070C0"/>
                              </w:rPr>
                            </w:pPr>
                            <w:r w:rsidRPr="00BA44C6">
                              <w:rPr>
                                <w:color w:val="0070C0"/>
                              </w:rPr>
                              <w:t xml:space="preserve">  Serial.println("%Arduino Ready");  </w:t>
                            </w:r>
                          </w:p>
                          <w:p w14:paraId="44B36444" w14:textId="77777777" w:rsidR="00BA44C6" w:rsidRPr="00BA44C6" w:rsidRDefault="00BA44C6" w:rsidP="00BA44C6">
                            <w:pPr>
                              <w:rPr>
                                <w:color w:val="0070C0"/>
                              </w:rPr>
                            </w:pPr>
                          </w:p>
                          <w:p w14:paraId="311A503B" w14:textId="77777777" w:rsidR="00BA44C6" w:rsidRPr="00BA44C6" w:rsidRDefault="00BA44C6" w:rsidP="00BA44C6">
                            <w:pPr>
                              <w:rPr>
                                <w:color w:val="0070C0"/>
                              </w:rPr>
                            </w:pPr>
                            <w:r w:rsidRPr="00BA44C6">
                              <w:rPr>
                                <w:color w:val="0070C0"/>
                              </w:rPr>
                              <w:t>// Wait until MATLAB sends a 'g' to start sending data</w:t>
                            </w:r>
                          </w:p>
                          <w:p w14:paraId="5984C4DE" w14:textId="77777777" w:rsidR="00BA44C6" w:rsidRPr="00BA44C6" w:rsidRDefault="00BA44C6" w:rsidP="00BA44C6">
                            <w:pPr>
                              <w:rPr>
                                <w:color w:val="0070C0"/>
                              </w:rPr>
                            </w:pPr>
                            <w:r w:rsidRPr="00BA44C6">
                              <w:rPr>
                                <w:color w:val="0070C0"/>
                              </w:rPr>
                              <w:t>while (Serial.read() != 'g'); // spin until 'g' entry</w:t>
                            </w:r>
                          </w:p>
                          <w:p w14:paraId="558165E5" w14:textId="77777777" w:rsidR="00BA44C6" w:rsidRPr="00BA44C6" w:rsidRDefault="00BA44C6" w:rsidP="00BA44C6">
                            <w:pPr>
                              <w:rPr>
                                <w:color w:val="0070C0"/>
                              </w:rPr>
                            </w:pPr>
                          </w:p>
                          <w:p w14:paraId="602ED596" w14:textId="77777777" w:rsidR="00BA44C6" w:rsidRPr="00BA44C6" w:rsidRDefault="00BA44C6" w:rsidP="00BA44C6">
                            <w:pPr>
                              <w:rPr>
                                <w:color w:val="0070C0"/>
                              </w:rPr>
                            </w:pPr>
                            <w:r w:rsidRPr="00BA44C6">
                              <w:rPr>
                                <w:color w:val="0070C0"/>
                              </w:rPr>
                              <w:t>}</w:t>
                            </w:r>
                          </w:p>
                          <w:p w14:paraId="7FC4BBB2" w14:textId="77777777" w:rsidR="00BA44C6" w:rsidRPr="00BA44C6" w:rsidRDefault="00BA44C6" w:rsidP="00BA44C6">
                            <w:pPr>
                              <w:rPr>
                                <w:color w:val="0070C0"/>
                              </w:rPr>
                            </w:pPr>
                          </w:p>
                          <w:p w14:paraId="3961A48F" w14:textId="77777777" w:rsidR="00BA44C6" w:rsidRPr="00BA44C6" w:rsidRDefault="00BA44C6" w:rsidP="00BA44C6">
                            <w:pPr>
                              <w:rPr>
                                <w:color w:val="0070C0"/>
                              </w:rPr>
                            </w:pPr>
                            <w:r w:rsidRPr="00BA44C6">
                              <w:rPr>
                                <w:color w:val="0070C0"/>
                              </w:rPr>
                              <w:t>//**********************************************************************</w:t>
                            </w:r>
                          </w:p>
                          <w:p w14:paraId="71F2D664" w14:textId="77777777" w:rsidR="00BA44C6" w:rsidRPr="00BA44C6" w:rsidRDefault="00BA44C6" w:rsidP="00BA44C6">
                            <w:pPr>
                              <w:rPr>
                                <w:color w:val="0070C0"/>
                              </w:rPr>
                            </w:pPr>
                            <w:r w:rsidRPr="00BA44C6">
                              <w:rPr>
                                <w:color w:val="0070C0"/>
                              </w:rPr>
                              <w:t>void loop()</w:t>
                            </w:r>
                          </w:p>
                          <w:p w14:paraId="0C17AF5F" w14:textId="77777777" w:rsidR="00BA44C6" w:rsidRPr="00BA44C6" w:rsidRDefault="00BA44C6" w:rsidP="00BA44C6">
                            <w:pPr>
                              <w:rPr>
                                <w:color w:val="0070C0"/>
                              </w:rPr>
                            </w:pPr>
                            <w:r w:rsidRPr="00BA44C6">
                              <w:rPr>
                                <w:color w:val="0070C0"/>
                              </w:rPr>
                              <w:t xml:space="preserve">{ </w:t>
                            </w:r>
                          </w:p>
                          <w:p w14:paraId="03AF7880" w14:textId="77777777" w:rsidR="00BA44C6" w:rsidRPr="00BA44C6" w:rsidRDefault="00BA44C6" w:rsidP="00BA44C6">
                            <w:pPr>
                              <w:rPr>
                                <w:color w:val="0070C0"/>
                              </w:rPr>
                            </w:pPr>
                            <w:r w:rsidRPr="00BA44C6">
                              <w:rPr>
                                <w:color w:val="0070C0"/>
                              </w:rPr>
                              <w:t xml:space="preserve">  sample = simSample();</w:t>
                            </w:r>
                          </w:p>
                          <w:p w14:paraId="7DAE87AF" w14:textId="77777777" w:rsidR="00BA44C6" w:rsidRPr="00BA44C6" w:rsidRDefault="00BA44C6" w:rsidP="00BA44C6">
                            <w:pPr>
                              <w:rPr>
                                <w:color w:val="0070C0"/>
                              </w:rPr>
                            </w:pPr>
                            <w:r w:rsidRPr="00BA44C6">
                              <w:rPr>
                                <w:color w:val="0070C0"/>
                              </w:rPr>
                              <w:t xml:space="preserve">  </w:t>
                            </w:r>
                          </w:p>
                          <w:p w14:paraId="2B9845D4" w14:textId="77777777" w:rsidR="00BA44C6" w:rsidRPr="00BA44C6" w:rsidRDefault="00BA44C6" w:rsidP="00BA44C6">
                            <w:pPr>
                              <w:rPr>
                                <w:color w:val="0070C0"/>
                              </w:rPr>
                            </w:pPr>
                            <w:r w:rsidRPr="00BA44C6">
                              <w:rPr>
                                <w:color w:val="0070C0"/>
                              </w:rPr>
                              <w:t xml:space="preserve">  // Call the statistics calculation function</w:t>
                            </w:r>
                          </w:p>
                          <w:p w14:paraId="0BBB963C" w14:textId="77777777" w:rsidR="00BA44C6" w:rsidRPr="00BA44C6" w:rsidRDefault="00BA44C6" w:rsidP="00BA44C6">
                            <w:pPr>
                              <w:rPr>
                                <w:color w:val="0070C0"/>
                              </w:rPr>
                            </w:pPr>
                            <w:r w:rsidRPr="00BA44C6">
                              <w:rPr>
                                <w:color w:val="0070C0"/>
                              </w:rPr>
                              <w:t xml:space="preserve">  calculateStats(sample);</w:t>
                            </w:r>
                          </w:p>
                          <w:p w14:paraId="367F2276" w14:textId="77777777" w:rsidR="00BA44C6" w:rsidRPr="00BA44C6" w:rsidRDefault="00BA44C6" w:rsidP="00BA44C6">
                            <w:pPr>
                              <w:rPr>
                                <w:color w:val="0070C0"/>
                              </w:rPr>
                            </w:pPr>
                            <w:r w:rsidRPr="00BA44C6">
                              <w:rPr>
                                <w:color w:val="0070C0"/>
                              </w:rPr>
                              <w:t xml:space="preserve">  </w:t>
                            </w:r>
                          </w:p>
                          <w:p w14:paraId="4659D837" w14:textId="77777777" w:rsidR="00BA44C6" w:rsidRPr="00BA44C6" w:rsidRDefault="00BA44C6" w:rsidP="00BA44C6">
                            <w:pPr>
                              <w:rPr>
                                <w:color w:val="0070C0"/>
                              </w:rPr>
                            </w:pPr>
                            <w:r w:rsidRPr="00BA44C6">
                              <w:rPr>
                                <w:color w:val="0070C0"/>
                              </w:rPr>
                              <w:t xml:space="preserve">  // Display the statistics</w:t>
                            </w:r>
                          </w:p>
                          <w:p w14:paraId="7FC89D87" w14:textId="77777777" w:rsidR="00BA44C6" w:rsidRPr="00BA44C6" w:rsidRDefault="00BA44C6" w:rsidP="00BA44C6">
                            <w:pPr>
                              <w:rPr>
                                <w:color w:val="0070C0"/>
                              </w:rPr>
                            </w:pPr>
                            <w:r w:rsidRPr="00BA44C6">
                              <w:rPr>
                                <w:color w:val="0070C0"/>
                              </w:rPr>
                              <w:t xml:space="preserve">  displayStatsData();</w:t>
                            </w:r>
                          </w:p>
                          <w:p w14:paraId="4E50454B" w14:textId="77777777" w:rsidR="00BA44C6" w:rsidRPr="00BA44C6" w:rsidRDefault="00BA44C6" w:rsidP="00BA44C6">
                            <w:pPr>
                              <w:rPr>
                                <w:color w:val="0070C0"/>
                              </w:rPr>
                            </w:pPr>
                            <w:r w:rsidRPr="00BA44C6">
                              <w:rPr>
                                <w:color w:val="0070C0"/>
                              </w:rPr>
                              <w:t xml:space="preserve">  </w:t>
                            </w:r>
                          </w:p>
                          <w:p w14:paraId="787F34D2" w14:textId="77777777" w:rsidR="00BA44C6" w:rsidRPr="00BA44C6" w:rsidRDefault="00BA44C6" w:rsidP="00BA44C6">
                            <w:pPr>
                              <w:rPr>
                                <w:color w:val="0070C0"/>
                              </w:rPr>
                            </w:pPr>
                            <w:r w:rsidRPr="00BA44C6">
                              <w:rPr>
                                <w:color w:val="0070C0"/>
                              </w:rPr>
                              <w:t xml:space="preserve">  // Run TOTAL_SAMPLES iterations then halt</w:t>
                            </w:r>
                          </w:p>
                          <w:p w14:paraId="431A4FAE" w14:textId="77777777" w:rsidR="00BA44C6" w:rsidRPr="00BA44C6" w:rsidRDefault="00BA44C6" w:rsidP="00BA44C6">
                            <w:pPr>
                              <w:rPr>
                                <w:color w:val="0070C0"/>
                              </w:rPr>
                            </w:pPr>
                            <w:r w:rsidRPr="00BA44C6">
                              <w:rPr>
                                <w:color w:val="0070C0"/>
                              </w:rPr>
                              <w:t xml:space="preserve">  if (++numSamples &gt; TOTAL_SAMPLES) while (true);</w:t>
                            </w:r>
                          </w:p>
                          <w:p w14:paraId="636F958F" w14:textId="77777777" w:rsidR="00BA44C6" w:rsidRPr="00BA44C6" w:rsidRDefault="00BA44C6" w:rsidP="00BA44C6">
                            <w:pPr>
                              <w:rPr>
                                <w:color w:val="0070C0"/>
                              </w:rPr>
                            </w:pPr>
                            <w:r w:rsidRPr="00BA44C6">
                              <w:rPr>
                                <w:color w:val="0070C0"/>
                              </w:rPr>
                              <w:t xml:space="preserve">  </w:t>
                            </w:r>
                          </w:p>
                          <w:p w14:paraId="4AC97680" w14:textId="77777777" w:rsidR="00BA44C6" w:rsidRPr="00BA44C6" w:rsidRDefault="00BA44C6" w:rsidP="00BA44C6">
                            <w:pPr>
                              <w:rPr>
                                <w:color w:val="0070C0"/>
                              </w:rPr>
                            </w:pPr>
                            <w:r w:rsidRPr="00BA44C6">
                              <w:rPr>
                                <w:color w:val="0070C0"/>
                              </w:rPr>
                              <w:t>} // loop()</w:t>
                            </w:r>
                          </w:p>
                          <w:p w14:paraId="2DD3E764" w14:textId="77777777" w:rsidR="00BA44C6" w:rsidRPr="00BA44C6" w:rsidRDefault="00BA44C6" w:rsidP="00BA44C6">
                            <w:pPr>
                              <w:rPr>
                                <w:color w:val="0070C0"/>
                              </w:rPr>
                            </w:pPr>
                          </w:p>
                          <w:p w14:paraId="3560A778" w14:textId="77777777" w:rsidR="00BA44C6" w:rsidRPr="00BA44C6" w:rsidRDefault="00BA44C6" w:rsidP="00BA44C6">
                            <w:pPr>
                              <w:rPr>
                                <w:color w:val="0070C0"/>
                              </w:rPr>
                            </w:pPr>
                            <w:r w:rsidRPr="00BA44C6">
                              <w:rPr>
                                <w:color w:val="0070C0"/>
                              </w:rPr>
                              <w:t>//**********************************************************************</w:t>
                            </w:r>
                          </w:p>
                          <w:p w14:paraId="58056CA7" w14:textId="77777777" w:rsidR="00BA44C6" w:rsidRPr="00BA44C6" w:rsidRDefault="00BA44C6" w:rsidP="00BA44C6">
                            <w:pPr>
                              <w:rPr>
                                <w:color w:val="0070C0"/>
                              </w:rPr>
                            </w:pPr>
                            <w:r w:rsidRPr="00BA44C6">
                              <w:rPr>
                                <w:color w:val="0070C0"/>
                              </w:rPr>
                              <w:t>float simSample(void)</w:t>
                            </w:r>
                          </w:p>
                          <w:p w14:paraId="63261623" w14:textId="77777777" w:rsidR="00BA44C6" w:rsidRPr="00BA44C6" w:rsidRDefault="00BA44C6" w:rsidP="00BA44C6">
                            <w:pPr>
                              <w:rPr>
                                <w:color w:val="0070C0"/>
                              </w:rPr>
                            </w:pPr>
                            <w:r w:rsidRPr="00BA44C6">
                              <w:rPr>
                                <w:color w:val="0070C0"/>
                              </w:rPr>
                              <w:t>{</w:t>
                            </w:r>
                          </w:p>
                          <w:p w14:paraId="472C23E4" w14:textId="77777777" w:rsidR="00BA44C6" w:rsidRPr="00BA44C6" w:rsidRDefault="00BA44C6" w:rsidP="00BA44C6">
                            <w:pPr>
                              <w:rPr>
                                <w:color w:val="0070C0"/>
                              </w:rPr>
                            </w:pPr>
                            <w:r w:rsidRPr="00BA44C6">
                              <w:rPr>
                                <w:color w:val="0070C0"/>
                              </w:rPr>
                              <w:t xml:space="preserve">  // Simulate sensor for stats calculation development</w:t>
                            </w:r>
                          </w:p>
                          <w:p w14:paraId="0369C03E" w14:textId="77777777" w:rsidR="00BA44C6" w:rsidRPr="00BA44C6" w:rsidRDefault="00BA44C6" w:rsidP="00BA44C6">
                            <w:pPr>
                              <w:rPr>
                                <w:color w:val="0070C0"/>
                              </w:rPr>
                            </w:pPr>
                            <w:r w:rsidRPr="00BA44C6">
                              <w:rPr>
                                <w:color w:val="0070C0"/>
                              </w:rPr>
                              <w:t xml:space="preserve">  float simSmpl, simAmp = 1.0, simT = 60;</w:t>
                            </w:r>
                          </w:p>
                          <w:p w14:paraId="0B00B8E8" w14:textId="77777777" w:rsidR="00BA44C6" w:rsidRPr="00BA44C6" w:rsidRDefault="00BA44C6" w:rsidP="00BA44C6">
                            <w:pPr>
                              <w:rPr>
                                <w:color w:val="0070C0"/>
                              </w:rPr>
                            </w:pPr>
                            <w:r w:rsidRPr="00BA44C6">
                              <w:rPr>
                                <w:color w:val="0070C0"/>
                              </w:rPr>
                              <w:t xml:space="preserve">  </w:t>
                            </w:r>
                          </w:p>
                          <w:p w14:paraId="35C26078" w14:textId="77777777" w:rsidR="00BA44C6" w:rsidRPr="00BA44C6" w:rsidRDefault="00BA44C6" w:rsidP="00BA44C6">
                            <w:pPr>
                              <w:rPr>
                                <w:color w:val="0070C0"/>
                              </w:rPr>
                            </w:pPr>
                            <w:r w:rsidRPr="00BA44C6">
                              <w:rPr>
                                <w:color w:val="0070C0"/>
                              </w:rPr>
                              <w:t xml:space="preserve">  //simAmp = ((numSamples &gt; 180) &amp;&amp; (numSamples &lt; 300)) ? 0.125 : 1.0; // burst amplitude</w:t>
                            </w:r>
                          </w:p>
                          <w:p w14:paraId="7CFB9A4E" w14:textId="77777777" w:rsidR="00BA44C6" w:rsidRPr="00BA44C6" w:rsidRDefault="00BA44C6" w:rsidP="00BA44C6">
                            <w:pPr>
                              <w:rPr>
                                <w:color w:val="0070C0"/>
                              </w:rPr>
                            </w:pPr>
                            <w:r w:rsidRPr="00BA44C6">
                              <w:rPr>
                                <w:color w:val="0070C0"/>
                              </w:rPr>
                              <w:t xml:space="preserve">  //simT = ((numSamples &gt; 180) &amp;&amp; (numSamples &lt; 300)) ? 30.0 : 60.0; // burst frequency</w:t>
                            </w:r>
                          </w:p>
                          <w:p w14:paraId="5B5BA3D0" w14:textId="77777777" w:rsidR="00BA44C6" w:rsidRPr="00BA44C6" w:rsidRDefault="00BA44C6" w:rsidP="00BA44C6">
                            <w:pPr>
                              <w:rPr>
                                <w:color w:val="0070C0"/>
                              </w:rPr>
                            </w:pPr>
                            <w:r w:rsidRPr="00BA44C6">
                              <w:rPr>
                                <w:color w:val="0070C0"/>
                              </w:rPr>
                              <w:t xml:space="preserve">  simSmpl = 180.0 + simAmp*sin((numSamples/simT)*TWO_PI); // fixed amplitude, frequency</w:t>
                            </w:r>
                          </w:p>
                          <w:p w14:paraId="65A8379B" w14:textId="77777777" w:rsidR="00BA44C6" w:rsidRPr="00BA44C6" w:rsidRDefault="00BA44C6" w:rsidP="00BA44C6">
                            <w:pPr>
                              <w:rPr>
                                <w:color w:val="0070C0"/>
                              </w:rPr>
                            </w:pPr>
                            <w:r w:rsidRPr="00BA44C6">
                              <w:rPr>
                                <w:color w:val="0070C0"/>
                              </w:rPr>
                              <w:t xml:space="preserve">  </w:t>
                            </w:r>
                          </w:p>
                          <w:p w14:paraId="016A155F" w14:textId="77777777" w:rsidR="00BA44C6" w:rsidRPr="00BA44C6" w:rsidRDefault="00BA44C6" w:rsidP="00BA44C6">
                            <w:pPr>
                              <w:rPr>
                                <w:color w:val="0070C0"/>
                              </w:rPr>
                            </w:pPr>
                            <w:r w:rsidRPr="00BA44C6">
                              <w:rPr>
                                <w:color w:val="0070C0"/>
                              </w:rPr>
                              <w:t xml:space="preserve">  return simSmpl; </w:t>
                            </w:r>
                          </w:p>
                          <w:p w14:paraId="5DC28BBE" w14:textId="77777777" w:rsidR="00BA44C6" w:rsidRPr="00BA44C6" w:rsidRDefault="00BA44C6" w:rsidP="00BA44C6">
                            <w:pPr>
                              <w:rPr>
                                <w:color w:val="0070C0"/>
                              </w:rPr>
                            </w:pPr>
                            <w:r w:rsidRPr="00BA44C6">
                              <w:rPr>
                                <w:color w:val="0070C0"/>
                              </w:rPr>
                              <w:t>}</w:t>
                            </w:r>
                          </w:p>
                          <w:p w14:paraId="0B77D4A4" w14:textId="77777777" w:rsidR="00BA44C6" w:rsidRPr="00BA44C6" w:rsidRDefault="00BA44C6" w:rsidP="00BA44C6">
                            <w:pPr>
                              <w:rPr>
                                <w:color w:val="0070C0"/>
                              </w:rPr>
                            </w:pPr>
                            <w:r w:rsidRPr="00BA44C6">
                              <w:rPr>
                                <w:color w:val="0070C0"/>
                              </w:rPr>
                              <w:t>//**********************************************************************</w:t>
                            </w:r>
                          </w:p>
                          <w:p w14:paraId="0F2543A4" w14:textId="77777777" w:rsidR="00BA44C6" w:rsidRPr="00BA44C6" w:rsidRDefault="00BA44C6" w:rsidP="00BA44C6">
                            <w:pPr>
                              <w:rPr>
                                <w:color w:val="0070C0"/>
                              </w:rPr>
                            </w:pPr>
                            <w:r w:rsidRPr="00BA44C6">
                              <w:rPr>
                                <w:color w:val="0070C0"/>
                              </w:rPr>
                              <w:t>void calculateStats(float xi )</w:t>
                            </w:r>
                          </w:p>
                          <w:p w14:paraId="23A09690" w14:textId="77777777" w:rsidR="00BA44C6" w:rsidRPr="00BA44C6" w:rsidRDefault="00BA44C6" w:rsidP="00BA44C6">
                            <w:pPr>
                              <w:rPr>
                                <w:color w:val="0070C0"/>
                              </w:rPr>
                            </w:pPr>
                            <w:r w:rsidRPr="00BA44C6">
                              <w:rPr>
                                <w:color w:val="0070C0"/>
                              </w:rPr>
                              <w:t>{</w:t>
                            </w:r>
                          </w:p>
                          <w:p w14:paraId="62BCDDB0" w14:textId="77777777" w:rsidR="00BA44C6" w:rsidRPr="00BA44C6" w:rsidRDefault="00BA44C6" w:rsidP="00BA44C6">
                            <w:pPr>
                              <w:rPr>
                                <w:color w:val="0070C0"/>
                              </w:rPr>
                            </w:pPr>
                            <w:r w:rsidRPr="00BA44C6">
                              <w:rPr>
                                <w:color w:val="0070C0"/>
                              </w:rPr>
                              <w:t xml:space="preserve">  // Calculate running statistics per Cook pseudo code.</w:t>
                            </w:r>
                          </w:p>
                          <w:p w14:paraId="02919ECE" w14:textId="77777777" w:rsidR="00BA44C6" w:rsidRPr="00BA44C6" w:rsidRDefault="00BA44C6" w:rsidP="00BA44C6">
                            <w:pPr>
                              <w:rPr>
                                <w:color w:val="0070C0"/>
                              </w:rPr>
                            </w:pPr>
                            <w:r w:rsidRPr="00BA44C6">
                              <w:rPr>
                                <w:color w:val="0070C0"/>
                              </w:rPr>
                              <w:t xml:space="preserve">  static int tick = 1;</w:t>
                            </w:r>
                          </w:p>
                          <w:p w14:paraId="2785ED99" w14:textId="77777777" w:rsidR="00BA44C6" w:rsidRPr="00BA44C6" w:rsidRDefault="00BA44C6" w:rsidP="00BA44C6">
                            <w:pPr>
                              <w:rPr>
                                <w:color w:val="0070C0"/>
                              </w:rPr>
                            </w:pPr>
                            <w:r w:rsidRPr="00BA44C6">
                              <w:rPr>
                                <w:color w:val="0070C0"/>
                              </w:rPr>
                              <w:t xml:space="preserve">  static float oldMean, oldRunningSumVar;</w:t>
                            </w:r>
                          </w:p>
                          <w:p w14:paraId="57F8D93B" w14:textId="77777777" w:rsidR="00BA44C6" w:rsidRPr="00BA44C6" w:rsidRDefault="00BA44C6" w:rsidP="00BA44C6">
                            <w:pPr>
                              <w:rPr>
                                <w:color w:val="0070C0"/>
                              </w:rPr>
                            </w:pPr>
                            <w:r w:rsidRPr="00BA44C6">
                              <w:rPr>
                                <w:color w:val="0070C0"/>
                              </w:rPr>
                              <w:t xml:space="preserve">  float mean, runningSumVar, variance;</w:t>
                            </w:r>
                          </w:p>
                          <w:p w14:paraId="00B28454" w14:textId="77777777" w:rsidR="00BA44C6" w:rsidRPr="00BA44C6" w:rsidRDefault="00BA44C6" w:rsidP="00BA44C6">
                            <w:pPr>
                              <w:rPr>
                                <w:color w:val="0070C0"/>
                              </w:rPr>
                            </w:pPr>
                            <w:r w:rsidRPr="00BA44C6">
                              <w:rPr>
                                <w:color w:val="0070C0"/>
                              </w:rPr>
                              <w:t xml:space="preserve">  </w:t>
                            </w:r>
                          </w:p>
                          <w:p w14:paraId="5B8B4076" w14:textId="77777777" w:rsidR="00BA44C6" w:rsidRPr="00BA44C6" w:rsidRDefault="00BA44C6" w:rsidP="00BA44C6">
                            <w:pPr>
                              <w:rPr>
                                <w:color w:val="0070C0"/>
                              </w:rPr>
                            </w:pPr>
                            <w:r w:rsidRPr="00BA44C6">
                              <w:rPr>
                                <w:color w:val="0070C0"/>
                              </w:rPr>
                              <w:t xml:space="preserve">  </w:t>
                            </w:r>
                          </w:p>
                          <w:p w14:paraId="0834E6AF" w14:textId="77777777" w:rsidR="00BA44C6" w:rsidRPr="00BA44C6" w:rsidRDefault="00BA44C6" w:rsidP="00BA44C6">
                            <w:pPr>
                              <w:rPr>
                                <w:color w:val="0070C0"/>
                              </w:rPr>
                            </w:pPr>
                            <w:r w:rsidRPr="00BA44C6">
                              <w:rPr>
                                <w:color w:val="0070C0"/>
                              </w:rPr>
                              <w:t xml:space="preserve">  </w:t>
                            </w:r>
                          </w:p>
                          <w:p w14:paraId="70827128" w14:textId="77777777" w:rsidR="00BA44C6" w:rsidRPr="00BA44C6" w:rsidRDefault="00BA44C6" w:rsidP="00BA44C6">
                            <w:pPr>
                              <w:rPr>
                                <w:color w:val="0070C0"/>
                              </w:rPr>
                            </w:pPr>
                            <w:r w:rsidRPr="00BA44C6">
                              <w:rPr>
                                <w:color w:val="0070C0"/>
                              </w:rPr>
                              <w:t>}</w:t>
                            </w:r>
                          </w:p>
                          <w:p w14:paraId="573C0477" w14:textId="77777777" w:rsidR="00BA44C6" w:rsidRPr="00BA44C6" w:rsidRDefault="00BA44C6" w:rsidP="00BA44C6">
                            <w:pPr>
                              <w:rPr>
                                <w:color w:val="0070C0"/>
                              </w:rPr>
                            </w:pPr>
                            <w:r w:rsidRPr="00BA44C6">
                              <w:rPr>
                                <w:color w:val="0070C0"/>
                              </w:rPr>
                              <w:t>//**********************************************************************</w:t>
                            </w:r>
                          </w:p>
                          <w:p w14:paraId="348429AA" w14:textId="77777777" w:rsidR="00BA44C6" w:rsidRPr="00BA44C6" w:rsidRDefault="00BA44C6" w:rsidP="00BA44C6">
                            <w:pPr>
                              <w:rPr>
                                <w:color w:val="0070C0"/>
                              </w:rPr>
                            </w:pPr>
                            <w:r w:rsidRPr="00BA44C6">
                              <w:rPr>
                                <w:color w:val="0070C0"/>
                              </w:rPr>
                              <w:t>void displayStatsData(void)</w:t>
                            </w:r>
                          </w:p>
                          <w:p w14:paraId="4D3F2FD4" w14:textId="77777777" w:rsidR="00BA44C6" w:rsidRPr="00BA44C6" w:rsidRDefault="00BA44C6" w:rsidP="00BA44C6">
                            <w:pPr>
                              <w:rPr>
                                <w:color w:val="0070C0"/>
                              </w:rPr>
                            </w:pPr>
                            <w:r w:rsidRPr="00BA44C6">
                              <w:rPr>
                                <w:color w:val="0070C0"/>
                              </w:rPr>
                              <w:t>{</w:t>
                            </w:r>
                          </w:p>
                          <w:p w14:paraId="0C1AC663" w14:textId="77777777" w:rsidR="00BA44C6" w:rsidRPr="00BA44C6" w:rsidRDefault="00BA44C6" w:rsidP="00BA44C6">
                            <w:pPr>
                              <w:rPr>
                                <w:color w:val="0070C0"/>
                              </w:rPr>
                            </w:pPr>
                            <w:r w:rsidRPr="00BA44C6">
                              <w:rPr>
                                <w:color w:val="0070C0"/>
                              </w:rPr>
                              <w:t xml:space="preserve">  // Display results to console</w:t>
                            </w:r>
                          </w:p>
                          <w:p w14:paraId="7A398CCB" w14:textId="77777777" w:rsidR="00BA44C6" w:rsidRPr="00BA44C6" w:rsidRDefault="00BA44C6" w:rsidP="00BA44C6">
                            <w:pPr>
                              <w:rPr>
                                <w:color w:val="0070C0"/>
                              </w:rPr>
                            </w:pPr>
                            <w:r w:rsidRPr="00BA44C6">
                              <w:rPr>
                                <w:color w:val="0070C0"/>
                              </w:rPr>
                              <w:t xml:space="preserve">  if (numSamples == 1)</w:t>
                            </w:r>
                          </w:p>
                          <w:p w14:paraId="0CDB36DE" w14:textId="77777777" w:rsidR="00BA44C6" w:rsidRPr="00BA44C6" w:rsidRDefault="00BA44C6" w:rsidP="00BA44C6">
                            <w:pPr>
                              <w:rPr>
                                <w:color w:val="0070C0"/>
                              </w:rPr>
                            </w:pPr>
                            <w:r w:rsidRPr="00BA44C6">
                              <w:rPr>
                                <w:color w:val="0070C0"/>
                              </w:rPr>
                              <w:t xml:space="preserve">  {</w:t>
                            </w:r>
                          </w:p>
                          <w:p w14:paraId="50D4A482" w14:textId="77777777" w:rsidR="00BA44C6" w:rsidRPr="00BA44C6" w:rsidRDefault="00BA44C6" w:rsidP="00BA44C6">
                            <w:pPr>
                              <w:rPr>
                                <w:color w:val="0070C0"/>
                              </w:rPr>
                            </w:pPr>
                            <w:r w:rsidRPr="00BA44C6">
                              <w:rPr>
                                <w:color w:val="0070C0"/>
                              </w:rPr>
                              <w:t xml:space="preserve">    Serial.print("\nn\tsmpl\trunningMean\tstdev\n");</w:t>
                            </w:r>
                          </w:p>
                          <w:p w14:paraId="08B80278" w14:textId="77777777" w:rsidR="00BA44C6" w:rsidRPr="00BA44C6" w:rsidRDefault="00BA44C6" w:rsidP="00BA44C6">
                            <w:pPr>
                              <w:rPr>
                                <w:color w:val="0070C0"/>
                              </w:rPr>
                            </w:pPr>
                            <w:r w:rsidRPr="00BA44C6">
                              <w:rPr>
                                <w:color w:val="0070C0"/>
                              </w:rPr>
                              <w:t xml:space="preserve">  }</w:t>
                            </w:r>
                          </w:p>
                          <w:p w14:paraId="16437702" w14:textId="77777777" w:rsidR="00BA44C6" w:rsidRPr="00BA44C6" w:rsidRDefault="00BA44C6" w:rsidP="00BA44C6">
                            <w:pPr>
                              <w:rPr>
                                <w:color w:val="0070C0"/>
                              </w:rPr>
                            </w:pPr>
                            <w:r w:rsidRPr="00BA44C6">
                              <w:rPr>
                                <w:color w:val="0070C0"/>
                              </w:rPr>
                              <w:t xml:space="preserve">  Serial.print(numSamples);  Serial.print('\t');</w:t>
                            </w:r>
                          </w:p>
                          <w:p w14:paraId="35395128" w14:textId="77777777" w:rsidR="00BA44C6" w:rsidRPr="00BA44C6" w:rsidRDefault="00BA44C6" w:rsidP="00BA44C6">
                            <w:pPr>
                              <w:rPr>
                                <w:color w:val="0070C0"/>
                              </w:rPr>
                            </w:pPr>
                            <w:r w:rsidRPr="00BA44C6">
                              <w:rPr>
                                <w:color w:val="0070C0"/>
                              </w:rPr>
                              <w:t xml:space="preserve">  Serial.print(sample); Serial.print('\t');</w:t>
                            </w:r>
                          </w:p>
                          <w:p w14:paraId="72EB45AB" w14:textId="77777777" w:rsidR="00BA44C6" w:rsidRPr="00BA44C6" w:rsidRDefault="00BA44C6" w:rsidP="00BA44C6">
                            <w:pPr>
                              <w:rPr>
                                <w:color w:val="0070C0"/>
                              </w:rPr>
                            </w:pPr>
                            <w:r w:rsidRPr="00BA44C6">
                              <w:rPr>
                                <w:color w:val="0070C0"/>
                              </w:rPr>
                              <w:t xml:space="preserve">  Serial.print(runningMean);   Serial.print('\t');</w:t>
                            </w:r>
                          </w:p>
                          <w:p w14:paraId="46DC9EAB" w14:textId="77777777" w:rsidR="00BA44C6" w:rsidRPr="00BA44C6" w:rsidRDefault="00BA44C6" w:rsidP="00BA44C6">
                            <w:pPr>
                              <w:rPr>
                                <w:color w:val="0070C0"/>
                              </w:rPr>
                            </w:pPr>
                            <w:r w:rsidRPr="00BA44C6">
                              <w:rPr>
                                <w:color w:val="0070C0"/>
                              </w:rPr>
                              <w:t xml:space="preserve">  Serial.print(runningStdev);  Serial.print('\n');  </w:t>
                            </w:r>
                          </w:p>
                          <w:p w14:paraId="4191886A" w14:textId="18BFCF2E" w:rsidR="000C07EB" w:rsidRPr="00BE6655" w:rsidRDefault="00BA44C6" w:rsidP="00BA44C6">
                            <w:pPr>
                              <w:rPr>
                                <w:color w:val="0070C0"/>
                              </w:rPr>
                            </w:pPr>
                            <w:r w:rsidRPr="00BA44C6">
                              <w:rPr>
                                <w:color w:val="0070C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E4BE98" id="Text Box 1" o:spid="_x0000_s1035" type="#_x0000_t202" style="position:absolute;margin-left:0;margin-top:47pt;width:453.9pt;height:130.8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">
                <v:textbox>
                  <w:txbxContent>
                    <w:p w14:paraId="4C36E2A6" w14:textId="77777777" w:rsidR="00BA44C6" w:rsidRPr="00BA44C6" w:rsidRDefault="00BA44C6" w:rsidP="00BA44C6">
                      <w:pPr>
                        <w:rPr>
                          <w:color w:val="0070C0"/>
                        </w:rPr>
                      </w:pPr>
                      <w:r w:rsidRPr="00BA44C6">
                        <w:rPr>
                          <w:color w:val="0070C0"/>
                        </w:rPr>
                        <w:t>// OPEN NEW ARDUINO SKETCH.</w:t>
                      </w:r>
                    </w:p>
                    <w:p w14:paraId="70A1E9F2" w14:textId="77777777" w:rsidR="00BA44C6" w:rsidRPr="00BA44C6" w:rsidRDefault="00BA44C6" w:rsidP="00BA44C6">
                      <w:pPr>
                        <w:rPr>
                          <w:color w:val="0070C0"/>
                        </w:rPr>
                      </w:pPr>
                      <w:r w:rsidRPr="00BA44C6">
                        <w:rPr>
                          <w:color w:val="0070C0"/>
                        </w:rPr>
                        <w:t>// CLICK IN THIS TEXT BOX. CTRL-A, CTRL-C.</w:t>
                      </w:r>
                    </w:p>
                    <w:p w14:paraId="0E98DB7C" w14:textId="77777777" w:rsidR="00BA44C6" w:rsidRPr="00BA44C6" w:rsidRDefault="00BA44C6" w:rsidP="00BA44C6">
                      <w:pPr>
                        <w:rPr>
                          <w:color w:val="0070C0"/>
                        </w:rPr>
                      </w:pPr>
                      <w:r w:rsidRPr="00BA44C6">
                        <w:rPr>
                          <w:color w:val="0070C0"/>
                        </w:rPr>
                        <w:t>// CLICK IN SKETCH. CTRL-A, CTRL-V.</w:t>
                      </w:r>
                    </w:p>
                    <w:p w14:paraId="1928CD2F" w14:textId="77777777" w:rsidR="00BA44C6" w:rsidRPr="00BA44C6" w:rsidRDefault="00BA44C6" w:rsidP="00BA44C6">
                      <w:pPr>
                        <w:rPr>
                          <w:color w:val="0070C0"/>
                        </w:rPr>
                      </w:pPr>
                    </w:p>
                    <w:p w14:paraId="4D545333" w14:textId="77777777" w:rsidR="00BA44C6" w:rsidRPr="00BA44C6" w:rsidRDefault="00BA44C6" w:rsidP="00BA44C6">
                      <w:pPr>
                        <w:rPr>
                          <w:color w:val="0070C0"/>
                        </w:rPr>
                      </w:pPr>
                      <w:r w:rsidRPr="00BA44C6">
                        <w:rPr>
                          <w:color w:val="0070C0"/>
                        </w:rPr>
                        <w:t>// Lab 3 starter: Cook stats</w:t>
                      </w:r>
                    </w:p>
                    <w:p w14:paraId="37089E2D" w14:textId="77777777" w:rsidR="00BA44C6" w:rsidRPr="00BA44C6" w:rsidRDefault="00BA44C6" w:rsidP="00BA44C6">
                      <w:pPr>
                        <w:rPr>
                          <w:color w:val="0070C0"/>
                        </w:rPr>
                      </w:pPr>
                    </w:p>
                    <w:p w14:paraId="60A8E53C" w14:textId="77777777" w:rsidR="00BA44C6" w:rsidRPr="00BA44C6" w:rsidRDefault="00BA44C6" w:rsidP="00BA44C6">
                      <w:pPr>
                        <w:rPr>
                          <w:color w:val="0070C0"/>
                        </w:rPr>
                      </w:pPr>
                      <w:r w:rsidRPr="00BA44C6">
                        <w:rPr>
                          <w:color w:val="0070C0"/>
                        </w:rPr>
                        <w:t>const int TOTAL_SAMPLES = 600; // simulated samples</w:t>
                      </w:r>
                    </w:p>
                    <w:p w14:paraId="4A6F142D" w14:textId="77777777" w:rsidR="00BA44C6" w:rsidRPr="00BA44C6" w:rsidRDefault="00BA44C6" w:rsidP="00BA44C6">
                      <w:pPr>
                        <w:rPr>
                          <w:color w:val="0070C0"/>
                        </w:rPr>
                      </w:pPr>
                      <w:r w:rsidRPr="00BA44C6">
                        <w:rPr>
                          <w:color w:val="0070C0"/>
                        </w:rPr>
                        <w:t xml:space="preserve">int </w:t>
                      </w:r>
                      <w:r w:rsidRPr="00BA44C6">
                        <w:rPr>
                          <w:color w:val="0070C0"/>
                        </w:rPr>
                        <w:t xml:space="preserve">numSamples = </w:t>
                      </w:r>
                      <w:r w:rsidRPr="00BA44C6">
                        <w:rPr>
                          <w:color w:val="0070C0"/>
                        </w:rPr>
                        <w:t>1;</w:t>
                      </w:r>
                    </w:p>
                    <w:p w14:paraId="2265D2F9" w14:textId="77777777" w:rsidR="00BA44C6" w:rsidRPr="00BA44C6" w:rsidRDefault="00BA44C6" w:rsidP="00BA44C6">
                      <w:pPr>
                        <w:rPr>
                          <w:color w:val="0070C0"/>
                        </w:rPr>
                      </w:pPr>
                    </w:p>
                    <w:p w14:paraId="375B5F04" w14:textId="77777777" w:rsidR="00BA44C6" w:rsidRPr="00BA44C6" w:rsidRDefault="00BA44C6" w:rsidP="00BA44C6">
                      <w:pPr>
                        <w:rPr>
                          <w:color w:val="0070C0"/>
                        </w:rPr>
                      </w:pPr>
                      <w:r w:rsidRPr="00BA44C6">
                        <w:rPr>
                          <w:color w:val="0070C0"/>
                        </w:rPr>
                        <w:t>// Declare the variables that are computed in the calculateStats function</w:t>
                      </w:r>
                    </w:p>
                    <w:p w14:paraId="4758FE02" w14:textId="77777777" w:rsidR="00BA44C6" w:rsidRPr="00BA44C6" w:rsidRDefault="00BA44C6" w:rsidP="00BA44C6">
                      <w:pPr>
                        <w:rPr>
                          <w:color w:val="0070C0"/>
                        </w:rPr>
                      </w:pPr>
                      <w:r w:rsidRPr="00BA44C6">
                        <w:rPr>
                          <w:color w:val="0070C0"/>
                        </w:rPr>
                        <w:t>float sample, runningMean = 0.0, runningStdev = 0.0;</w:t>
                      </w:r>
                    </w:p>
                    <w:p w14:paraId="3C157F99" w14:textId="77777777" w:rsidR="00BA44C6" w:rsidRPr="00BA44C6" w:rsidRDefault="00BA44C6" w:rsidP="00BA44C6">
                      <w:pPr>
                        <w:rPr>
                          <w:color w:val="0070C0"/>
                        </w:rPr>
                      </w:pPr>
                    </w:p>
                    <w:p w14:paraId="1FCCE780" w14:textId="77777777" w:rsidR="00BA44C6" w:rsidRPr="00BA44C6" w:rsidRDefault="00BA44C6" w:rsidP="00BA44C6">
                      <w:pPr>
                        <w:rPr>
                          <w:color w:val="0070C0"/>
                        </w:rPr>
                      </w:pPr>
                      <w:r w:rsidRPr="00BA44C6">
                        <w:rPr>
                          <w:color w:val="0070C0"/>
                        </w:rPr>
                        <w:t>//**********************************************************************</w:t>
                      </w:r>
                    </w:p>
                    <w:p w14:paraId="12D9E7F4" w14:textId="77777777" w:rsidR="00BA44C6" w:rsidRPr="00BA44C6" w:rsidRDefault="00BA44C6" w:rsidP="00BA44C6">
                      <w:pPr>
                        <w:rPr>
                          <w:color w:val="0070C0"/>
                        </w:rPr>
                      </w:pPr>
                      <w:r w:rsidRPr="00BA44C6">
                        <w:rPr>
                          <w:color w:val="0070C0"/>
                        </w:rPr>
                        <w:t>void setup()</w:t>
                      </w:r>
                    </w:p>
                    <w:p w14:paraId="4CA435EF" w14:textId="77777777" w:rsidR="00BA44C6" w:rsidRPr="00BA44C6" w:rsidRDefault="00BA44C6" w:rsidP="00BA44C6">
                      <w:pPr>
                        <w:rPr>
                          <w:color w:val="0070C0"/>
                        </w:rPr>
                      </w:pPr>
                      <w:r w:rsidRPr="00BA44C6">
                        <w:rPr>
                          <w:color w:val="0070C0"/>
                        </w:rPr>
                        <w:t>{</w:t>
                      </w:r>
                    </w:p>
                    <w:p w14:paraId="52B5F7CD" w14:textId="77777777" w:rsidR="00BA44C6" w:rsidRPr="00BA44C6" w:rsidRDefault="00BA44C6" w:rsidP="00BA44C6">
                      <w:pPr>
                        <w:rPr>
                          <w:color w:val="0070C0"/>
                        </w:rPr>
                      </w:pPr>
                      <w:r w:rsidRPr="00BA44C6">
                        <w:rPr>
                          <w:color w:val="0070C0"/>
                        </w:rPr>
                        <w:t xml:space="preserve">  Serial.begin(9600);</w:t>
                      </w:r>
                    </w:p>
                    <w:p w14:paraId="29F0557B" w14:textId="77777777" w:rsidR="00BA44C6" w:rsidRPr="00BA44C6" w:rsidRDefault="00BA44C6" w:rsidP="00BA44C6">
                      <w:pPr>
                        <w:rPr>
                          <w:color w:val="0070C0"/>
                        </w:rPr>
                      </w:pPr>
                      <w:r w:rsidRPr="00BA44C6">
                        <w:rPr>
                          <w:color w:val="0070C0"/>
                        </w:rPr>
                        <w:t xml:space="preserve"> </w:t>
                      </w:r>
                    </w:p>
                    <w:p w14:paraId="040C19A4" w14:textId="77777777" w:rsidR="00BA44C6" w:rsidRPr="00BA44C6" w:rsidRDefault="00BA44C6" w:rsidP="00BA44C6">
                      <w:pPr>
                        <w:rPr>
                          <w:color w:val="0070C0"/>
                        </w:rPr>
                      </w:pPr>
                      <w:r w:rsidRPr="00BA44C6">
                        <w:rPr>
                          <w:color w:val="0070C0"/>
                        </w:rPr>
                        <w:t>// This line tells MATLAB that the Arduino is ready to accept data</w:t>
                      </w:r>
                    </w:p>
                    <w:p w14:paraId="5F4066C4" w14:textId="77777777" w:rsidR="00BA44C6" w:rsidRPr="00BA44C6" w:rsidRDefault="00BA44C6" w:rsidP="00BA44C6">
                      <w:pPr>
                        <w:rPr>
                          <w:color w:val="0070C0"/>
                        </w:rPr>
                      </w:pPr>
                      <w:r w:rsidRPr="00BA44C6">
                        <w:rPr>
                          <w:color w:val="0070C0"/>
                        </w:rPr>
                        <w:t xml:space="preserve">  Serial.println("%Arduino Ready");  </w:t>
                      </w:r>
                    </w:p>
                    <w:p w14:paraId="44B36444" w14:textId="77777777" w:rsidR="00BA44C6" w:rsidRPr="00BA44C6" w:rsidRDefault="00BA44C6" w:rsidP="00BA44C6">
                      <w:pPr>
                        <w:rPr>
                          <w:color w:val="0070C0"/>
                        </w:rPr>
                      </w:pPr>
                    </w:p>
                    <w:p w14:paraId="311A503B" w14:textId="77777777" w:rsidR="00BA44C6" w:rsidRPr="00BA44C6" w:rsidRDefault="00BA44C6" w:rsidP="00BA44C6">
                      <w:pPr>
                        <w:rPr>
                          <w:color w:val="0070C0"/>
                        </w:rPr>
                      </w:pPr>
                      <w:r w:rsidRPr="00BA44C6">
                        <w:rPr>
                          <w:color w:val="0070C0"/>
                        </w:rPr>
                        <w:t>// Wait until MATLAB sends a 'g' to start sending data</w:t>
                      </w:r>
                    </w:p>
                    <w:p w14:paraId="5984C4DE" w14:textId="77777777" w:rsidR="00BA44C6" w:rsidRPr="00BA44C6" w:rsidRDefault="00BA44C6" w:rsidP="00BA44C6">
                      <w:pPr>
                        <w:rPr>
                          <w:color w:val="0070C0"/>
                        </w:rPr>
                      </w:pPr>
                      <w:r w:rsidRPr="00BA44C6">
                        <w:rPr>
                          <w:color w:val="0070C0"/>
                        </w:rPr>
                        <w:t>while (Serial.read() != 'g'); // spin until 'g' entry</w:t>
                      </w:r>
                    </w:p>
                    <w:p w14:paraId="558165E5" w14:textId="77777777" w:rsidR="00BA44C6" w:rsidRPr="00BA44C6" w:rsidRDefault="00BA44C6" w:rsidP="00BA44C6">
                      <w:pPr>
                        <w:rPr>
                          <w:color w:val="0070C0"/>
                        </w:rPr>
                      </w:pPr>
                    </w:p>
                    <w:p w14:paraId="602ED596" w14:textId="77777777" w:rsidR="00BA44C6" w:rsidRPr="00BA44C6" w:rsidRDefault="00BA44C6" w:rsidP="00BA44C6">
                      <w:pPr>
                        <w:rPr>
                          <w:color w:val="0070C0"/>
                        </w:rPr>
                      </w:pPr>
                      <w:r w:rsidRPr="00BA44C6">
                        <w:rPr>
                          <w:color w:val="0070C0"/>
                        </w:rPr>
                        <w:t>}</w:t>
                      </w:r>
                    </w:p>
                    <w:p w14:paraId="7FC4BBB2" w14:textId="77777777" w:rsidR="00BA44C6" w:rsidRPr="00BA44C6" w:rsidRDefault="00BA44C6" w:rsidP="00BA44C6">
                      <w:pPr>
                        <w:rPr>
                          <w:color w:val="0070C0"/>
                        </w:rPr>
                      </w:pPr>
                    </w:p>
                    <w:p w14:paraId="3961A48F" w14:textId="77777777" w:rsidR="00BA44C6" w:rsidRPr="00BA44C6" w:rsidRDefault="00BA44C6" w:rsidP="00BA44C6">
                      <w:pPr>
                        <w:rPr>
                          <w:color w:val="0070C0"/>
                        </w:rPr>
                      </w:pPr>
                      <w:r w:rsidRPr="00BA44C6">
                        <w:rPr>
                          <w:color w:val="0070C0"/>
                        </w:rPr>
                        <w:t>//**********************************************************************</w:t>
                      </w:r>
                    </w:p>
                    <w:p w14:paraId="71F2D664" w14:textId="77777777" w:rsidR="00BA44C6" w:rsidRPr="00BA44C6" w:rsidRDefault="00BA44C6" w:rsidP="00BA44C6">
                      <w:pPr>
                        <w:rPr>
                          <w:color w:val="0070C0"/>
                        </w:rPr>
                      </w:pPr>
                      <w:r w:rsidRPr="00BA44C6">
                        <w:rPr>
                          <w:color w:val="0070C0"/>
                        </w:rPr>
                        <w:t>void loop()</w:t>
                      </w:r>
                    </w:p>
                    <w:p w14:paraId="0C17AF5F" w14:textId="77777777" w:rsidR="00BA44C6" w:rsidRPr="00BA44C6" w:rsidRDefault="00BA44C6" w:rsidP="00BA44C6">
                      <w:pPr>
                        <w:rPr>
                          <w:color w:val="0070C0"/>
                        </w:rPr>
                      </w:pPr>
                      <w:r w:rsidRPr="00BA44C6">
                        <w:rPr>
                          <w:color w:val="0070C0"/>
                        </w:rPr>
                        <w:t xml:space="preserve">{ </w:t>
                      </w:r>
                    </w:p>
                    <w:p w14:paraId="03AF7880" w14:textId="77777777" w:rsidR="00BA44C6" w:rsidRPr="00BA44C6" w:rsidRDefault="00BA44C6" w:rsidP="00BA44C6">
                      <w:pPr>
                        <w:rPr>
                          <w:color w:val="0070C0"/>
                        </w:rPr>
                      </w:pPr>
                      <w:r w:rsidRPr="00BA44C6">
                        <w:rPr>
                          <w:color w:val="0070C0"/>
                        </w:rPr>
                        <w:t xml:space="preserve">  sample = simSample();</w:t>
                      </w:r>
                    </w:p>
                    <w:p w14:paraId="7DAE87AF" w14:textId="77777777" w:rsidR="00BA44C6" w:rsidRPr="00BA44C6" w:rsidRDefault="00BA44C6" w:rsidP="00BA44C6">
                      <w:pPr>
                        <w:rPr>
                          <w:color w:val="0070C0"/>
                        </w:rPr>
                      </w:pPr>
                      <w:r w:rsidRPr="00BA44C6">
                        <w:rPr>
                          <w:color w:val="0070C0"/>
                        </w:rPr>
                        <w:t xml:space="preserve">  </w:t>
                      </w:r>
                    </w:p>
                    <w:p w14:paraId="2B9845D4" w14:textId="77777777" w:rsidR="00BA44C6" w:rsidRPr="00BA44C6" w:rsidRDefault="00BA44C6" w:rsidP="00BA44C6">
                      <w:pPr>
                        <w:rPr>
                          <w:color w:val="0070C0"/>
                        </w:rPr>
                      </w:pPr>
                      <w:r w:rsidRPr="00BA44C6">
                        <w:rPr>
                          <w:color w:val="0070C0"/>
                        </w:rPr>
                        <w:t xml:space="preserve">  // Call the statistics calculation function</w:t>
                      </w:r>
                    </w:p>
                    <w:p w14:paraId="0BBB963C" w14:textId="77777777" w:rsidR="00BA44C6" w:rsidRPr="00BA44C6" w:rsidRDefault="00BA44C6" w:rsidP="00BA44C6">
                      <w:pPr>
                        <w:rPr>
                          <w:color w:val="0070C0"/>
                        </w:rPr>
                      </w:pPr>
                      <w:r w:rsidRPr="00BA44C6">
                        <w:rPr>
                          <w:color w:val="0070C0"/>
                        </w:rPr>
                        <w:t xml:space="preserve">  calculateStats(sample);</w:t>
                      </w:r>
                    </w:p>
                    <w:p w14:paraId="367F2276" w14:textId="77777777" w:rsidR="00BA44C6" w:rsidRPr="00BA44C6" w:rsidRDefault="00BA44C6" w:rsidP="00BA44C6">
                      <w:pPr>
                        <w:rPr>
                          <w:color w:val="0070C0"/>
                        </w:rPr>
                      </w:pPr>
                      <w:r w:rsidRPr="00BA44C6">
                        <w:rPr>
                          <w:color w:val="0070C0"/>
                        </w:rPr>
                        <w:t xml:space="preserve">  </w:t>
                      </w:r>
                    </w:p>
                    <w:p w14:paraId="4659D837" w14:textId="77777777" w:rsidR="00BA44C6" w:rsidRPr="00BA44C6" w:rsidRDefault="00BA44C6" w:rsidP="00BA44C6">
                      <w:pPr>
                        <w:rPr>
                          <w:color w:val="0070C0"/>
                        </w:rPr>
                      </w:pPr>
                      <w:r w:rsidRPr="00BA44C6">
                        <w:rPr>
                          <w:color w:val="0070C0"/>
                        </w:rPr>
                        <w:t xml:space="preserve">  // Display the statistics</w:t>
                      </w:r>
                    </w:p>
                    <w:p w14:paraId="7FC89D87" w14:textId="77777777" w:rsidR="00BA44C6" w:rsidRPr="00BA44C6" w:rsidRDefault="00BA44C6" w:rsidP="00BA44C6">
                      <w:pPr>
                        <w:rPr>
                          <w:color w:val="0070C0"/>
                        </w:rPr>
                      </w:pPr>
                      <w:r w:rsidRPr="00BA44C6">
                        <w:rPr>
                          <w:color w:val="0070C0"/>
                        </w:rPr>
                        <w:t xml:space="preserve">  displayStatsData();</w:t>
                      </w:r>
                    </w:p>
                    <w:p w14:paraId="4E50454B" w14:textId="77777777" w:rsidR="00BA44C6" w:rsidRPr="00BA44C6" w:rsidRDefault="00BA44C6" w:rsidP="00BA44C6">
                      <w:pPr>
                        <w:rPr>
                          <w:color w:val="0070C0"/>
                        </w:rPr>
                      </w:pPr>
                      <w:r w:rsidRPr="00BA44C6">
                        <w:rPr>
                          <w:color w:val="0070C0"/>
                        </w:rPr>
                        <w:t xml:space="preserve">  </w:t>
                      </w:r>
                    </w:p>
                    <w:p w14:paraId="787F34D2" w14:textId="77777777" w:rsidR="00BA44C6" w:rsidRPr="00BA44C6" w:rsidRDefault="00BA44C6" w:rsidP="00BA44C6">
                      <w:pPr>
                        <w:rPr>
                          <w:color w:val="0070C0"/>
                        </w:rPr>
                      </w:pPr>
                      <w:r w:rsidRPr="00BA44C6">
                        <w:rPr>
                          <w:color w:val="0070C0"/>
                        </w:rPr>
                        <w:t xml:space="preserve">  // Run TOTAL_SAMPLES iterations then halt</w:t>
                      </w:r>
                    </w:p>
                    <w:p w14:paraId="431A4FAE" w14:textId="77777777" w:rsidR="00BA44C6" w:rsidRPr="00BA44C6" w:rsidRDefault="00BA44C6" w:rsidP="00BA44C6">
                      <w:pPr>
                        <w:rPr>
                          <w:color w:val="0070C0"/>
                        </w:rPr>
                      </w:pPr>
                      <w:r w:rsidRPr="00BA44C6">
                        <w:rPr>
                          <w:color w:val="0070C0"/>
                        </w:rPr>
                        <w:t xml:space="preserve">  if (++numSamples &gt; TOTAL_SAMPLES) while (true);</w:t>
                      </w:r>
                    </w:p>
                    <w:p w14:paraId="636F958F" w14:textId="77777777" w:rsidR="00BA44C6" w:rsidRPr="00BA44C6" w:rsidRDefault="00BA44C6" w:rsidP="00BA44C6">
                      <w:pPr>
                        <w:rPr>
                          <w:color w:val="0070C0"/>
                        </w:rPr>
                      </w:pPr>
                      <w:r w:rsidRPr="00BA44C6">
                        <w:rPr>
                          <w:color w:val="0070C0"/>
                        </w:rPr>
                        <w:t xml:space="preserve">  </w:t>
                      </w:r>
                    </w:p>
                    <w:p w14:paraId="4AC97680" w14:textId="77777777" w:rsidR="00BA44C6" w:rsidRPr="00BA44C6" w:rsidRDefault="00BA44C6" w:rsidP="00BA44C6">
                      <w:pPr>
                        <w:rPr>
                          <w:color w:val="0070C0"/>
                        </w:rPr>
                      </w:pPr>
                      <w:r w:rsidRPr="00BA44C6">
                        <w:rPr>
                          <w:color w:val="0070C0"/>
                        </w:rPr>
                        <w:t>} // loop()</w:t>
                      </w:r>
                    </w:p>
                    <w:p w14:paraId="2DD3E764" w14:textId="77777777" w:rsidR="00BA44C6" w:rsidRPr="00BA44C6" w:rsidRDefault="00BA44C6" w:rsidP="00BA44C6">
                      <w:pPr>
                        <w:rPr>
                          <w:color w:val="0070C0"/>
                        </w:rPr>
                      </w:pPr>
                    </w:p>
                    <w:p w14:paraId="3560A778" w14:textId="77777777" w:rsidR="00BA44C6" w:rsidRPr="00BA44C6" w:rsidRDefault="00BA44C6" w:rsidP="00BA44C6">
                      <w:pPr>
                        <w:rPr>
                          <w:color w:val="0070C0"/>
                        </w:rPr>
                      </w:pPr>
                      <w:r w:rsidRPr="00BA44C6">
                        <w:rPr>
                          <w:color w:val="0070C0"/>
                        </w:rPr>
                        <w:t>//**********************************************************************</w:t>
                      </w:r>
                    </w:p>
                    <w:p w14:paraId="58056CA7" w14:textId="77777777" w:rsidR="00BA44C6" w:rsidRPr="00BA44C6" w:rsidRDefault="00BA44C6" w:rsidP="00BA44C6">
                      <w:pPr>
                        <w:rPr>
                          <w:color w:val="0070C0"/>
                        </w:rPr>
                      </w:pPr>
                      <w:r w:rsidRPr="00BA44C6">
                        <w:rPr>
                          <w:color w:val="0070C0"/>
                        </w:rPr>
                        <w:t>float simSample(void)</w:t>
                      </w:r>
                    </w:p>
                    <w:p w14:paraId="63261623" w14:textId="77777777" w:rsidR="00BA44C6" w:rsidRPr="00BA44C6" w:rsidRDefault="00BA44C6" w:rsidP="00BA44C6">
                      <w:pPr>
                        <w:rPr>
                          <w:color w:val="0070C0"/>
                        </w:rPr>
                      </w:pPr>
                      <w:r w:rsidRPr="00BA44C6">
                        <w:rPr>
                          <w:color w:val="0070C0"/>
                        </w:rPr>
                        <w:t>{</w:t>
                      </w:r>
                    </w:p>
                    <w:p w14:paraId="472C23E4" w14:textId="77777777" w:rsidR="00BA44C6" w:rsidRPr="00BA44C6" w:rsidRDefault="00BA44C6" w:rsidP="00BA44C6">
                      <w:pPr>
                        <w:rPr>
                          <w:color w:val="0070C0"/>
                        </w:rPr>
                      </w:pPr>
                      <w:r w:rsidRPr="00BA44C6">
                        <w:rPr>
                          <w:color w:val="0070C0"/>
                        </w:rPr>
                        <w:t xml:space="preserve">  // Simulate sensor for stats calculation development</w:t>
                      </w:r>
                    </w:p>
                    <w:p w14:paraId="0369C03E" w14:textId="77777777" w:rsidR="00BA44C6" w:rsidRPr="00BA44C6" w:rsidRDefault="00BA44C6" w:rsidP="00BA44C6">
                      <w:pPr>
                        <w:rPr>
                          <w:color w:val="0070C0"/>
                        </w:rPr>
                      </w:pPr>
                      <w:r w:rsidRPr="00BA44C6">
                        <w:rPr>
                          <w:color w:val="0070C0"/>
                        </w:rPr>
                        <w:t xml:space="preserve">  float simSmpl, simAmp = 1.0, simT = 60;</w:t>
                      </w:r>
                    </w:p>
                    <w:p w14:paraId="0B00B8E8" w14:textId="77777777" w:rsidR="00BA44C6" w:rsidRPr="00BA44C6" w:rsidRDefault="00BA44C6" w:rsidP="00BA44C6">
                      <w:pPr>
                        <w:rPr>
                          <w:color w:val="0070C0"/>
                        </w:rPr>
                      </w:pPr>
                      <w:r w:rsidRPr="00BA44C6">
                        <w:rPr>
                          <w:color w:val="0070C0"/>
                        </w:rPr>
                        <w:t xml:space="preserve">  </w:t>
                      </w:r>
                    </w:p>
                    <w:p w14:paraId="35C26078" w14:textId="77777777" w:rsidR="00BA44C6" w:rsidRPr="00BA44C6" w:rsidRDefault="00BA44C6" w:rsidP="00BA44C6">
                      <w:pPr>
                        <w:rPr>
                          <w:color w:val="0070C0"/>
                        </w:rPr>
                      </w:pPr>
                      <w:r w:rsidRPr="00BA44C6">
                        <w:rPr>
                          <w:color w:val="0070C0"/>
                        </w:rPr>
                        <w:t xml:space="preserve">  //simAmp = ((numSamples &gt; 180) &amp;&amp; (numSamples &lt; 300)) ? 0.125 : 1.0; // burst amplitude</w:t>
                      </w:r>
                    </w:p>
                    <w:p w14:paraId="7CFB9A4E" w14:textId="77777777" w:rsidR="00BA44C6" w:rsidRPr="00BA44C6" w:rsidRDefault="00BA44C6" w:rsidP="00BA44C6">
                      <w:pPr>
                        <w:rPr>
                          <w:color w:val="0070C0"/>
                        </w:rPr>
                      </w:pPr>
                      <w:r w:rsidRPr="00BA44C6">
                        <w:rPr>
                          <w:color w:val="0070C0"/>
                        </w:rPr>
                        <w:t xml:space="preserve">  //simT = ((numSamples &gt; 180) &amp;&amp; (numSamples &lt; 300)) ? 30.0 : 60.0; // burst frequency</w:t>
                      </w:r>
                    </w:p>
                    <w:p w14:paraId="5B5BA3D0" w14:textId="77777777" w:rsidR="00BA44C6" w:rsidRPr="00BA44C6" w:rsidRDefault="00BA44C6" w:rsidP="00BA44C6">
                      <w:pPr>
                        <w:rPr>
                          <w:color w:val="0070C0"/>
                        </w:rPr>
                      </w:pPr>
                      <w:r w:rsidRPr="00BA44C6">
                        <w:rPr>
                          <w:color w:val="0070C0"/>
                        </w:rPr>
                        <w:t xml:space="preserve">  simSmpl = 180.0 + simAmp*sin((numSamples/simT)*TWO_PI); // fixed amplitude, frequency</w:t>
                      </w:r>
                    </w:p>
                    <w:p w14:paraId="65A8379B" w14:textId="77777777" w:rsidR="00BA44C6" w:rsidRPr="00BA44C6" w:rsidRDefault="00BA44C6" w:rsidP="00BA44C6">
                      <w:pPr>
                        <w:rPr>
                          <w:color w:val="0070C0"/>
                        </w:rPr>
                      </w:pPr>
                      <w:r w:rsidRPr="00BA44C6">
                        <w:rPr>
                          <w:color w:val="0070C0"/>
                        </w:rPr>
                        <w:t xml:space="preserve">  </w:t>
                      </w:r>
                    </w:p>
                    <w:p w14:paraId="016A155F" w14:textId="77777777" w:rsidR="00BA44C6" w:rsidRPr="00BA44C6" w:rsidRDefault="00BA44C6" w:rsidP="00BA44C6">
                      <w:pPr>
                        <w:rPr>
                          <w:color w:val="0070C0"/>
                        </w:rPr>
                      </w:pPr>
                      <w:r w:rsidRPr="00BA44C6">
                        <w:rPr>
                          <w:color w:val="0070C0"/>
                        </w:rPr>
                        <w:t xml:space="preserve">  return simSmpl; </w:t>
                      </w:r>
                    </w:p>
                    <w:p w14:paraId="5DC28BBE" w14:textId="77777777" w:rsidR="00BA44C6" w:rsidRPr="00BA44C6" w:rsidRDefault="00BA44C6" w:rsidP="00BA44C6">
                      <w:pPr>
                        <w:rPr>
                          <w:color w:val="0070C0"/>
                        </w:rPr>
                      </w:pPr>
                      <w:r w:rsidRPr="00BA44C6">
                        <w:rPr>
                          <w:color w:val="0070C0"/>
                        </w:rPr>
                        <w:t>}</w:t>
                      </w:r>
                    </w:p>
                    <w:p w14:paraId="0B77D4A4" w14:textId="77777777" w:rsidR="00BA44C6" w:rsidRPr="00BA44C6" w:rsidRDefault="00BA44C6" w:rsidP="00BA44C6">
                      <w:pPr>
                        <w:rPr>
                          <w:color w:val="0070C0"/>
                        </w:rPr>
                      </w:pPr>
                      <w:r w:rsidRPr="00BA44C6">
                        <w:rPr>
                          <w:color w:val="0070C0"/>
                        </w:rPr>
                        <w:t>//**********************************************************************</w:t>
                      </w:r>
                    </w:p>
                    <w:p w14:paraId="0F2543A4" w14:textId="77777777" w:rsidR="00BA44C6" w:rsidRPr="00BA44C6" w:rsidRDefault="00BA44C6" w:rsidP="00BA44C6">
                      <w:pPr>
                        <w:rPr>
                          <w:color w:val="0070C0"/>
                        </w:rPr>
                      </w:pPr>
                      <w:r w:rsidRPr="00BA44C6">
                        <w:rPr>
                          <w:color w:val="0070C0"/>
                        </w:rPr>
                        <w:t>void calculateStats(float xi )</w:t>
                      </w:r>
                    </w:p>
                    <w:p w14:paraId="23A09690" w14:textId="77777777" w:rsidR="00BA44C6" w:rsidRPr="00BA44C6" w:rsidRDefault="00BA44C6" w:rsidP="00BA44C6">
                      <w:pPr>
                        <w:rPr>
                          <w:color w:val="0070C0"/>
                        </w:rPr>
                      </w:pPr>
                      <w:r w:rsidRPr="00BA44C6">
                        <w:rPr>
                          <w:color w:val="0070C0"/>
                        </w:rPr>
                        <w:t>{</w:t>
                      </w:r>
                    </w:p>
                    <w:p w14:paraId="62BCDDB0" w14:textId="77777777" w:rsidR="00BA44C6" w:rsidRPr="00BA44C6" w:rsidRDefault="00BA44C6" w:rsidP="00BA44C6">
                      <w:pPr>
                        <w:rPr>
                          <w:color w:val="0070C0"/>
                        </w:rPr>
                      </w:pPr>
                      <w:r w:rsidRPr="00BA44C6">
                        <w:rPr>
                          <w:color w:val="0070C0"/>
                        </w:rPr>
                        <w:t xml:space="preserve">  // Calculate running statistics per Cook pseudo code.</w:t>
                      </w:r>
                    </w:p>
                    <w:p w14:paraId="02919ECE" w14:textId="77777777" w:rsidR="00BA44C6" w:rsidRPr="00BA44C6" w:rsidRDefault="00BA44C6" w:rsidP="00BA44C6">
                      <w:pPr>
                        <w:rPr>
                          <w:color w:val="0070C0"/>
                        </w:rPr>
                      </w:pPr>
                      <w:r w:rsidRPr="00BA44C6">
                        <w:rPr>
                          <w:color w:val="0070C0"/>
                        </w:rPr>
                        <w:t xml:space="preserve">  static int tick = 1;</w:t>
                      </w:r>
                    </w:p>
                    <w:p w14:paraId="2785ED99" w14:textId="77777777" w:rsidR="00BA44C6" w:rsidRPr="00BA44C6" w:rsidRDefault="00BA44C6" w:rsidP="00BA44C6">
                      <w:pPr>
                        <w:rPr>
                          <w:color w:val="0070C0"/>
                        </w:rPr>
                      </w:pPr>
                      <w:r w:rsidRPr="00BA44C6">
                        <w:rPr>
                          <w:color w:val="0070C0"/>
                        </w:rPr>
                        <w:t xml:space="preserve">  static float oldMean, oldRunningSumVar;</w:t>
                      </w:r>
                    </w:p>
                    <w:p w14:paraId="57F8D93B" w14:textId="77777777" w:rsidR="00BA44C6" w:rsidRPr="00BA44C6" w:rsidRDefault="00BA44C6" w:rsidP="00BA44C6">
                      <w:pPr>
                        <w:rPr>
                          <w:color w:val="0070C0"/>
                        </w:rPr>
                      </w:pPr>
                      <w:r w:rsidRPr="00BA44C6">
                        <w:rPr>
                          <w:color w:val="0070C0"/>
                        </w:rPr>
                        <w:t xml:space="preserve">  float mean, runningSumVar, variance;</w:t>
                      </w:r>
                    </w:p>
                    <w:p w14:paraId="00B28454" w14:textId="77777777" w:rsidR="00BA44C6" w:rsidRPr="00BA44C6" w:rsidRDefault="00BA44C6" w:rsidP="00BA44C6">
                      <w:pPr>
                        <w:rPr>
                          <w:color w:val="0070C0"/>
                        </w:rPr>
                      </w:pPr>
                      <w:r w:rsidRPr="00BA44C6">
                        <w:rPr>
                          <w:color w:val="0070C0"/>
                        </w:rPr>
                        <w:t xml:space="preserve">  </w:t>
                      </w:r>
                    </w:p>
                    <w:p w14:paraId="5B8B4076" w14:textId="77777777" w:rsidR="00BA44C6" w:rsidRPr="00BA44C6" w:rsidRDefault="00BA44C6" w:rsidP="00BA44C6">
                      <w:pPr>
                        <w:rPr>
                          <w:color w:val="0070C0"/>
                        </w:rPr>
                      </w:pPr>
                      <w:r w:rsidRPr="00BA44C6">
                        <w:rPr>
                          <w:color w:val="0070C0"/>
                        </w:rPr>
                        <w:t xml:space="preserve">  </w:t>
                      </w:r>
                    </w:p>
                    <w:p w14:paraId="0834E6AF" w14:textId="77777777" w:rsidR="00BA44C6" w:rsidRPr="00BA44C6" w:rsidRDefault="00BA44C6" w:rsidP="00BA44C6">
                      <w:pPr>
                        <w:rPr>
                          <w:color w:val="0070C0"/>
                        </w:rPr>
                      </w:pPr>
                      <w:r w:rsidRPr="00BA44C6">
                        <w:rPr>
                          <w:color w:val="0070C0"/>
                        </w:rPr>
                        <w:t xml:space="preserve">  </w:t>
                      </w:r>
                    </w:p>
                    <w:p w14:paraId="70827128" w14:textId="77777777" w:rsidR="00BA44C6" w:rsidRPr="00BA44C6" w:rsidRDefault="00BA44C6" w:rsidP="00BA44C6">
                      <w:pPr>
                        <w:rPr>
                          <w:color w:val="0070C0"/>
                        </w:rPr>
                      </w:pPr>
                      <w:r w:rsidRPr="00BA44C6">
                        <w:rPr>
                          <w:color w:val="0070C0"/>
                        </w:rPr>
                        <w:t>}</w:t>
                      </w:r>
                    </w:p>
                    <w:p w14:paraId="573C0477" w14:textId="77777777" w:rsidR="00BA44C6" w:rsidRPr="00BA44C6" w:rsidRDefault="00BA44C6" w:rsidP="00BA44C6">
                      <w:pPr>
                        <w:rPr>
                          <w:color w:val="0070C0"/>
                        </w:rPr>
                      </w:pPr>
                      <w:r w:rsidRPr="00BA44C6">
                        <w:rPr>
                          <w:color w:val="0070C0"/>
                        </w:rPr>
                        <w:t>//**********************************************************************</w:t>
                      </w:r>
                    </w:p>
                    <w:p w14:paraId="348429AA" w14:textId="77777777" w:rsidR="00BA44C6" w:rsidRPr="00BA44C6" w:rsidRDefault="00BA44C6" w:rsidP="00BA44C6">
                      <w:pPr>
                        <w:rPr>
                          <w:color w:val="0070C0"/>
                        </w:rPr>
                      </w:pPr>
                      <w:r w:rsidRPr="00BA44C6">
                        <w:rPr>
                          <w:color w:val="0070C0"/>
                        </w:rPr>
                        <w:t>void displayStatsData(void)</w:t>
                      </w:r>
                    </w:p>
                    <w:p w14:paraId="4D3F2FD4" w14:textId="77777777" w:rsidR="00BA44C6" w:rsidRPr="00BA44C6" w:rsidRDefault="00BA44C6" w:rsidP="00BA44C6">
                      <w:pPr>
                        <w:rPr>
                          <w:color w:val="0070C0"/>
                        </w:rPr>
                      </w:pPr>
                      <w:r w:rsidRPr="00BA44C6">
                        <w:rPr>
                          <w:color w:val="0070C0"/>
                        </w:rPr>
                        <w:t>{</w:t>
                      </w:r>
                    </w:p>
                    <w:p w14:paraId="0C1AC663" w14:textId="77777777" w:rsidR="00BA44C6" w:rsidRPr="00BA44C6" w:rsidRDefault="00BA44C6" w:rsidP="00BA44C6">
                      <w:pPr>
                        <w:rPr>
                          <w:color w:val="0070C0"/>
                        </w:rPr>
                      </w:pPr>
                      <w:r w:rsidRPr="00BA44C6">
                        <w:rPr>
                          <w:color w:val="0070C0"/>
                        </w:rPr>
                        <w:t xml:space="preserve">  // Display results to console</w:t>
                      </w:r>
                    </w:p>
                    <w:p w14:paraId="7A398CCB" w14:textId="77777777" w:rsidR="00BA44C6" w:rsidRPr="00BA44C6" w:rsidRDefault="00BA44C6" w:rsidP="00BA44C6">
                      <w:pPr>
                        <w:rPr>
                          <w:color w:val="0070C0"/>
                        </w:rPr>
                      </w:pPr>
                      <w:r w:rsidRPr="00BA44C6">
                        <w:rPr>
                          <w:color w:val="0070C0"/>
                        </w:rPr>
                        <w:t xml:space="preserve">  if (numSamples == 1)</w:t>
                      </w:r>
                    </w:p>
                    <w:p w14:paraId="0CDB36DE" w14:textId="77777777" w:rsidR="00BA44C6" w:rsidRPr="00BA44C6" w:rsidRDefault="00BA44C6" w:rsidP="00BA44C6">
                      <w:pPr>
                        <w:rPr>
                          <w:color w:val="0070C0"/>
                        </w:rPr>
                      </w:pPr>
                      <w:r w:rsidRPr="00BA44C6">
                        <w:rPr>
                          <w:color w:val="0070C0"/>
                        </w:rPr>
                        <w:t xml:space="preserve">  {</w:t>
                      </w:r>
                    </w:p>
                    <w:p w14:paraId="50D4A482" w14:textId="77777777" w:rsidR="00BA44C6" w:rsidRPr="00BA44C6" w:rsidRDefault="00BA44C6" w:rsidP="00BA44C6">
                      <w:pPr>
                        <w:rPr>
                          <w:color w:val="0070C0"/>
                        </w:rPr>
                      </w:pPr>
                      <w:r w:rsidRPr="00BA44C6">
                        <w:rPr>
                          <w:color w:val="0070C0"/>
                        </w:rPr>
                        <w:t xml:space="preserve">    Serial.print("\nn\tsmpl\trunningMean\tstdev\n");</w:t>
                      </w:r>
                    </w:p>
                    <w:p w14:paraId="08B80278" w14:textId="77777777" w:rsidR="00BA44C6" w:rsidRPr="00BA44C6" w:rsidRDefault="00BA44C6" w:rsidP="00BA44C6">
                      <w:pPr>
                        <w:rPr>
                          <w:color w:val="0070C0"/>
                        </w:rPr>
                      </w:pPr>
                      <w:r w:rsidRPr="00BA44C6">
                        <w:rPr>
                          <w:color w:val="0070C0"/>
                        </w:rPr>
                        <w:t xml:space="preserve">  }</w:t>
                      </w:r>
                    </w:p>
                    <w:p w14:paraId="16437702" w14:textId="77777777" w:rsidR="00BA44C6" w:rsidRPr="00BA44C6" w:rsidRDefault="00BA44C6" w:rsidP="00BA44C6">
                      <w:pPr>
                        <w:rPr>
                          <w:color w:val="0070C0"/>
                        </w:rPr>
                      </w:pPr>
                      <w:r w:rsidRPr="00BA44C6">
                        <w:rPr>
                          <w:color w:val="0070C0"/>
                        </w:rPr>
                        <w:t xml:space="preserve">  Serial.print(numSamples);  Serial.print('\t');</w:t>
                      </w:r>
                    </w:p>
                    <w:p w14:paraId="35395128" w14:textId="77777777" w:rsidR="00BA44C6" w:rsidRPr="00BA44C6" w:rsidRDefault="00BA44C6" w:rsidP="00BA44C6">
                      <w:pPr>
                        <w:rPr>
                          <w:color w:val="0070C0"/>
                        </w:rPr>
                      </w:pPr>
                      <w:r w:rsidRPr="00BA44C6">
                        <w:rPr>
                          <w:color w:val="0070C0"/>
                        </w:rPr>
                        <w:t xml:space="preserve">  Serial.print(sample); Serial.print('\t');</w:t>
                      </w:r>
                    </w:p>
                    <w:p w14:paraId="72EB45AB" w14:textId="77777777" w:rsidR="00BA44C6" w:rsidRPr="00BA44C6" w:rsidRDefault="00BA44C6" w:rsidP="00BA44C6">
                      <w:pPr>
                        <w:rPr>
                          <w:color w:val="0070C0"/>
                        </w:rPr>
                      </w:pPr>
                      <w:r w:rsidRPr="00BA44C6">
                        <w:rPr>
                          <w:color w:val="0070C0"/>
                        </w:rPr>
                        <w:t xml:space="preserve">  Serial.print(runningMean);   Serial.print('\t');</w:t>
                      </w:r>
                    </w:p>
                    <w:p w14:paraId="46DC9EAB" w14:textId="77777777" w:rsidR="00BA44C6" w:rsidRPr="00BA44C6" w:rsidRDefault="00BA44C6" w:rsidP="00BA44C6">
                      <w:pPr>
                        <w:rPr>
                          <w:color w:val="0070C0"/>
                        </w:rPr>
                      </w:pPr>
                      <w:r w:rsidRPr="00BA44C6">
                        <w:rPr>
                          <w:color w:val="0070C0"/>
                        </w:rPr>
                        <w:t xml:space="preserve">  Serial.print(runningStdev);  Serial.print('\n');  </w:t>
                      </w:r>
                    </w:p>
                    <w:p w14:paraId="4191886A" w14:textId="18BFCF2E" w:rsidR="000C07EB" w:rsidRPr="00BE6655" w:rsidRDefault="00BA44C6" w:rsidP="00BA44C6">
                      <w:pPr>
                        <w:rPr>
                          <w:color w:val="0070C0"/>
                        </w:rPr>
                      </w:pPr>
                      <w:r w:rsidRPr="00BA44C6">
                        <w:rPr>
                          <w:color w:val="0070C0"/>
                        </w:rPr>
                        <w:t>}</w:t>
                      </w:r>
                    </w:p>
                  </w:txbxContent>
                </v:textbox>
                <w10:wrap type="topAndBottom" anchorx="margin"/>
              </v:shape>
            </w:pict>
          </mc:Fallback>
        </mc:AlternateContent>
      </w:r>
      <w:r w:rsidR="004C5FDC">
        <w:t>Adapt the pseudo code here into C code for the Arduino.</w:t>
      </w:r>
      <w:r w:rsidR="00324EE8">
        <w:t xml:space="preserve">  Start with the base code in the text box below.  </w:t>
      </w:r>
    </w:p>
    <w:p w14:paraId="2B1215C8" w14:textId="2CEEE133" w:rsidR="000C07EB" w:rsidRDefault="000C07EB" w:rsidP="00FE7ED3"/>
    <w:p w14:paraId="258B9A7D" w14:textId="77777777" w:rsidR="000C07EB" w:rsidRDefault="000C07EB" w:rsidP="00FE7ED3"/>
    <w:p w14:paraId="5FEEF2DB" w14:textId="3AC91DD7" w:rsidR="00242702" w:rsidRDefault="00324EE8" w:rsidP="00FE7ED3">
      <w:r>
        <w:t>Note that there are some differences in the variable name</w:t>
      </w:r>
      <w:r w:rsidR="004512F5">
        <w:t>s</w:t>
      </w:r>
      <w:r>
        <w:t xml:space="preserve"> used in the pseudo code text and the code below.</w:t>
      </w:r>
      <w:r w:rsidR="00D33D9C">
        <w:t xml:space="preserve">  </w:t>
      </w:r>
      <w:proofErr w:type="gramStart"/>
      <w:r w:rsidR="00D33D9C">
        <w:t xml:space="preserve">In particular </w:t>
      </w:r>
      <w:r w:rsidR="00790EB1">
        <w:t>“</w:t>
      </w:r>
      <w:r w:rsidR="00D33D9C">
        <w:t>xi</w:t>
      </w:r>
      <w:r w:rsidR="00790EB1">
        <w:t>”</w:t>
      </w:r>
      <w:proofErr w:type="gramEnd"/>
      <w:r w:rsidR="00D33D9C">
        <w:t xml:space="preserve"> represents the variable x[</w:t>
      </w:r>
      <w:proofErr w:type="spellStart"/>
      <w:r w:rsidR="00D33D9C">
        <w:t>i</w:t>
      </w:r>
      <w:proofErr w:type="spellEnd"/>
      <w:r w:rsidR="00D33D9C">
        <w:t>] in the pseudo code</w:t>
      </w:r>
      <w:r w:rsidR="00242702">
        <w:t xml:space="preserve"> and “tick” represents the number of iterations “</w:t>
      </w:r>
      <w:proofErr w:type="spellStart"/>
      <w:r w:rsidR="00242702">
        <w:t>i</w:t>
      </w:r>
      <w:proofErr w:type="spellEnd"/>
      <w:r w:rsidR="00242702">
        <w:t>”</w:t>
      </w:r>
      <w:r w:rsidR="00D33D9C">
        <w:t>.</w:t>
      </w:r>
      <w:r w:rsidR="00242702">
        <w:t xml:space="preserve">  Don’t forget to increment the number of iterations “tick” each time</w:t>
      </w:r>
      <w:r w:rsidR="00790EB1">
        <w:t>!</w:t>
      </w:r>
      <w:r w:rsidR="00694AEE">
        <w:t xml:space="preserve">  This is not shown in the pseudo code.</w:t>
      </w:r>
    </w:p>
    <w:p w14:paraId="0EF0327A" w14:textId="77777777" w:rsidR="00242702" w:rsidRDefault="00242702" w:rsidP="00FE7ED3"/>
    <w:p w14:paraId="6C5879B2" w14:textId="2F8C7845" w:rsidR="00324EE8" w:rsidRDefault="00242702" w:rsidP="00FE7ED3">
      <w:r>
        <w:t>Note that t</w:t>
      </w:r>
      <w:r w:rsidR="000C07EB">
        <w:t xml:space="preserve">he pseudo code </w:t>
      </w:r>
      <w:proofErr w:type="gramStart"/>
      <w:r>
        <w:t>computes</w:t>
      </w:r>
      <w:proofErr w:type="gramEnd"/>
      <w:r>
        <w:t xml:space="preserve"> the variance.  We’d like to return the standard </w:t>
      </w:r>
      <w:proofErr w:type="gramStart"/>
      <w:r>
        <w:t>deviation  “</w:t>
      </w:r>
      <w:proofErr w:type="spellStart"/>
      <w:proofErr w:type="gramEnd"/>
      <w:r>
        <w:t>runningStdev</w:t>
      </w:r>
      <w:proofErr w:type="spellEnd"/>
      <w:r>
        <w:t xml:space="preserve">” so you need to add a line of code for that.  </w:t>
      </w:r>
      <w:r w:rsidR="00324EE8">
        <w:t xml:space="preserve">The result of the computation should be </w:t>
      </w:r>
      <w:r>
        <w:t xml:space="preserve">an update of </w:t>
      </w:r>
      <w:r w:rsidR="00324EE8">
        <w:t xml:space="preserve">the two </w:t>
      </w:r>
      <w:r w:rsidR="00324EE8" w:rsidRPr="000C07EB">
        <w:rPr>
          <w:u w:val="single"/>
        </w:rPr>
        <w:t>global</w:t>
      </w:r>
      <w:r w:rsidR="00324EE8">
        <w:t xml:space="preserve"> variables “</w:t>
      </w:r>
      <w:proofErr w:type="spellStart"/>
      <w:r w:rsidR="00324EE8">
        <w:t>runningMean</w:t>
      </w:r>
      <w:proofErr w:type="spellEnd"/>
      <w:r w:rsidR="00324EE8">
        <w:t>” and “</w:t>
      </w:r>
      <w:proofErr w:type="spellStart"/>
      <w:r w:rsidR="000C07EB">
        <w:t>runningStdev</w:t>
      </w:r>
      <w:proofErr w:type="spellEnd"/>
      <w:r w:rsidR="00324EE8">
        <w:t>”.</w:t>
      </w:r>
    </w:p>
    <w:p w14:paraId="58D597DC" w14:textId="77777777" w:rsidR="00324EE8" w:rsidRDefault="00324EE8" w:rsidP="00FE7ED3"/>
    <w:p w14:paraId="39248D0D" w14:textId="77777777" w:rsidR="001774E5" w:rsidRDefault="00FE7ED3" w:rsidP="00FE7ED3">
      <w:pPr>
        <w:rPr>
          <w:rFonts w:ascii="Courier New" w:hAnsi="Courier New" w:cs="Courier New"/>
        </w:rPr>
      </w:pPr>
      <w:r>
        <w:t xml:space="preserve">Include a text box in your report that contains </w:t>
      </w:r>
      <w:r w:rsidR="00F56127">
        <w:t xml:space="preserve">just </w:t>
      </w:r>
      <w:r>
        <w:t xml:space="preserve">your statistics code.  Investigate the running calculation of statistics on simulated breathing data starting with the code in the text box </w:t>
      </w:r>
      <w:r>
        <w:lastRenderedPageBreak/>
        <w:t xml:space="preserve">below.  </w:t>
      </w:r>
      <w:r w:rsidR="00F56127">
        <w:t>Put your code in the function “</w:t>
      </w:r>
      <w:proofErr w:type="spellStart"/>
      <w:r w:rsidR="00F56127">
        <w:t>calculateStats</w:t>
      </w:r>
      <w:proofErr w:type="spellEnd"/>
      <w:r w:rsidR="00F56127">
        <w:t xml:space="preserve">”. </w:t>
      </w:r>
      <w:r>
        <w:t>In the function there is one line that creates a simulated sample</w:t>
      </w:r>
      <w:r w:rsidR="001774E5">
        <w:t xml:space="preserve"> </w:t>
      </w:r>
      <w:proofErr w:type="gramStart"/>
      <w:r w:rsidR="001774E5">
        <w:t xml:space="preserve">variable </w:t>
      </w:r>
      <w:r>
        <w:t xml:space="preserve"> </w:t>
      </w:r>
      <w:r w:rsidRPr="00062421">
        <w:rPr>
          <w:rFonts w:ascii="Courier New" w:hAnsi="Courier New" w:cs="Courier New"/>
        </w:rPr>
        <w:t>(</w:t>
      </w:r>
      <w:proofErr w:type="spellStart"/>
      <w:proofErr w:type="gramEnd"/>
      <w:r w:rsidRPr="00062421">
        <w:rPr>
          <w:rFonts w:ascii="Courier New" w:hAnsi="Courier New" w:cs="Courier New"/>
        </w:rPr>
        <w:t>simSmpl</w:t>
      </w:r>
      <w:proofErr w:type="spellEnd"/>
      <w:r>
        <w:rPr>
          <w:rFonts w:ascii="Courier New" w:hAnsi="Courier New" w:cs="Courier New"/>
        </w:rPr>
        <w:t>).</w:t>
      </w:r>
    </w:p>
    <w:p w14:paraId="2DFAFDF8" w14:textId="77777777" w:rsidR="001774E5" w:rsidRDefault="001774E5" w:rsidP="00FE7ED3">
      <w:pPr>
        <w:rPr>
          <w:rFonts w:ascii="Courier New" w:hAnsi="Courier New" w:cs="Courier New"/>
        </w:rPr>
      </w:pPr>
    </w:p>
    <w:p w14:paraId="1170EC77" w14:textId="71ED985E" w:rsidR="001774E5" w:rsidRDefault="001774E5" w:rsidP="001774E5">
      <w:pPr>
        <w:jc w:val="center"/>
        <w:rPr>
          <w:rFonts w:ascii="Courier New" w:hAnsi="Courier New" w:cs="Courier New"/>
        </w:rPr>
      </w:pPr>
      <w:proofErr w:type="spellStart"/>
      <w:r w:rsidRPr="001774E5">
        <w:rPr>
          <w:rFonts w:ascii="Courier New" w:hAnsi="Courier New" w:cs="Courier New"/>
        </w:rPr>
        <w:t>simSmpl</w:t>
      </w:r>
      <w:proofErr w:type="spellEnd"/>
      <w:r w:rsidRPr="001774E5">
        <w:rPr>
          <w:rFonts w:ascii="Courier New" w:hAnsi="Courier New" w:cs="Courier New"/>
        </w:rPr>
        <w:t xml:space="preserve"> = 180.0 + </w:t>
      </w:r>
      <w:proofErr w:type="spellStart"/>
      <w:r w:rsidRPr="001774E5">
        <w:rPr>
          <w:rFonts w:ascii="Courier New" w:hAnsi="Courier New" w:cs="Courier New"/>
        </w:rPr>
        <w:t>simAmp</w:t>
      </w:r>
      <w:proofErr w:type="spellEnd"/>
      <w:r w:rsidRPr="001774E5">
        <w:rPr>
          <w:rFonts w:ascii="Courier New" w:hAnsi="Courier New" w:cs="Courier New"/>
        </w:rPr>
        <w:t>*</w:t>
      </w:r>
      <w:proofErr w:type="gramStart"/>
      <w:r w:rsidRPr="001774E5">
        <w:rPr>
          <w:rFonts w:ascii="Courier New" w:hAnsi="Courier New" w:cs="Courier New"/>
        </w:rPr>
        <w:t>sin((</w:t>
      </w:r>
      <w:proofErr w:type="spellStart"/>
      <w:proofErr w:type="gramEnd"/>
      <w:r w:rsidRPr="001774E5">
        <w:rPr>
          <w:rFonts w:ascii="Courier New" w:hAnsi="Courier New" w:cs="Courier New"/>
        </w:rPr>
        <w:t>numSamples</w:t>
      </w:r>
      <w:proofErr w:type="spellEnd"/>
      <w:r w:rsidRPr="001774E5">
        <w:rPr>
          <w:rFonts w:ascii="Courier New" w:hAnsi="Courier New" w:cs="Courier New"/>
        </w:rPr>
        <w:t>/</w:t>
      </w:r>
      <w:proofErr w:type="spellStart"/>
      <w:proofErr w:type="gramStart"/>
      <w:r w:rsidRPr="001774E5">
        <w:rPr>
          <w:rFonts w:ascii="Courier New" w:hAnsi="Courier New" w:cs="Courier New"/>
        </w:rPr>
        <w:t>simT</w:t>
      </w:r>
      <w:proofErr w:type="spellEnd"/>
      <w:r w:rsidRPr="001774E5">
        <w:rPr>
          <w:rFonts w:ascii="Courier New" w:hAnsi="Courier New" w:cs="Courier New"/>
        </w:rPr>
        <w:t>)*</w:t>
      </w:r>
      <w:proofErr w:type="gramEnd"/>
      <w:r w:rsidRPr="001774E5">
        <w:rPr>
          <w:rFonts w:ascii="Courier New" w:hAnsi="Courier New" w:cs="Courier New"/>
        </w:rPr>
        <w:t>TWO_PI);</w:t>
      </w:r>
    </w:p>
    <w:p w14:paraId="24B8BE5F" w14:textId="77777777" w:rsidR="001774E5" w:rsidRDefault="001774E5" w:rsidP="00FE7ED3">
      <w:pPr>
        <w:rPr>
          <w:rFonts w:ascii="Courier New" w:hAnsi="Courier New" w:cs="Courier New"/>
        </w:rPr>
      </w:pPr>
    </w:p>
    <w:p w14:paraId="29B6EF3E" w14:textId="433B6392" w:rsidR="001774E5" w:rsidRDefault="00FE7ED3" w:rsidP="00FE7ED3">
      <w:r>
        <w:t xml:space="preserve">This </w:t>
      </w:r>
      <w:r w:rsidR="001774E5">
        <w:t>equation</w:t>
      </w:r>
      <w:r>
        <w:t xml:space="preserve"> </w:t>
      </w:r>
      <w:r w:rsidR="001774E5">
        <w:t>uses</w:t>
      </w:r>
      <w:r>
        <w:t xml:space="preserve"> two </w:t>
      </w:r>
      <w:r w:rsidR="001774E5">
        <w:t>variables</w:t>
      </w:r>
      <w:r>
        <w:t xml:space="preserve">, </w:t>
      </w:r>
      <w:proofErr w:type="spellStart"/>
      <w:r w:rsidRPr="00062421">
        <w:rPr>
          <w:rFonts w:ascii="Courier New" w:hAnsi="Courier New" w:cs="Courier New"/>
        </w:rPr>
        <w:t>simAmp</w:t>
      </w:r>
      <w:proofErr w:type="spellEnd"/>
      <w:r>
        <w:t xml:space="preserve"> and </w:t>
      </w:r>
      <w:proofErr w:type="spellStart"/>
      <w:r w:rsidRPr="00062421">
        <w:rPr>
          <w:rFonts w:ascii="Courier New" w:hAnsi="Courier New" w:cs="Courier New"/>
        </w:rPr>
        <w:t>simT</w:t>
      </w:r>
      <w:proofErr w:type="spellEnd"/>
      <w:r>
        <w:t xml:space="preserve"> which are created on the previous lines</w:t>
      </w:r>
      <w:r w:rsidR="001774E5">
        <w:t xml:space="preserve"> which are initially commented out.  </w:t>
      </w:r>
      <w:r w:rsidR="00897E41">
        <w:t xml:space="preserve">These </w:t>
      </w:r>
      <w:r w:rsidR="001774E5">
        <w:t>variables</w:t>
      </w:r>
      <w:r w:rsidR="00897E41">
        <w:t xml:space="preserve"> are the sinusoid amplitude and the sinusoid period</w:t>
      </w:r>
      <w:r>
        <w:t xml:space="preserve"> </w:t>
      </w:r>
      <w:r w:rsidR="00897E41">
        <w:t>in samples.</w:t>
      </w:r>
    </w:p>
    <w:p w14:paraId="5B8F9C96" w14:textId="77777777" w:rsidR="001774E5" w:rsidRDefault="001774E5" w:rsidP="00FE7ED3"/>
    <w:p w14:paraId="1ACCD12F" w14:textId="4B13BA31" w:rsidR="001774E5" w:rsidRDefault="001774E5" w:rsidP="00FE7ED3">
      <w:r>
        <w:t xml:space="preserve">Uncommenting the line defining </w:t>
      </w:r>
      <w:proofErr w:type="spellStart"/>
      <w:r>
        <w:t>simAmp</w:t>
      </w:r>
      <w:proofErr w:type="spellEnd"/>
      <w:r>
        <w:t xml:space="preserve"> will create a set of samples with a varying amplitude.</w:t>
      </w:r>
    </w:p>
    <w:p w14:paraId="14DD8A96" w14:textId="77777777" w:rsidR="001774E5" w:rsidRDefault="001774E5" w:rsidP="00FE7ED3"/>
    <w:p w14:paraId="1999CAD1" w14:textId="6BA640BF" w:rsidR="001774E5" w:rsidRDefault="001774E5" w:rsidP="001774E5">
      <w:pPr>
        <w:jc w:val="center"/>
      </w:pPr>
      <w:proofErr w:type="spellStart"/>
      <w:r w:rsidRPr="001774E5">
        <w:t>simAmp</w:t>
      </w:r>
      <w:proofErr w:type="spellEnd"/>
      <w:r w:rsidRPr="001774E5">
        <w:t xml:space="preserve"> = ((</w:t>
      </w:r>
      <w:proofErr w:type="spellStart"/>
      <w:r w:rsidRPr="001774E5">
        <w:t>numSamples</w:t>
      </w:r>
      <w:proofErr w:type="spellEnd"/>
      <w:r w:rsidRPr="001774E5">
        <w:t xml:space="preserve"> &gt; 180) &amp;&amp; (</w:t>
      </w:r>
      <w:proofErr w:type="spellStart"/>
      <w:r w:rsidRPr="001774E5">
        <w:t>numSamples</w:t>
      </w:r>
      <w:proofErr w:type="spellEnd"/>
      <w:r w:rsidRPr="001774E5">
        <w:t xml:space="preserve"> &lt; 300)</w:t>
      </w:r>
      <w:proofErr w:type="gramStart"/>
      <w:r w:rsidRPr="001774E5">
        <w:t>) ?</w:t>
      </w:r>
      <w:proofErr w:type="gramEnd"/>
      <w:r w:rsidRPr="001774E5">
        <w:t xml:space="preserve"> </w:t>
      </w:r>
      <w:proofErr w:type="gramStart"/>
      <w:r w:rsidRPr="001774E5">
        <w:t>0.125 :</w:t>
      </w:r>
      <w:proofErr w:type="gramEnd"/>
      <w:r w:rsidRPr="001774E5">
        <w:t xml:space="preserve"> 1.0; // burst amplitude</w:t>
      </w:r>
    </w:p>
    <w:p w14:paraId="25BF0268" w14:textId="77777777" w:rsidR="001774E5" w:rsidRDefault="001774E5" w:rsidP="001774E5">
      <w:pPr>
        <w:jc w:val="center"/>
      </w:pPr>
    </w:p>
    <w:p w14:paraId="38BB85D2" w14:textId="4CE70B89" w:rsidR="001774E5" w:rsidRDefault="001774E5" w:rsidP="00FE7ED3">
      <w:r>
        <w:t xml:space="preserve">Uncommenting the line defining </w:t>
      </w:r>
      <w:proofErr w:type="spellStart"/>
      <w:r>
        <w:t>simT</w:t>
      </w:r>
      <w:proofErr w:type="spellEnd"/>
      <w:r>
        <w:t xml:space="preserve"> will create a set of samples with a varying frequency.</w:t>
      </w:r>
    </w:p>
    <w:p w14:paraId="7967D540" w14:textId="77777777" w:rsidR="001774E5" w:rsidRDefault="001774E5" w:rsidP="00FE7ED3"/>
    <w:p w14:paraId="4E29DB30" w14:textId="2F441865" w:rsidR="001774E5" w:rsidRDefault="001774E5" w:rsidP="001774E5">
      <w:pPr>
        <w:jc w:val="center"/>
      </w:pPr>
      <w:proofErr w:type="spellStart"/>
      <w:r w:rsidRPr="001774E5">
        <w:t>simT</w:t>
      </w:r>
      <w:proofErr w:type="spellEnd"/>
      <w:r w:rsidRPr="001774E5">
        <w:t xml:space="preserve"> = ((</w:t>
      </w:r>
      <w:proofErr w:type="spellStart"/>
      <w:r w:rsidRPr="001774E5">
        <w:t>numSamples</w:t>
      </w:r>
      <w:proofErr w:type="spellEnd"/>
      <w:r w:rsidRPr="001774E5">
        <w:t xml:space="preserve"> &gt; 180) &amp;&amp; (</w:t>
      </w:r>
      <w:proofErr w:type="spellStart"/>
      <w:r w:rsidRPr="001774E5">
        <w:t>numSamples</w:t>
      </w:r>
      <w:proofErr w:type="spellEnd"/>
      <w:r w:rsidRPr="001774E5">
        <w:t xml:space="preserve"> &lt; 300)</w:t>
      </w:r>
      <w:proofErr w:type="gramStart"/>
      <w:r w:rsidRPr="001774E5">
        <w:t>) ?</w:t>
      </w:r>
      <w:proofErr w:type="gramEnd"/>
      <w:r w:rsidRPr="001774E5">
        <w:t xml:space="preserve"> </w:t>
      </w:r>
      <w:proofErr w:type="gramStart"/>
      <w:r w:rsidRPr="001774E5">
        <w:t>30.0 :</w:t>
      </w:r>
      <w:proofErr w:type="gramEnd"/>
      <w:r w:rsidRPr="001774E5">
        <w:t xml:space="preserve"> 60.0; // burst frequency</w:t>
      </w:r>
    </w:p>
    <w:p w14:paraId="66A04E8A" w14:textId="77777777" w:rsidR="001774E5" w:rsidRDefault="001774E5" w:rsidP="001774E5">
      <w:pPr>
        <w:jc w:val="center"/>
      </w:pPr>
    </w:p>
    <w:p w14:paraId="23E160AA" w14:textId="494D641C" w:rsidR="001774E5" w:rsidRDefault="00FE7ED3" w:rsidP="00FE7ED3">
      <w:r>
        <w:t xml:space="preserve">Create two </w:t>
      </w:r>
      <w:r w:rsidR="001774E5">
        <w:t xml:space="preserve">different </w:t>
      </w:r>
      <w:r w:rsidR="00897E41">
        <w:t xml:space="preserve">sets of </w:t>
      </w:r>
      <w:r>
        <w:t>simulated samples on which to compute statistics</w:t>
      </w:r>
      <w:r w:rsidR="00935201">
        <w:t>.  First uncomment the line defining</w:t>
      </w:r>
      <w:r w:rsidR="001774E5">
        <w:t xml:space="preserve"> </w:t>
      </w:r>
      <w:proofErr w:type="spellStart"/>
      <w:r w:rsidRPr="00062421">
        <w:rPr>
          <w:rFonts w:ascii="Courier New" w:hAnsi="Courier New" w:cs="Courier New"/>
        </w:rPr>
        <w:t>simAmp</w:t>
      </w:r>
      <w:proofErr w:type="spellEnd"/>
      <w:r w:rsidR="00935201">
        <w:t xml:space="preserve">.  Then comment out the line </w:t>
      </w:r>
      <w:proofErr w:type="spellStart"/>
      <w:r w:rsidR="00935201">
        <w:t>defnining</w:t>
      </w:r>
      <w:proofErr w:type="spellEnd"/>
      <w:r w:rsidR="00935201">
        <w:t xml:space="preserve"> </w:t>
      </w:r>
      <w:proofErr w:type="spellStart"/>
      <w:r w:rsidR="00935201">
        <w:t>simAmp</w:t>
      </w:r>
      <w:proofErr w:type="spellEnd"/>
      <w:r w:rsidR="00935201">
        <w:t xml:space="preserve"> and uncommenting the line defining </w:t>
      </w:r>
      <w:proofErr w:type="spellStart"/>
      <w:r w:rsidRPr="00062421">
        <w:rPr>
          <w:rFonts w:ascii="Courier New" w:hAnsi="Courier New" w:cs="Courier New"/>
        </w:rPr>
        <w:t>simT</w:t>
      </w:r>
      <w:proofErr w:type="spellEnd"/>
      <w:r>
        <w:t xml:space="preserve">.  </w:t>
      </w:r>
    </w:p>
    <w:p w14:paraId="52FAC285" w14:textId="77777777" w:rsidR="001774E5" w:rsidRDefault="001774E5" w:rsidP="00FE7ED3"/>
    <w:p w14:paraId="64D62A6D" w14:textId="184610AF" w:rsidR="00FE7ED3" w:rsidRDefault="00FE7ED3" w:rsidP="00FE7ED3">
      <w:r>
        <w:t xml:space="preserve">Include </w:t>
      </w:r>
      <w:r w:rsidR="00A56367">
        <w:t xml:space="preserve">separate </w:t>
      </w:r>
      <w:r>
        <w:t xml:space="preserve">plots of </w:t>
      </w:r>
      <w:r w:rsidR="001774E5">
        <w:t xml:space="preserve">running statistics of the </w:t>
      </w:r>
      <w:r>
        <w:t>mean and standard deviation</w:t>
      </w:r>
      <w:r w:rsidR="001774E5">
        <w:t>.  Include in your report a</w:t>
      </w:r>
      <w:r>
        <w:t xml:space="preserve"> discussion that explains why the graphs look as they do.</w:t>
      </w:r>
    </w:p>
    <w:p w14:paraId="07268F90" w14:textId="76E71821" w:rsidR="00FE7ED3" w:rsidRDefault="00FE7ED3" w:rsidP="00FE7ED3"/>
    <w:p w14:paraId="6D5E335E" w14:textId="77777777" w:rsidR="00FE7ED3" w:rsidRDefault="00FE7ED3" w:rsidP="00FE7ED3"/>
    <w:p w14:paraId="51E595DB" w14:textId="77777777" w:rsidR="00FE7ED3" w:rsidRDefault="00FE7ED3" w:rsidP="00FE7ED3"/>
    <w:p w14:paraId="6FB2E45F" w14:textId="77777777" w:rsidR="00FE7ED3" w:rsidRDefault="00FE7ED3" w:rsidP="00FE7ED3"/>
    <w:p w14:paraId="3CF00D58" w14:textId="77777777" w:rsidR="00FE7ED3" w:rsidRDefault="00FE7ED3" w:rsidP="00FE7ED3">
      <w:r>
        <w:t xml:space="preserve"> </w:t>
      </w:r>
    </w:p>
    <w:p w14:paraId="603CB41F" w14:textId="77777777" w:rsidR="00FE7ED3" w:rsidRDefault="00FE7ED3" w:rsidP="00FE7ED3"/>
    <w:p w14:paraId="13D6EA39" w14:textId="77777777" w:rsidR="00FE7ED3" w:rsidRDefault="00FE7ED3" w:rsidP="00FE7ED3">
      <w:pPr>
        <w:rPr>
          <w:noProof/>
        </w:rPr>
        <w:sectPr w:rsidR="00FE7ED3" w:rsidSect="00581066">
          <w:type w:val="continuous"/>
          <w:pgSz w:w="12240" w:h="15840"/>
          <w:pgMar w:top="1440" w:right="1440" w:bottom="1440" w:left="1440" w:header="720" w:footer="720" w:gutter="0"/>
          <w:cols w:space="720"/>
          <w:docGrid w:linePitch="360"/>
        </w:sectPr>
      </w:pPr>
    </w:p>
    <w:p w14:paraId="7869FCA7" w14:textId="77777777" w:rsidR="00FE7ED3" w:rsidRDefault="00FE7ED3" w:rsidP="00FE7ED3">
      <w:pPr>
        <w:keepNext/>
        <w:jc w:val="center"/>
      </w:pPr>
      <w:r w:rsidRPr="003F4244">
        <w:rPr>
          <w:noProof/>
        </w:rPr>
        <w:drawing>
          <wp:inline distT="0" distB="0" distL="0" distR="0" wp14:anchorId="5DB5000E" wp14:editId="03D00E5A">
            <wp:extent cx="2768600" cy="1663700"/>
            <wp:effectExtent l="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68600" cy="1663700"/>
                    </a:xfrm>
                    <a:prstGeom prst="rect">
                      <a:avLst/>
                    </a:prstGeom>
                    <a:noFill/>
                    <a:ln>
                      <a:noFill/>
                    </a:ln>
                  </pic:spPr>
                </pic:pic>
              </a:graphicData>
            </a:graphic>
          </wp:inline>
        </w:drawing>
      </w:r>
    </w:p>
    <w:p w14:paraId="36E441D5" w14:textId="66F197C0" w:rsidR="00FE7ED3" w:rsidRDefault="00FE7ED3" w:rsidP="00FE7ED3">
      <w:pPr>
        <w:pStyle w:val="Caption"/>
        <w:jc w:val="center"/>
      </w:pPr>
      <w:r>
        <w:t xml:space="preserve">Figure </w:t>
      </w:r>
      <w:fldSimple w:instr=" SEQ Figure \* ARABIC ">
        <w:r w:rsidR="006351C7">
          <w:rPr>
            <w:noProof/>
          </w:rPr>
          <w:t>4</w:t>
        </w:r>
      </w:fldSimple>
      <w:r>
        <w:t xml:space="preserve"> Simulated signal using modified </w:t>
      </w:r>
      <w:proofErr w:type="spellStart"/>
      <w:r>
        <w:t>simAmp</w:t>
      </w:r>
      <w:proofErr w:type="spellEnd"/>
      <w:r>
        <w:t xml:space="preserve"> variable</w:t>
      </w:r>
    </w:p>
    <w:p w14:paraId="27374345" w14:textId="77777777" w:rsidR="00FE7ED3" w:rsidRPr="00FE7ED3" w:rsidRDefault="00FE7ED3" w:rsidP="00FE7ED3"/>
    <w:p w14:paraId="7A81BB10" w14:textId="77777777" w:rsidR="00FE7ED3" w:rsidRDefault="00FE7ED3" w:rsidP="00FE7ED3">
      <w:pPr>
        <w:keepNext/>
        <w:jc w:val="center"/>
      </w:pPr>
      <w:r w:rsidRPr="003F4244">
        <w:rPr>
          <w:noProof/>
        </w:rPr>
        <w:lastRenderedPageBreak/>
        <w:drawing>
          <wp:inline distT="0" distB="0" distL="0" distR="0" wp14:anchorId="5FC3506F" wp14:editId="62F1A5F0">
            <wp:extent cx="2755900" cy="1657350"/>
            <wp:effectExtent l="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55900" cy="1657350"/>
                    </a:xfrm>
                    <a:prstGeom prst="rect">
                      <a:avLst/>
                    </a:prstGeom>
                    <a:noFill/>
                    <a:ln>
                      <a:noFill/>
                    </a:ln>
                  </pic:spPr>
                </pic:pic>
              </a:graphicData>
            </a:graphic>
          </wp:inline>
        </w:drawing>
      </w:r>
    </w:p>
    <w:p w14:paraId="6DBE59E6" w14:textId="430584B8" w:rsidR="00FE7ED3" w:rsidRDefault="00FE7ED3" w:rsidP="00FE7ED3">
      <w:pPr>
        <w:pStyle w:val="Caption"/>
        <w:jc w:val="center"/>
        <w:rPr>
          <w:noProof/>
        </w:rPr>
      </w:pPr>
      <w:r>
        <w:t xml:space="preserve">Figure </w:t>
      </w:r>
      <w:fldSimple w:instr=" SEQ Figure \* ARABIC ">
        <w:r w:rsidR="006351C7">
          <w:rPr>
            <w:noProof/>
          </w:rPr>
          <w:t>5</w:t>
        </w:r>
      </w:fldSimple>
      <w:r>
        <w:t xml:space="preserve"> Simulated signal using modified </w:t>
      </w:r>
      <w:proofErr w:type="spellStart"/>
      <w:r>
        <w:t>simT</w:t>
      </w:r>
      <w:proofErr w:type="spellEnd"/>
      <w:r>
        <w:t xml:space="preserve"> variable</w:t>
      </w:r>
    </w:p>
    <w:p w14:paraId="7D36AA83" w14:textId="63551101" w:rsidR="004F41BC" w:rsidRDefault="003D1FD8" w:rsidP="004F41BC">
      <w:pPr>
        <w:pStyle w:val="Heading1"/>
      </w:pPr>
      <w:r w:rsidRPr="00650FD2">
        <w:br w:type="page"/>
      </w:r>
    </w:p>
    <w:p w14:paraId="45D0236D" w14:textId="0E7338C9" w:rsidR="00C03FFF" w:rsidRDefault="00F466EE" w:rsidP="00F466EE">
      <w:pPr>
        <w:pStyle w:val="Heading1"/>
      </w:pPr>
      <w:r>
        <w:lastRenderedPageBreak/>
        <w:t>Report Write up</w:t>
      </w:r>
    </w:p>
    <w:p w14:paraId="5CEBEA42" w14:textId="77777777" w:rsidR="001348C8" w:rsidRPr="00B27AD8" w:rsidRDefault="001348C8" w:rsidP="00612BF6">
      <w:pPr>
        <w:rPr>
          <w:b/>
          <w:u w:val="single"/>
        </w:rPr>
      </w:pPr>
    </w:p>
    <w:p w14:paraId="3B652522" w14:textId="411DE75D" w:rsidR="0041263F" w:rsidRDefault="00007EB3" w:rsidP="0041263F">
      <w:pPr>
        <w:numPr>
          <w:ilvl w:val="0"/>
          <w:numId w:val="6"/>
        </w:numPr>
        <w:ind w:left="360"/>
      </w:pPr>
      <w:r>
        <w:t xml:space="preserve">Your lab report </w:t>
      </w:r>
      <w:r w:rsidRPr="00F466EE">
        <w:rPr>
          <w:u w:val="single"/>
        </w:rPr>
        <w:t>must</w:t>
      </w:r>
      <w:r>
        <w:t xml:space="preserve"> be submitted in </w:t>
      </w:r>
      <w:r w:rsidR="00F466EE">
        <w:t xml:space="preserve">PDF format.  It must use the </w:t>
      </w:r>
      <w:r>
        <w:t>IEEE Journal Transactions Format. A template Word document is post</w:t>
      </w:r>
      <w:r w:rsidR="00E5578C">
        <w:t xml:space="preserve">ed on </w:t>
      </w:r>
      <w:proofErr w:type="spellStart"/>
      <w:proofErr w:type="gramStart"/>
      <w:r w:rsidR="00E1583E">
        <w:t>m</w:t>
      </w:r>
      <w:r w:rsidR="00E5578C">
        <w:t>yCourses</w:t>
      </w:r>
      <w:proofErr w:type="spellEnd"/>
      <w:proofErr w:type="gramEnd"/>
      <w:r w:rsidR="00E5578C">
        <w:t xml:space="preserve"> for you to down</w:t>
      </w:r>
      <w:r>
        <w:t xml:space="preserve">load. </w:t>
      </w:r>
      <w:r w:rsidR="00B41F9B">
        <w:t>Write your report directly into the template document.</w:t>
      </w:r>
      <w:r w:rsidR="001055D4">
        <w:t xml:space="preserve">  U</w:t>
      </w:r>
      <w:r>
        <w:t xml:space="preserve">se the </w:t>
      </w:r>
      <w:r w:rsidR="00E1583E">
        <w:t>two-column</w:t>
      </w:r>
      <w:r w:rsidR="001055D4">
        <w:t xml:space="preserve"> format as given</w:t>
      </w:r>
      <w:r>
        <w:t>.</w:t>
      </w:r>
      <w:r w:rsidR="00F466EE">
        <w:t xml:space="preserve">  </w:t>
      </w:r>
      <w:r w:rsidR="00F466EE" w:rsidRPr="0041263F">
        <w:rPr>
          <w:u w:val="single"/>
        </w:rPr>
        <w:t>Do not change the margins, font type or sizes</w:t>
      </w:r>
      <w:r w:rsidR="00F466EE">
        <w:t>.  The format doesn’t work well in Google Docs so keep it in Word format, then when you are completed save it as a PDF document.</w:t>
      </w:r>
      <w:r w:rsidR="0041263F">
        <w:t xml:space="preserve">  </w:t>
      </w:r>
      <w:proofErr w:type="gramStart"/>
      <w:r w:rsidR="0041263F">
        <w:t>In order to</w:t>
      </w:r>
      <w:proofErr w:type="gramEnd"/>
      <w:r w:rsidR="0041263F">
        <w:t xml:space="preserve"> collaborate using Google Docs some groups have written the text of the report in Google Docs, then when completed copy and paste the text and figures into the Word File.  </w:t>
      </w:r>
    </w:p>
    <w:p w14:paraId="09C4433D" w14:textId="77777777" w:rsidR="001348C8" w:rsidRDefault="001348C8" w:rsidP="001348C8">
      <w:pPr>
        <w:ind w:left="720"/>
      </w:pPr>
    </w:p>
    <w:p w14:paraId="49543621" w14:textId="77777777" w:rsidR="00284756" w:rsidRDefault="00284756" w:rsidP="00402A3D">
      <w:pPr>
        <w:numPr>
          <w:ilvl w:val="0"/>
          <w:numId w:val="6"/>
        </w:numPr>
        <w:ind w:left="360"/>
      </w:pPr>
      <w:r>
        <w:t>Include a simple title. Include the names of all y</w:t>
      </w:r>
      <w:r w:rsidR="001348C8">
        <w:t>our lab partners as co-authors.</w:t>
      </w:r>
    </w:p>
    <w:p w14:paraId="3EAD67F4" w14:textId="77777777" w:rsidR="001348C8" w:rsidRDefault="001348C8" w:rsidP="001348C8"/>
    <w:p w14:paraId="1D79DEEC" w14:textId="38C0E8D6" w:rsidR="00007EB3" w:rsidRDefault="001348C8" w:rsidP="00612BF6">
      <w:r>
        <w:t>3</w:t>
      </w:r>
      <w:r w:rsidR="00007EB3">
        <w:t xml:space="preserve">) </w:t>
      </w:r>
      <w:r w:rsidR="00612BF6">
        <w:t xml:space="preserve">Include the </w:t>
      </w:r>
      <w:r w:rsidR="00BF081E">
        <w:t>eight</w:t>
      </w:r>
      <w:r w:rsidR="00612BF6">
        <w:t xml:space="preserve"> request</w:t>
      </w:r>
      <w:r w:rsidR="00AD6A9A">
        <w:t>ed</w:t>
      </w:r>
      <w:r w:rsidR="00612BF6">
        <w:t xml:space="preserve"> plots. </w:t>
      </w:r>
    </w:p>
    <w:p w14:paraId="6769D10F" w14:textId="3D87A7CD" w:rsidR="007A760E" w:rsidRDefault="00007EB3" w:rsidP="007067F9">
      <w:pPr>
        <w:ind w:left="540" w:hanging="270"/>
      </w:pPr>
      <w:r>
        <w:t xml:space="preserve">a) </w:t>
      </w:r>
      <w:r w:rsidR="00612BF6">
        <w:t>Fully l</w:t>
      </w:r>
      <w:r w:rsidR="008200CC">
        <w:t xml:space="preserve">abel the </w:t>
      </w:r>
      <w:r>
        <w:t>vertical and horizontal axe</w:t>
      </w:r>
      <w:r w:rsidR="008200CC">
        <w:t>s</w:t>
      </w:r>
      <w:r>
        <w:t xml:space="preserve"> of </w:t>
      </w:r>
      <w:r w:rsidR="008200CC">
        <w:t>graphs</w:t>
      </w:r>
      <w:r w:rsidR="003C39A9">
        <w:t>.</w:t>
      </w:r>
      <w:r w:rsidR="00612BF6">
        <w:t xml:space="preserve"> The vertical axis </w:t>
      </w:r>
      <w:r w:rsidR="0019783D">
        <w:t xml:space="preserve">is </w:t>
      </w:r>
      <w:r w:rsidR="00612BF6">
        <w:t>the A/D converter reading as an integer from 0-1023</w:t>
      </w:r>
      <w:r w:rsidR="0019783D">
        <w:t xml:space="preserve"> which represents temperature. The hori</w:t>
      </w:r>
      <w:r w:rsidR="00D47510">
        <w:t>z</w:t>
      </w:r>
      <w:r w:rsidR="0019783D">
        <w:t>ontal axis is the sample number. You could convert both axis labels to engineering units (e.g. temperature in degrees C, or time in seconds), however that is not required for this report.</w:t>
      </w:r>
      <w:r w:rsidR="00612BF6">
        <w:t xml:space="preserve"> </w:t>
      </w:r>
    </w:p>
    <w:p w14:paraId="183D3ED1" w14:textId="77777777" w:rsidR="00F466EE" w:rsidRDefault="00F466EE" w:rsidP="007067F9">
      <w:pPr>
        <w:ind w:left="540" w:hanging="270"/>
      </w:pPr>
    </w:p>
    <w:p w14:paraId="618617AB" w14:textId="009F8C28" w:rsidR="00007EB3" w:rsidRDefault="00007EB3" w:rsidP="007067F9">
      <w:pPr>
        <w:ind w:left="540" w:hanging="270"/>
      </w:pPr>
      <w:r>
        <w:t xml:space="preserve">b) Place a descriptive caption </w:t>
      </w:r>
      <w:r w:rsidRPr="001055D4">
        <w:rPr>
          <w:u w:val="single"/>
        </w:rPr>
        <w:t>below</w:t>
      </w:r>
      <w:r>
        <w:t xml:space="preserve"> each figure. The description that you write in the caption should sufficiently explain what is going on in the figure that a person who could not see the graph (</w:t>
      </w:r>
      <w:r w:rsidR="00FE3CDB">
        <w:t xml:space="preserve">e.g. </w:t>
      </w:r>
      <w:r>
        <w:t>a blind person using a text-to-speech program) would still be able to understand what the graph is showing.</w:t>
      </w:r>
    </w:p>
    <w:p w14:paraId="03D07ECD" w14:textId="77777777" w:rsidR="00F466EE" w:rsidRDefault="00F466EE" w:rsidP="007067F9">
      <w:pPr>
        <w:ind w:left="540" w:hanging="270"/>
      </w:pPr>
    </w:p>
    <w:p w14:paraId="7046F88C" w14:textId="6B52DC80" w:rsidR="001143AF" w:rsidRDefault="001143AF" w:rsidP="007067F9">
      <w:pPr>
        <w:ind w:left="540" w:hanging="270"/>
      </w:pPr>
      <w:r>
        <w:t xml:space="preserve">c) For Tables, the title of the table goes </w:t>
      </w:r>
      <w:r w:rsidRPr="001055D4">
        <w:rPr>
          <w:u w:val="single"/>
        </w:rPr>
        <w:t>above</w:t>
      </w:r>
      <w:r>
        <w:t xml:space="preserve"> the Table. See the example in the IEEE journal paper template.</w:t>
      </w:r>
    </w:p>
    <w:p w14:paraId="64E206C5" w14:textId="4E2A9F8A" w:rsidR="00F466EE" w:rsidRDefault="00F466EE" w:rsidP="007067F9">
      <w:pPr>
        <w:ind w:left="540" w:hanging="270"/>
      </w:pPr>
    </w:p>
    <w:p w14:paraId="54374128" w14:textId="4D6870B6" w:rsidR="00F466EE" w:rsidRDefault="00F466EE" w:rsidP="007067F9">
      <w:pPr>
        <w:ind w:left="540" w:hanging="270"/>
      </w:pPr>
      <w:r>
        <w:t xml:space="preserve">Here is a list of the </w:t>
      </w:r>
      <w:r w:rsidR="00BF081E">
        <w:t>eight</w:t>
      </w:r>
      <w:r>
        <w:t xml:space="preserve"> required plots and their titles</w:t>
      </w:r>
    </w:p>
    <w:p w14:paraId="02ACE2DB" w14:textId="77777777" w:rsidR="00F466EE" w:rsidRDefault="00F466EE" w:rsidP="00F466EE">
      <w:pPr>
        <w:ind w:left="540"/>
        <w:rPr>
          <w:b/>
          <w:sz w:val="20"/>
        </w:rPr>
      </w:pPr>
    </w:p>
    <w:p w14:paraId="5DB3EB06" w14:textId="4399E9D8" w:rsidR="00F466EE" w:rsidRPr="00823FFB" w:rsidRDefault="00F466EE" w:rsidP="00F466EE">
      <w:pPr>
        <w:ind w:left="540"/>
        <w:rPr>
          <w:b/>
          <w:sz w:val="20"/>
        </w:rPr>
      </w:pPr>
      <w:r w:rsidRPr="00823FFB">
        <w:rPr>
          <w:b/>
          <w:sz w:val="20"/>
        </w:rPr>
        <w:t xml:space="preserve">LM61 temperature sensor responding to being touched (~60 </w:t>
      </w:r>
      <w:proofErr w:type="gramStart"/>
      <w:r w:rsidRPr="00823FFB">
        <w:rPr>
          <w:b/>
          <w:sz w:val="20"/>
        </w:rPr>
        <w:t>seconds@</w:t>
      </w:r>
      <w:proofErr w:type="gramEnd"/>
      <w:r w:rsidRPr="00823FFB">
        <w:rPr>
          <w:b/>
          <w:sz w:val="20"/>
        </w:rPr>
        <w:t xml:space="preserve"> Tsample</w:t>
      </w:r>
      <w:r>
        <w:rPr>
          <w:b/>
          <w:sz w:val="20"/>
        </w:rPr>
        <w:t>~</w:t>
      </w:r>
      <w:r w:rsidRPr="00823FFB">
        <w:rPr>
          <w:b/>
          <w:sz w:val="20"/>
        </w:rPr>
        <w:t>500ms).</w:t>
      </w:r>
    </w:p>
    <w:p w14:paraId="5A4C3D23" w14:textId="77777777" w:rsidR="00F466EE" w:rsidRPr="00823FFB" w:rsidRDefault="00F466EE" w:rsidP="00F466EE">
      <w:pPr>
        <w:ind w:left="540"/>
        <w:rPr>
          <w:b/>
          <w:sz w:val="20"/>
        </w:rPr>
      </w:pPr>
      <w:r w:rsidRPr="00823FFB">
        <w:rPr>
          <w:b/>
          <w:sz w:val="20"/>
        </w:rPr>
        <w:t xml:space="preserve">LM61 temperature sensor responding to being touched (~60 </w:t>
      </w:r>
      <w:proofErr w:type="gramStart"/>
      <w:r w:rsidRPr="00823FFB">
        <w:rPr>
          <w:b/>
          <w:sz w:val="20"/>
        </w:rPr>
        <w:t>seconds@</w:t>
      </w:r>
      <w:proofErr w:type="gramEnd"/>
      <w:r w:rsidRPr="00823FFB">
        <w:rPr>
          <w:b/>
          <w:sz w:val="20"/>
        </w:rPr>
        <w:t xml:space="preserve"> </w:t>
      </w:r>
      <w:proofErr w:type="spellStart"/>
      <w:r w:rsidRPr="00823FFB">
        <w:rPr>
          <w:b/>
          <w:sz w:val="20"/>
        </w:rPr>
        <w:t>Tsample</w:t>
      </w:r>
      <w:proofErr w:type="spellEnd"/>
      <w:r w:rsidRPr="00823FFB">
        <w:rPr>
          <w:b/>
          <w:sz w:val="20"/>
        </w:rPr>
        <w:t>=100ms).</w:t>
      </w:r>
    </w:p>
    <w:p w14:paraId="39D26080" w14:textId="7CB2961E" w:rsidR="00F466EE" w:rsidRDefault="00F466EE" w:rsidP="00F466EE">
      <w:pPr>
        <w:ind w:left="540"/>
        <w:rPr>
          <w:b/>
          <w:sz w:val="20"/>
        </w:rPr>
      </w:pPr>
      <w:r w:rsidRPr="00823FFB">
        <w:rPr>
          <w:b/>
          <w:sz w:val="20"/>
        </w:rPr>
        <w:t xml:space="preserve">LM61 temperature sensor responding to being touched (256 </w:t>
      </w:r>
      <w:proofErr w:type="gramStart"/>
      <w:r w:rsidRPr="00823FFB">
        <w:rPr>
          <w:b/>
          <w:sz w:val="20"/>
        </w:rPr>
        <w:t>samples@</w:t>
      </w:r>
      <w:proofErr w:type="gramEnd"/>
      <w:r w:rsidRPr="00823FFB">
        <w:rPr>
          <w:b/>
          <w:sz w:val="20"/>
        </w:rPr>
        <w:t xml:space="preserve"> </w:t>
      </w:r>
      <w:proofErr w:type="spellStart"/>
      <w:r w:rsidRPr="00823FFB">
        <w:rPr>
          <w:b/>
          <w:sz w:val="20"/>
        </w:rPr>
        <w:t>Tsample</w:t>
      </w:r>
      <w:proofErr w:type="spellEnd"/>
      <w:r w:rsidRPr="00823FFB">
        <w:rPr>
          <w:b/>
          <w:sz w:val="20"/>
        </w:rPr>
        <w:t>=100ms).</w:t>
      </w:r>
    </w:p>
    <w:p w14:paraId="320DF948" w14:textId="77777777" w:rsidR="00FB629C" w:rsidRPr="00FB629C" w:rsidRDefault="00FB629C" w:rsidP="00FB629C">
      <w:pPr>
        <w:ind w:left="540"/>
        <w:rPr>
          <w:sz w:val="20"/>
          <w:szCs w:val="16"/>
        </w:rPr>
      </w:pPr>
      <w:r>
        <w:rPr>
          <w:b/>
        </w:rPr>
        <w:t>M</w:t>
      </w:r>
      <w:r w:rsidRPr="00FB629C">
        <w:rPr>
          <w:b/>
          <w:sz w:val="20"/>
          <w:szCs w:val="16"/>
        </w:rPr>
        <w:t xml:space="preserve">ATLAB Plot of LM61 temperature sensor responding to being touched (256 </w:t>
      </w:r>
      <w:proofErr w:type="gramStart"/>
      <w:r w:rsidRPr="00FB629C">
        <w:rPr>
          <w:b/>
          <w:sz w:val="20"/>
          <w:szCs w:val="16"/>
        </w:rPr>
        <w:t>samples@</w:t>
      </w:r>
      <w:proofErr w:type="gramEnd"/>
      <w:r w:rsidRPr="00FB629C">
        <w:rPr>
          <w:b/>
          <w:sz w:val="20"/>
          <w:szCs w:val="16"/>
        </w:rPr>
        <w:t xml:space="preserve"> </w:t>
      </w:r>
      <w:proofErr w:type="spellStart"/>
      <w:r w:rsidRPr="00FB629C">
        <w:rPr>
          <w:b/>
          <w:sz w:val="20"/>
          <w:szCs w:val="16"/>
        </w:rPr>
        <w:t>Tsample</w:t>
      </w:r>
      <w:proofErr w:type="spellEnd"/>
      <w:r w:rsidRPr="00FB629C">
        <w:rPr>
          <w:b/>
          <w:sz w:val="20"/>
          <w:szCs w:val="16"/>
        </w:rPr>
        <w:t>=100ms).</w:t>
      </w:r>
    </w:p>
    <w:p w14:paraId="6A35EE90" w14:textId="77777777" w:rsidR="00FB629C" w:rsidRPr="00823FFB" w:rsidRDefault="00FB629C" w:rsidP="00F466EE">
      <w:pPr>
        <w:ind w:left="540"/>
        <w:rPr>
          <w:sz w:val="20"/>
        </w:rPr>
      </w:pPr>
    </w:p>
    <w:p w14:paraId="56CCE0D8" w14:textId="49740469" w:rsidR="00F466EE" w:rsidRPr="004F0C3D" w:rsidRDefault="00F466EE" w:rsidP="00F466EE">
      <w:pPr>
        <w:ind w:left="540"/>
        <w:rPr>
          <w:b/>
          <w:sz w:val="20"/>
        </w:rPr>
      </w:pPr>
      <w:r>
        <w:rPr>
          <w:b/>
          <w:sz w:val="20"/>
        </w:rPr>
        <w:t>M</w:t>
      </w:r>
      <w:r w:rsidRPr="004F0C3D">
        <w:rPr>
          <w:b/>
          <w:sz w:val="20"/>
        </w:rPr>
        <w:t xml:space="preserve">ean (running statistics) of </w:t>
      </w:r>
      <w:r>
        <w:rPr>
          <w:b/>
          <w:sz w:val="20"/>
        </w:rPr>
        <w:t>Arduino Generated Amplitude Burst</w:t>
      </w:r>
      <w:r w:rsidR="00BF081E">
        <w:rPr>
          <w:b/>
          <w:sz w:val="20"/>
        </w:rPr>
        <w:t xml:space="preserve"> </w:t>
      </w:r>
    </w:p>
    <w:p w14:paraId="0CDAB037" w14:textId="053C5F03" w:rsidR="00F466EE" w:rsidRDefault="00F466EE" w:rsidP="00F466EE">
      <w:pPr>
        <w:ind w:left="540"/>
        <w:rPr>
          <w:b/>
          <w:sz w:val="20"/>
        </w:rPr>
      </w:pPr>
      <w:r>
        <w:rPr>
          <w:b/>
          <w:sz w:val="20"/>
        </w:rPr>
        <w:t>S</w:t>
      </w:r>
      <w:r w:rsidRPr="004F0C3D">
        <w:rPr>
          <w:b/>
          <w:sz w:val="20"/>
        </w:rPr>
        <w:t xml:space="preserve">tandard deviation (running statistics) of </w:t>
      </w:r>
      <w:r>
        <w:rPr>
          <w:b/>
          <w:sz w:val="20"/>
        </w:rPr>
        <w:t xml:space="preserve">Arduino Generated </w:t>
      </w:r>
      <w:r w:rsidR="004C539A">
        <w:rPr>
          <w:b/>
          <w:sz w:val="20"/>
        </w:rPr>
        <w:t>Amplitude</w:t>
      </w:r>
      <w:r>
        <w:rPr>
          <w:b/>
          <w:sz w:val="20"/>
        </w:rPr>
        <w:t xml:space="preserve"> Burst</w:t>
      </w:r>
    </w:p>
    <w:p w14:paraId="63DF5937" w14:textId="036079E0" w:rsidR="00BF081E" w:rsidRPr="004F0C3D" w:rsidRDefault="00BF081E" w:rsidP="00BF081E">
      <w:pPr>
        <w:ind w:left="540"/>
        <w:rPr>
          <w:b/>
          <w:sz w:val="20"/>
        </w:rPr>
      </w:pPr>
      <w:r>
        <w:rPr>
          <w:b/>
          <w:sz w:val="20"/>
        </w:rPr>
        <w:t>M</w:t>
      </w:r>
      <w:r w:rsidRPr="004F0C3D">
        <w:rPr>
          <w:b/>
          <w:sz w:val="20"/>
        </w:rPr>
        <w:t xml:space="preserve">ean (running statistics) of </w:t>
      </w:r>
      <w:r>
        <w:rPr>
          <w:b/>
          <w:sz w:val="20"/>
        </w:rPr>
        <w:t xml:space="preserve">Arduino Generated </w:t>
      </w:r>
      <w:r w:rsidR="004C539A">
        <w:rPr>
          <w:b/>
          <w:sz w:val="20"/>
        </w:rPr>
        <w:t>Frequency</w:t>
      </w:r>
      <w:r>
        <w:rPr>
          <w:b/>
          <w:sz w:val="20"/>
        </w:rPr>
        <w:t xml:space="preserve"> Burst </w:t>
      </w:r>
    </w:p>
    <w:p w14:paraId="0A6E6DB9" w14:textId="12B263DB" w:rsidR="00BF081E" w:rsidRPr="00823FFB" w:rsidRDefault="00BF081E" w:rsidP="00BF081E">
      <w:pPr>
        <w:ind w:left="540"/>
        <w:rPr>
          <w:sz w:val="20"/>
        </w:rPr>
      </w:pPr>
      <w:r>
        <w:rPr>
          <w:b/>
          <w:sz w:val="20"/>
        </w:rPr>
        <w:t>S</w:t>
      </w:r>
      <w:r w:rsidRPr="004F0C3D">
        <w:rPr>
          <w:b/>
          <w:sz w:val="20"/>
        </w:rPr>
        <w:t xml:space="preserve">tandard deviation (running statistics) of </w:t>
      </w:r>
      <w:r>
        <w:rPr>
          <w:b/>
          <w:sz w:val="20"/>
        </w:rPr>
        <w:t>Arduino Generated Frequency Burst</w:t>
      </w:r>
    </w:p>
    <w:p w14:paraId="7872B6E5" w14:textId="77777777" w:rsidR="00BF081E" w:rsidRPr="00823FFB" w:rsidRDefault="00BF081E" w:rsidP="00F466EE">
      <w:pPr>
        <w:ind w:left="540"/>
        <w:rPr>
          <w:sz w:val="20"/>
        </w:rPr>
      </w:pPr>
    </w:p>
    <w:p w14:paraId="4DD55237" w14:textId="77777777" w:rsidR="00F466EE" w:rsidRDefault="00F466EE" w:rsidP="007067F9">
      <w:pPr>
        <w:ind w:left="540" w:hanging="270"/>
      </w:pPr>
    </w:p>
    <w:p w14:paraId="6DBA159B" w14:textId="77777777" w:rsidR="001348C8" w:rsidRDefault="001348C8" w:rsidP="007067F9">
      <w:pPr>
        <w:ind w:left="540" w:hanging="270"/>
      </w:pPr>
    </w:p>
    <w:p w14:paraId="16DBDA2A" w14:textId="25E56F74" w:rsidR="00284756" w:rsidRDefault="001348C8" w:rsidP="007067F9">
      <w:pPr>
        <w:ind w:left="360" w:hanging="360"/>
      </w:pPr>
      <w:r>
        <w:t>4</w:t>
      </w:r>
      <w:proofErr w:type="gramStart"/>
      <w:r w:rsidR="00284756">
        <w:t>)</w:t>
      </w:r>
      <w:r w:rsidR="007067F9">
        <w:t xml:space="preserve">  </w:t>
      </w:r>
      <w:r w:rsidR="00284756">
        <w:t>Include</w:t>
      </w:r>
      <w:proofErr w:type="gramEnd"/>
      <w:r w:rsidR="00284756">
        <w:t xml:space="preserve"> a very short discussion of your results</w:t>
      </w:r>
      <w:r w:rsidR="001A14A8">
        <w:t>. In addition to a general discussion of your results, address the following</w:t>
      </w:r>
      <w:r w:rsidR="00E1583E">
        <w:t xml:space="preserve"> questions</w:t>
      </w:r>
      <w:r w:rsidR="001A14A8">
        <w:t>:</w:t>
      </w:r>
    </w:p>
    <w:p w14:paraId="0B4D44AB" w14:textId="77777777" w:rsidR="00C665B5" w:rsidRDefault="001A14A8" w:rsidP="007067F9">
      <w:pPr>
        <w:ind w:left="630" w:hanging="270"/>
      </w:pPr>
      <w:r>
        <w:t xml:space="preserve">a) </w:t>
      </w:r>
      <w:r w:rsidR="001055D4">
        <w:t>W</w:t>
      </w:r>
      <w:r w:rsidR="00C665B5">
        <w:t>hen</w:t>
      </w:r>
      <w:r w:rsidR="001055D4">
        <w:t>, and how often is</w:t>
      </w:r>
      <w:r w:rsidR="00C665B5">
        <w:t xml:space="preserve"> </w:t>
      </w:r>
      <w:proofErr w:type="spellStart"/>
      <w:r w:rsidR="00367788" w:rsidRPr="001055D4">
        <w:rPr>
          <w:rFonts w:ascii="Courier" w:hAnsi="Courier"/>
          <w:sz w:val="22"/>
        </w:rPr>
        <w:t>sampleFlag</w:t>
      </w:r>
      <w:proofErr w:type="spellEnd"/>
      <w:r w:rsidR="00367788" w:rsidRPr="001055D4">
        <w:rPr>
          <w:rFonts w:ascii="Courier" w:hAnsi="Courier"/>
          <w:sz w:val="22"/>
        </w:rPr>
        <w:t xml:space="preserve"> </w:t>
      </w:r>
      <w:r w:rsidR="00C665B5">
        <w:t xml:space="preserve">set </w:t>
      </w:r>
      <w:r w:rsidR="00185EA1">
        <w:t>true</w:t>
      </w:r>
      <w:r w:rsidR="00C665B5">
        <w:t xml:space="preserve">? </w:t>
      </w:r>
    </w:p>
    <w:p w14:paraId="2E500B92" w14:textId="6C0D0EEF" w:rsidR="00D96ABA" w:rsidRDefault="00C665B5" w:rsidP="007067F9">
      <w:pPr>
        <w:ind w:left="630" w:hanging="270"/>
      </w:pPr>
      <w:r>
        <w:lastRenderedPageBreak/>
        <w:t xml:space="preserve">b) </w:t>
      </w:r>
      <w:r w:rsidR="001A14A8">
        <w:t xml:space="preserve">Why is </w:t>
      </w:r>
      <w:proofErr w:type="spellStart"/>
      <w:proofErr w:type="gramStart"/>
      <w:r w:rsidR="00367788" w:rsidRPr="001055D4">
        <w:rPr>
          <w:rFonts w:ascii="Courier" w:hAnsi="Courier"/>
          <w:sz w:val="22"/>
        </w:rPr>
        <w:t>sampleFlag</w:t>
      </w:r>
      <w:proofErr w:type="spellEnd"/>
      <w:proofErr w:type="gramEnd"/>
      <w:r w:rsidR="00367788" w:rsidRPr="001055D4">
        <w:rPr>
          <w:rFonts w:ascii="Courier" w:hAnsi="Courier"/>
          <w:sz w:val="22"/>
        </w:rPr>
        <w:t xml:space="preserve"> </w:t>
      </w:r>
      <w:r w:rsidR="001A14A8">
        <w:t xml:space="preserve">set </w:t>
      </w:r>
      <w:r w:rsidR="00185EA1">
        <w:t>false</w:t>
      </w:r>
      <w:r w:rsidR="001A14A8">
        <w:t xml:space="preserve"> ev</w:t>
      </w:r>
      <w:r w:rsidR="00856E68">
        <w:t>ery time the main loop executes</w:t>
      </w:r>
      <w:r w:rsidR="001A14A8">
        <w:t>?</w:t>
      </w:r>
      <w:r w:rsidR="00CB7159">
        <w:t xml:space="preserve"> (hint: What would happen if it was not set </w:t>
      </w:r>
      <w:r w:rsidR="00367788">
        <w:t>false</w:t>
      </w:r>
      <w:r w:rsidR="00CB7159">
        <w:t>?)</w:t>
      </w:r>
      <w:r w:rsidR="00856E68">
        <w:t xml:space="preserve"> </w:t>
      </w:r>
    </w:p>
    <w:p w14:paraId="4C02D87D" w14:textId="77777777" w:rsidR="00F466EE" w:rsidRDefault="00F466EE" w:rsidP="007067F9">
      <w:pPr>
        <w:ind w:left="630" w:hanging="270"/>
      </w:pPr>
    </w:p>
    <w:p w14:paraId="7E112AD0" w14:textId="5B1DFCA8" w:rsidR="00B27AD8" w:rsidRDefault="00B27AD8" w:rsidP="00402A3D">
      <w:pPr>
        <w:numPr>
          <w:ilvl w:val="0"/>
          <w:numId w:val="7"/>
        </w:numPr>
        <w:ind w:left="360"/>
      </w:pPr>
      <w:r>
        <w:t>Your lab partner believes when a person breath</w:t>
      </w:r>
      <w:r w:rsidR="001F56A4">
        <w:t>e</w:t>
      </w:r>
      <w:r>
        <w:t xml:space="preserve">s on the temperature sensor (causing the temperature signal to go up and down) that the mean statistic will show this better than the standard deviation statistic. </w:t>
      </w:r>
      <w:r w:rsidRPr="00B27AD8">
        <w:rPr>
          <w:u w:val="single"/>
        </w:rPr>
        <w:t xml:space="preserve">Write a one paragraph </w:t>
      </w:r>
      <w:r>
        <w:t>tha</w:t>
      </w:r>
      <w:r w:rsidR="00F466EE">
        <w:t>t</w:t>
      </w:r>
      <w:r>
        <w:t xml:space="preserve"> explains why you think the standard deviation statistic will be more responsive to temperature variations than the mean statistic.  </w:t>
      </w:r>
      <w:r w:rsidR="00070D49">
        <w:t>Support your argument with either data from your experiments or a rationale based on the formulas for mean and standard deviation.</w:t>
      </w:r>
    </w:p>
    <w:p w14:paraId="6309E388" w14:textId="77777777" w:rsidR="0097500C" w:rsidRDefault="0097500C" w:rsidP="007207A6">
      <w:pPr>
        <w:rPr>
          <w:b/>
          <w:sz w:val="20"/>
        </w:rPr>
      </w:pPr>
    </w:p>
    <w:p w14:paraId="1FA1999A" w14:textId="28B43354" w:rsidR="0097500C" w:rsidRDefault="0097500C">
      <w:pPr>
        <w:rPr>
          <w:sz w:val="20"/>
        </w:rPr>
      </w:pPr>
      <w:r>
        <w:rPr>
          <w:sz w:val="20"/>
        </w:rPr>
        <w:br w:type="page"/>
      </w:r>
    </w:p>
    <w:p w14:paraId="2421EE4A" w14:textId="77777777" w:rsidR="002A3A70" w:rsidRDefault="002A3A70" w:rsidP="005469EF">
      <w:pPr>
        <w:rPr>
          <w:sz w:val="20"/>
        </w:rPr>
      </w:pPr>
    </w:p>
    <w:p w14:paraId="4D032DF1" w14:textId="0E065616" w:rsidR="00AA354C" w:rsidRDefault="00AA354C" w:rsidP="005469EF">
      <w:pPr>
        <w:rPr>
          <w:sz w:val="20"/>
        </w:rPr>
      </w:pPr>
    </w:p>
    <w:p w14:paraId="2DA6EF15" w14:textId="3B3DC17E" w:rsidR="00AA354C" w:rsidRPr="00365DA1" w:rsidRDefault="00AA354C" w:rsidP="00AA354C">
      <w:pPr>
        <w:jc w:val="center"/>
        <w:rPr>
          <w:rFonts w:asciiTheme="minorHAnsi" w:hAnsiTheme="minorHAnsi" w:cstheme="minorHAnsi"/>
          <w:b/>
          <w:bCs/>
        </w:rPr>
      </w:pPr>
      <w:r w:rsidRPr="00365DA1">
        <w:rPr>
          <w:rFonts w:asciiTheme="minorHAnsi" w:hAnsiTheme="minorHAnsi" w:cstheme="minorHAnsi"/>
          <w:b/>
          <w:bCs/>
        </w:rPr>
        <w:t>Grading Rubric – LAB #</w:t>
      </w:r>
      <w:proofErr w:type="gramStart"/>
      <w:r w:rsidR="0097500C">
        <w:rPr>
          <w:rFonts w:asciiTheme="minorHAnsi" w:hAnsiTheme="minorHAnsi" w:cstheme="minorHAnsi"/>
          <w:b/>
          <w:bCs/>
        </w:rPr>
        <w:t>3</w:t>
      </w:r>
      <w:r>
        <w:rPr>
          <w:rFonts w:asciiTheme="minorHAnsi" w:hAnsiTheme="minorHAnsi" w:cstheme="minorHAnsi"/>
          <w:b/>
          <w:bCs/>
        </w:rPr>
        <w:t xml:space="preserve"> </w:t>
      </w:r>
      <w:r w:rsidRPr="00365DA1">
        <w:rPr>
          <w:rFonts w:asciiTheme="minorHAnsi" w:hAnsiTheme="minorHAnsi" w:cstheme="minorHAnsi"/>
          <w:b/>
          <w:bCs/>
        </w:rPr>
        <w:t xml:space="preserve"> </w:t>
      </w:r>
      <w:r>
        <w:rPr>
          <w:rFonts w:asciiTheme="minorHAnsi" w:hAnsiTheme="minorHAnsi" w:cstheme="minorHAnsi"/>
          <w:b/>
          <w:bCs/>
        </w:rPr>
        <w:t>Introduction</w:t>
      </w:r>
      <w:proofErr w:type="gramEnd"/>
      <w:r>
        <w:rPr>
          <w:rFonts w:asciiTheme="minorHAnsi" w:hAnsiTheme="minorHAnsi" w:cstheme="minorHAnsi"/>
          <w:b/>
          <w:bCs/>
        </w:rPr>
        <w:t xml:space="preserve"> to Arduino Microprocessor Hardware</w:t>
      </w:r>
    </w:p>
    <w:p w14:paraId="782EBCF6" w14:textId="77777777" w:rsidR="00AA354C" w:rsidRPr="00481DA6" w:rsidRDefault="00AA354C" w:rsidP="00AA354C">
      <w:pPr>
        <w:tabs>
          <w:tab w:val="left" w:pos="1440"/>
          <w:tab w:val="right" w:leader="dot" w:pos="9810"/>
        </w:tabs>
        <w:jc w:val="center"/>
        <w:rPr>
          <w:rFonts w:asciiTheme="minorHAnsi" w:hAnsiTheme="minorHAnsi" w:cstheme="minorHAnsi"/>
          <w:b/>
          <w:sz w:val="28"/>
        </w:rPr>
      </w:pPr>
    </w:p>
    <w:tbl>
      <w:tblPr>
        <w:tblStyle w:val="TableGrid"/>
        <w:tblW w:w="0" w:type="auto"/>
        <w:tblLook w:val="04A0" w:firstRow="1" w:lastRow="0" w:firstColumn="1" w:lastColumn="0" w:noHBand="0" w:noVBand="1"/>
      </w:tblPr>
      <w:tblGrid>
        <w:gridCol w:w="1535"/>
        <w:gridCol w:w="4963"/>
        <w:gridCol w:w="1582"/>
        <w:gridCol w:w="1270"/>
      </w:tblGrid>
      <w:tr w:rsidR="00AA354C" w:rsidRPr="00481DA6" w14:paraId="617C5327" w14:textId="77777777" w:rsidTr="003F0FD3">
        <w:tc>
          <w:tcPr>
            <w:tcW w:w="1409" w:type="dxa"/>
            <w:vAlign w:val="center"/>
          </w:tcPr>
          <w:p w14:paraId="34141C62" w14:textId="77777777" w:rsidR="00AA354C" w:rsidRPr="00481DA6" w:rsidRDefault="00AA354C" w:rsidP="003F0FD3">
            <w:pPr>
              <w:tabs>
                <w:tab w:val="center" w:pos="6840"/>
                <w:tab w:val="right" w:pos="13500"/>
              </w:tabs>
              <w:ind w:right="36"/>
              <w:jc w:val="center"/>
              <w:rPr>
                <w:rFonts w:asciiTheme="minorHAnsi" w:hAnsiTheme="minorHAnsi" w:cstheme="minorHAnsi"/>
                <w:szCs w:val="18"/>
              </w:rPr>
            </w:pPr>
            <w:r w:rsidRPr="00481DA6">
              <w:rPr>
                <w:rFonts w:asciiTheme="minorHAnsi" w:hAnsiTheme="minorHAnsi" w:cstheme="minorHAnsi"/>
                <w:szCs w:val="18"/>
              </w:rPr>
              <w:t>Lab Section</w:t>
            </w:r>
          </w:p>
        </w:tc>
        <w:tc>
          <w:tcPr>
            <w:tcW w:w="5070" w:type="dxa"/>
            <w:vAlign w:val="center"/>
          </w:tcPr>
          <w:p w14:paraId="0291AE8D" w14:textId="77777777" w:rsidR="00AA354C" w:rsidRPr="00481DA6" w:rsidRDefault="00AA354C" w:rsidP="003F0FD3">
            <w:pPr>
              <w:tabs>
                <w:tab w:val="center" w:pos="6840"/>
                <w:tab w:val="right" w:pos="13500"/>
              </w:tabs>
              <w:ind w:right="36"/>
              <w:rPr>
                <w:rFonts w:asciiTheme="minorHAnsi" w:hAnsiTheme="minorHAnsi" w:cstheme="minorHAnsi"/>
                <w:szCs w:val="18"/>
              </w:rPr>
            </w:pPr>
            <w:r w:rsidRPr="00481DA6">
              <w:rPr>
                <w:rFonts w:asciiTheme="minorHAnsi" w:hAnsiTheme="minorHAnsi" w:cstheme="minorHAnsi"/>
                <w:szCs w:val="18"/>
              </w:rPr>
              <w:t>Result Description</w:t>
            </w:r>
          </w:p>
        </w:tc>
        <w:tc>
          <w:tcPr>
            <w:tcW w:w="1597" w:type="dxa"/>
            <w:vAlign w:val="center"/>
          </w:tcPr>
          <w:p w14:paraId="29E20D9F" w14:textId="77777777" w:rsidR="00AA354C" w:rsidRPr="00481DA6" w:rsidRDefault="00AA354C" w:rsidP="003F0FD3">
            <w:pPr>
              <w:tabs>
                <w:tab w:val="center" w:pos="6840"/>
                <w:tab w:val="right" w:pos="13500"/>
              </w:tabs>
              <w:ind w:right="36"/>
              <w:jc w:val="center"/>
              <w:rPr>
                <w:rFonts w:asciiTheme="minorHAnsi" w:hAnsiTheme="minorHAnsi" w:cstheme="minorHAnsi"/>
                <w:szCs w:val="18"/>
              </w:rPr>
            </w:pPr>
            <w:r w:rsidRPr="00481DA6">
              <w:rPr>
                <w:rFonts w:asciiTheme="minorHAnsi" w:hAnsiTheme="minorHAnsi" w:cstheme="minorHAnsi"/>
                <w:szCs w:val="18"/>
              </w:rPr>
              <w:t>Points Available</w:t>
            </w:r>
          </w:p>
        </w:tc>
        <w:tc>
          <w:tcPr>
            <w:tcW w:w="1274" w:type="dxa"/>
            <w:vAlign w:val="center"/>
          </w:tcPr>
          <w:p w14:paraId="603161A8" w14:textId="77777777" w:rsidR="00AA354C" w:rsidRPr="00481DA6" w:rsidRDefault="00AA354C" w:rsidP="003F0FD3">
            <w:pPr>
              <w:tabs>
                <w:tab w:val="center" w:pos="6840"/>
                <w:tab w:val="right" w:pos="13500"/>
              </w:tabs>
              <w:ind w:right="36"/>
              <w:jc w:val="center"/>
              <w:rPr>
                <w:rFonts w:asciiTheme="minorHAnsi" w:hAnsiTheme="minorHAnsi" w:cstheme="minorHAnsi"/>
                <w:szCs w:val="18"/>
              </w:rPr>
            </w:pPr>
            <w:r w:rsidRPr="00481DA6">
              <w:rPr>
                <w:rFonts w:asciiTheme="minorHAnsi" w:hAnsiTheme="minorHAnsi" w:cstheme="minorHAnsi"/>
                <w:szCs w:val="18"/>
              </w:rPr>
              <w:t>Points Obtained</w:t>
            </w:r>
          </w:p>
        </w:tc>
      </w:tr>
      <w:tr w:rsidR="00AA354C" w:rsidRPr="00481DA6" w14:paraId="3F972921" w14:textId="77777777" w:rsidTr="003F0FD3">
        <w:tc>
          <w:tcPr>
            <w:tcW w:w="1409" w:type="dxa"/>
            <w:vAlign w:val="center"/>
          </w:tcPr>
          <w:p w14:paraId="5019CD14" w14:textId="77777777" w:rsidR="00AA354C" w:rsidRDefault="00AA354C" w:rsidP="003F0FD3">
            <w:pPr>
              <w:tabs>
                <w:tab w:val="center" w:pos="6840"/>
                <w:tab w:val="right" w:pos="13500"/>
              </w:tabs>
              <w:ind w:right="36"/>
              <w:jc w:val="center"/>
              <w:rPr>
                <w:rFonts w:asciiTheme="minorHAnsi" w:hAnsiTheme="minorHAnsi" w:cstheme="minorHAnsi"/>
                <w:szCs w:val="18"/>
              </w:rPr>
            </w:pPr>
            <w:r>
              <w:rPr>
                <w:rFonts w:asciiTheme="minorHAnsi" w:hAnsiTheme="minorHAnsi" w:cstheme="minorHAnsi"/>
                <w:szCs w:val="18"/>
              </w:rPr>
              <w:t>Report</w:t>
            </w:r>
          </w:p>
          <w:p w14:paraId="798EF94C" w14:textId="6272259C" w:rsidR="00AA354C" w:rsidRPr="00481DA6" w:rsidRDefault="00AA354C" w:rsidP="003F0FD3">
            <w:pPr>
              <w:tabs>
                <w:tab w:val="center" w:pos="6840"/>
                <w:tab w:val="right" w:pos="13500"/>
              </w:tabs>
              <w:ind w:right="36"/>
              <w:jc w:val="center"/>
              <w:rPr>
                <w:rFonts w:asciiTheme="minorHAnsi" w:hAnsiTheme="minorHAnsi" w:cstheme="minorHAnsi"/>
                <w:szCs w:val="18"/>
              </w:rPr>
            </w:pPr>
            <w:r>
              <w:rPr>
                <w:rFonts w:asciiTheme="minorHAnsi" w:hAnsiTheme="minorHAnsi" w:cstheme="minorHAnsi"/>
                <w:szCs w:val="18"/>
              </w:rPr>
              <w:t>Formatting</w:t>
            </w:r>
          </w:p>
        </w:tc>
        <w:tc>
          <w:tcPr>
            <w:tcW w:w="5070" w:type="dxa"/>
            <w:vAlign w:val="center"/>
          </w:tcPr>
          <w:p w14:paraId="4E6D682E" w14:textId="77777777" w:rsidR="00AA354C" w:rsidRDefault="00AA354C" w:rsidP="003F0FD3">
            <w:pPr>
              <w:pStyle w:val="Default"/>
              <w:rPr>
                <w:rFonts w:asciiTheme="minorHAnsi" w:hAnsiTheme="minorHAnsi" w:cstheme="minorHAnsi"/>
                <w:szCs w:val="18"/>
              </w:rPr>
            </w:pPr>
            <w:r>
              <w:rPr>
                <w:rFonts w:asciiTheme="minorHAnsi" w:hAnsiTheme="minorHAnsi" w:cstheme="minorHAnsi"/>
                <w:szCs w:val="18"/>
              </w:rPr>
              <w:t>Report document Title</w:t>
            </w:r>
          </w:p>
          <w:p w14:paraId="5A520C4E" w14:textId="77777777" w:rsidR="00AA354C" w:rsidRDefault="00AA354C" w:rsidP="003F0FD3">
            <w:pPr>
              <w:pStyle w:val="Default"/>
              <w:rPr>
                <w:rFonts w:asciiTheme="minorHAnsi" w:hAnsiTheme="minorHAnsi" w:cstheme="minorHAnsi"/>
                <w:szCs w:val="18"/>
              </w:rPr>
            </w:pPr>
            <w:r>
              <w:rPr>
                <w:rFonts w:asciiTheme="minorHAnsi" w:hAnsiTheme="minorHAnsi" w:cstheme="minorHAnsi"/>
                <w:szCs w:val="18"/>
              </w:rPr>
              <w:t>Names of Lab Partners on report</w:t>
            </w:r>
          </w:p>
          <w:p w14:paraId="7CFEDBA8" w14:textId="5CD7FFCF" w:rsidR="00AA354C" w:rsidRPr="00481DA6" w:rsidRDefault="00AA354C" w:rsidP="003F0FD3">
            <w:pPr>
              <w:pStyle w:val="Default"/>
              <w:rPr>
                <w:rFonts w:asciiTheme="minorHAnsi" w:hAnsiTheme="minorHAnsi" w:cstheme="minorHAnsi"/>
                <w:szCs w:val="18"/>
              </w:rPr>
            </w:pPr>
            <w:r>
              <w:rPr>
                <w:rFonts w:asciiTheme="minorHAnsi" w:hAnsiTheme="minorHAnsi" w:cstheme="minorHAnsi"/>
                <w:szCs w:val="18"/>
              </w:rPr>
              <w:t>Two column Format used properly in report</w:t>
            </w:r>
          </w:p>
        </w:tc>
        <w:tc>
          <w:tcPr>
            <w:tcW w:w="1597" w:type="dxa"/>
            <w:vAlign w:val="center"/>
          </w:tcPr>
          <w:p w14:paraId="583DB065" w14:textId="0864BBB1" w:rsidR="00AA354C" w:rsidRPr="00481DA6" w:rsidRDefault="00F35940" w:rsidP="003F0FD3">
            <w:pPr>
              <w:tabs>
                <w:tab w:val="center" w:pos="6840"/>
                <w:tab w:val="right" w:pos="13500"/>
              </w:tabs>
              <w:ind w:right="36"/>
              <w:jc w:val="center"/>
              <w:rPr>
                <w:rFonts w:asciiTheme="minorHAnsi" w:hAnsiTheme="minorHAnsi" w:cstheme="minorHAnsi"/>
                <w:szCs w:val="18"/>
              </w:rPr>
            </w:pPr>
            <w:r>
              <w:rPr>
                <w:rFonts w:asciiTheme="minorHAnsi" w:hAnsiTheme="minorHAnsi" w:cstheme="minorHAnsi"/>
                <w:szCs w:val="18"/>
              </w:rPr>
              <w:t>10</w:t>
            </w:r>
          </w:p>
        </w:tc>
        <w:tc>
          <w:tcPr>
            <w:tcW w:w="1274" w:type="dxa"/>
            <w:vAlign w:val="center"/>
          </w:tcPr>
          <w:p w14:paraId="51A4EFFA" w14:textId="77777777" w:rsidR="00AA354C" w:rsidRPr="00481DA6" w:rsidRDefault="00AA354C" w:rsidP="003F0FD3">
            <w:pPr>
              <w:tabs>
                <w:tab w:val="center" w:pos="6840"/>
                <w:tab w:val="right" w:pos="13500"/>
              </w:tabs>
              <w:ind w:right="36"/>
              <w:jc w:val="center"/>
              <w:rPr>
                <w:rFonts w:asciiTheme="minorHAnsi" w:hAnsiTheme="minorHAnsi" w:cstheme="minorHAnsi"/>
                <w:szCs w:val="18"/>
              </w:rPr>
            </w:pPr>
          </w:p>
        </w:tc>
      </w:tr>
      <w:tr w:rsidR="00F35940" w:rsidRPr="00481DA6" w14:paraId="056631DC" w14:textId="77777777" w:rsidTr="003F0FD3">
        <w:tc>
          <w:tcPr>
            <w:tcW w:w="1409" w:type="dxa"/>
            <w:vAlign w:val="center"/>
          </w:tcPr>
          <w:p w14:paraId="42B3ED95" w14:textId="6A39005F" w:rsidR="00F35940" w:rsidRDefault="00F35940" w:rsidP="003F0FD3">
            <w:pPr>
              <w:tabs>
                <w:tab w:val="center" w:pos="6840"/>
                <w:tab w:val="right" w:pos="13500"/>
              </w:tabs>
              <w:ind w:right="36"/>
              <w:jc w:val="center"/>
              <w:rPr>
                <w:rFonts w:asciiTheme="minorHAnsi" w:hAnsiTheme="minorHAnsi" w:cstheme="minorHAnsi"/>
                <w:szCs w:val="18"/>
              </w:rPr>
            </w:pPr>
            <w:r>
              <w:rPr>
                <w:rFonts w:asciiTheme="minorHAnsi" w:hAnsiTheme="minorHAnsi" w:cstheme="minorHAnsi"/>
                <w:szCs w:val="18"/>
              </w:rPr>
              <w:t>Abstract</w:t>
            </w:r>
          </w:p>
        </w:tc>
        <w:tc>
          <w:tcPr>
            <w:tcW w:w="5070" w:type="dxa"/>
            <w:vAlign w:val="center"/>
          </w:tcPr>
          <w:p w14:paraId="0BAE3C68" w14:textId="299C7992" w:rsidR="00F35940" w:rsidRDefault="00F35940" w:rsidP="003F0FD3">
            <w:pPr>
              <w:tabs>
                <w:tab w:val="center" w:pos="6840"/>
                <w:tab w:val="right" w:pos="13500"/>
              </w:tabs>
              <w:ind w:right="36"/>
              <w:rPr>
                <w:rFonts w:asciiTheme="minorHAnsi" w:hAnsiTheme="minorHAnsi" w:cstheme="minorHAnsi"/>
                <w:sz w:val="23"/>
                <w:szCs w:val="23"/>
              </w:rPr>
            </w:pPr>
            <w:r>
              <w:rPr>
                <w:rFonts w:asciiTheme="minorHAnsi" w:hAnsiTheme="minorHAnsi" w:cstheme="minorHAnsi"/>
                <w:sz w:val="23"/>
                <w:szCs w:val="23"/>
              </w:rPr>
              <w:t>A brief introduction to the lab, its purpose and approach</w:t>
            </w:r>
          </w:p>
        </w:tc>
        <w:tc>
          <w:tcPr>
            <w:tcW w:w="1597" w:type="dxa"/>
            <w:vAlign w:val="center"/>
          </w:tcPr>
          <w:p w14:paraId="36501C00" w14:textId="25C1C4B7" w:rsidR="00F35940" w:rsidRDefault="00F35940" w:rsidP="00F35940">
            <w:pPr>
              <w:tabs>
                <w:tab w:val="center" w:pos="6840"/>
                <w:tab w:val="right" w:pos="13500"/>
              </w:tabs>
              <w:ind w:right="36"/>
              <w:jc w:val="center"/>
              <w:rPr>
                <w:rFonts w:asciiTheme="minorHAnsi" w:hAnsiTheme="minorHAnsi" w:cstheme="minorHAnsi"/>
                <w:szCs w:val="18"/>
              </w:rPr>
            </w:pPr>
            <w:r>
              <w:rPr>
                <w:rFonts w:asciiTheme="minorHAnsi" w:hAnsiTheme="minorHAnsi" w:cstheme="minorHAnsi"/>
                <w:szCs w:val="18"/>
              </w:rPr>
              <w:t>10</w:t>
            </w:r>
          </w:p>
        </w:tc>
        <w:tc>
          <w:tcPr>
            <w:tcW w:w="1274" w:type="dxa"/>
            <w:vAlign w:val="center"/>
          </w:tcPr>
          <w:p w14:paraId="3A4F0B02" w14:textId="77777777" w:rsidR="00F35940" w:rsidRPr="00481DA6" w:rsidRDefault="00F35940" w:rsidP="003F0FD3">
            <w:pPr>
              <w:tabs>
                <w:tab w:val="center" w:pos="6840"/>
                <w:tab w:val="right" w:pos="13500"/>
              </w:tabs>
              <w:ind w:right="36"/>
              <w:jc w:val="center"/>
              <w:rPr>
                <w:rFonts w:asciiTheme="minorHAnsi" w:hAnsiTheme="minorHAnsi" w:cstheme="minorHAnsi"/>
                <w:szCs w:val="18"/>
              </w:rPr>
            </w:pPr>
          </w:p>
        </w:tc>
      </w:tr>
      <w:tr w:rsidR="00AA354C" w:rsidRPr="00481DA6" w14:paraId="057F28A3" w14:textId="77777777" w:rsidTr="003F0FD3">
        <w:tc>
          <w:tcPr>
            <w:tcW w:w="1409" w:type="dxa"/>
            <w:vAlign w:val="center"/>
          </w:tcPr>
          <w:p w14:paraId="2511B2A1" w14:textId="2975B86B" w:rsidR="00AA354C" w:rsidRPr="00481DA6" w:rsidRDefault="00AA354C" w:rsidP="003F0FD3">
            <w:pPr>
              <w:tabs>
                <w:tab w:val="center" w:pos="6840"/>
                <w:tab w:val="right" w:pos="13500"/>
              </w:tabs>
              <w:ind w:right="36"/>
              <w:jc w:val="center"/>
              <w:rPr>
                <w:rFonts w:asciiTheme="minorHAnsi" w:hAnsiTheme="minorHAnsi" w:cstheme="minorHAnsi"/>
                <w:szCs w:val="18"/>
              </w:rPr>
            </w:pPr>
            <w:r>
              <w:rPr>
                <w:rFonts w:asciiTheme="minorHAnsi" w:hAnsiTheme="minorHAnsi" w:cstheme="minorHAnsi"/>
                <w:szCs w:val="18"/>
              </w:rPr>
              <w:t>Temperature Plots</w:t>
            </w:r>
          </w:p>
        </w:tc>
        <w:tc>
          <w:tcPr>
            <w:tcW w:w="5070" w:type="dxa"/>
            <w:vAlign w:val="center"/>
          </w:tcPr>
          <w:p w14:paraId="32FE8396" w14:textId="32FE6F69" w:rsidR="00AA354C" w:rsidRPr="00481DA6" w:rsidRDefault="00650FD2" w:rsidP="003F0FD3">
            <w:pPr>
              <w:tabs>
                <w:tab w:val="center" w:pos="6840"/>
                <w:tab w:val="right" w:pos="13500"/>
              </w:tabs>
              <w:ind w:right="36"/>
              <w:rPr>
                <w:rFonts w:asciiTheme="minorHAnsi" w:hAnsiTheme="minorHAnsi" w:cstheme="minorHAnsi"/>
                <w:szCs w:val="18"/>
              </w:rPr>
            </w:pPr>
            <w:r>
              <w:rPr>
                <w:rFonts w:asciiTheme="minorHAnsi" w:hAnsiTheme="minorHAnsi" w:cstheme="minorHAnsi"/>
                <w:sz w:val="23"/>
                <w:szCs w:val="23"/>
              </w:rPr>
              <w:t>4</w:t>
            </w:r>
            <w:r w:rsidR="00AA354C">
              <w:rPr>
                <w:rFonts w:asciiTheme="minorHAnsi" w:hAnsiTheme="minorHAnsi" w:cstheme="minorHAnsi"/>
                <w:sz w:val="23"/>
                <w:szCs w:val="23"/>
              </w:rPr>
              <w:t xml:space="preserve"> plots for the temperature vs sample number as described in the handout</w:t>
            </w:r>
          </w:p>
        </w:tc>
        <w:tc>
          <w:tcPr>
            <w:tcW w:w="1597" w:type="dxa"/>
            <w:vAlign w:val="center"/>
          </w:tcPr>
          <w:p w14:paraId="690AD4B3" w14:textId="5B8CB51C" w:rsidR="00AA354C" w:rsidRPr="00481DA6" w:rsidRDefault="00F35940" w:rsidP="003F0FD3">
            <w:pPr>
              <w:tabs>
                <w:tab w:val="center" w:pos="6840"/>
                <w:tab w:val="right" w:pos="13500"/>
              </w:tabs>
              <w:ind w:right="36"/>
              <w:jc w:val="center"/>
              <w:rPr>
                <w:rFonts w:asciiTheme="minorHAnsi" w:hAnsiTheme="minorHAnsi" w:cstheme="minorHAnsi"/>
                <w:szCs w:val="18"/>
              </w:rPr>
            </w:pPr>
            <w:r>
              <w:rPr>
                <w:rFonts w:asciiTheme="minorHAnsi" w:hAnsiTheme="minorHAnsi" w:cstheme="minorHAnsi"/>
                <w:szCs w:val="18"/>
              </w:rPr>
              <w:t>40</w:t>
            </w:r>
          </w:p>
        </w:tc>
        <w:tc>
          <w:tcPr>
            <w:tcW w:w="1274" w:type="dxa"/>
            <w:vAlign w:val="center"/>
          </w:tcPr>
          <w:p w14:paraId="5F8ED49B" w14:textId="77777777" w:rsidR="00AA354C" w:rsidRPr="00481DA6" w:rsidRDefault="00AA354C" w:rsidP="003F0FD3">
            <w:pPr>
              <w:tabs>
                <w:tab w:val="center" w:pos="6840"/>
                <w:tab w:val="right" w:pos="13500"/>
              </w:tabs>
              <w:ind w:right="36"/>
              <w:jc w:val="center"/>
              <w:rPr>
                <w:rFonts w:asciiTheme="minorHAnsi" w:hAnsiTheme="minorHAnsi" w:cstheme="minorHAnsi"/>
                <w:szCs w:val="18"/>
              </w:rPr>
            </w:pPr>
          </w:p>
        </w:tc>
      </w:tr>
      <w:tr w:rsidR="00AA354C" w:rsidRPr="00481DA6" w14:paraId="192D2E71" w14:textId="77777777" w:rsidTr="003F0FD3">
        <w:tc>
          <w:tcPr>
            <w:tcW w:w="1409" w:type="dxa"/>
            <w:vAlign w:val="center"/>
          </w:tcPr>
          <w:p w14:paraId="714A5EA9" w14:textId="77777777" w:rsidR="00AA354C" w:rsidRDefault="00AA354C" w:rsidP="003F0FD3">
            <w:pPr>
              <w:tabs>
                <w:tab w:val="center" w:pos="6840"/>
                <w:tab w:val="right" w:pos="13500"/>
              </w:tabs>
              <w:ind w:right="36"/>
              <w:jc w:val="center"/>
              <w:rPr>
                <w:rFonts w:asciiTheme="minorHAnsi" w:hAnsiTheme="minorHAnsi" w:cstheme="minorHAnsi"/>
                <w:szCs w:val="18"/>
              </w:rPr>
            </w:pPr>
            <w:r>
              <w:rPr>
                <w:rFonts w:asciiTheme="minorHAnsi" w:hAnsiTheme="minorHAnsi" w:cstheme="minorHAnsi"/>
                <w:szCs w:val="18"/>
              </w:rPr>
              <w:t>Statistics</w:t>
            </w:r>
          </w:p>
          <w:p w14:paraId="024F90A9" w14:textId="28C2817F" w:rsidR="00AA354C" w:rsidRPr="00481DA6" w:rsidRDefault="00AA354C" w:rsidP="003F0FD3">
            <w:pPr>
              <w:tabs>
                <w:tab w:val="center" w:pos="6840"/>
                <w:tab w:val="right" w:pos="13500"/>
              </w:tabs>
              <w:ind w:right="36"/>
              <w:jc w:val="center"/>
              <w:rPr>
                <w:rFonts w:asciiTheme="minorHAnsi" w:hAnsiTheme="minorHAnsi" w:cstheme="minorHAnsi"/>
                <w:szCs w:val="18"/>
              </w:rPr>
            </w:pPr>
            <w:r>
              <w:rPr>
                <w:rFonts w:asciiTheme="minorHAnsi" w:hAnsiTheme="minorHAnsi" w:cstheme="minorHAnsi"/>
                <w:szCs w:val="18"/>
              </w:rPr>
              <w:t>Plots</w:t>
            </w:r>
          </w:p>
        </w:tc>
        <w:tc>
          <w:tcPr>
            <w:tcW w:w="5070" w:type="dxa"/>
            <w:vAlign w:val="center"/>
          </w:tcPr>
          <w:p w14:paraId="5966BA0B" w14:textId="5FCF5302" w:rsidR="00AA354C" w:rsidRDefault="00BF081E" w:rsidP="003F0FD3">
            <w:pPr>
              <w:tabs>
                <w:tab w:val="center" w:pos="6840"/>
                <w:tab w:val="right" w:pos="13500"/>
              </w:tabs>
              <w:ind w:right="36"/>
              <w:rPr>
                <w:rFonts w:asciiTheme="minorHAnsi" w:hAnsiTheme="minorHAnsi" w:cstheme="minorHAnsi"/>
                <w:szCs w:val="18"/>
              </w:rPr>
            </w:pPr>
            <w:r>
              <w:rPr>
                <w:rFonts w:asciiTheme="minorHAnsi" w:hAnsiTheme="minorHAnsi" w:cstheme="minorHAnsi"/>
                <w:szCs w:val="18"/>
              </w:rPr>
              <w:t>4</w:t>
            </w:r>
            <w:r w:rsidR="00AA354C">
              <w:rPr>
                <w:rFonts w:asciiTheme="minorHAnsi" w:hAnsiTheme="minorHAnsi" w:cstheme="minorHAnsi"/>
                <w:szCs w:val="18"/>
              </w:rPr>
              <w:t xml:space="preserve"> plots of the running statistics, mean and </w:t>
            </w:r>
            <w:r w:rsidR="007E4A20">
              <w:rPr>
                <w:rFonts w:asciiTheme="minorHAnsi" w:hAnsiTheme="minorHAnsi" w:cstheme="minorHAnsi"/>
                <w:szCs w:val="18"/>
              </w:rPr>
              <w:t>v</w:t>
            </w:r>
            <w:r w:rsidR="00AA354C">
              <w:rPr>
                <w:rFonts w:asciiTheme="minorHAnsi" w:hAnsiTheme="minorHAnsi" w:cstheme="minorHAnsi"/>
                <w:szCs w:val="18"/>
              </w:rPr>
              <w:t>ariance</w:t>
            </w:r>
            <w:r w:rsidR="007E4A20">
              <w:rPr>
                <w:rFonts w:asciiTheme="minorHAnsi" w:hAnsiTheme="minorHAnsi" w:cstheme="minorHAnsi"/>
                <w:szCs w:val="18"/>
              </w:rPr>
              <w:t xml:space="preserve">.  </w:t>
            </w:r>
          </w:p>
          <w:p w14:paraId="416D5107" w14:textId="23D67553" w:rsidR="007E4A20" w:rsidRPr="00481DA6" w:rsidRDefault="007E4A20" w:rsidP="003F0FD3">
            <w:pPr>
              <w:tabs>
                <w:tab w:val="center" w:pos="6840"/>
                <w:tab w:val="right" w:pos="13500"/>
              </w:tabs>
              <w:ind w:right="36"/>
              <w:rPr>
                <w:rFonts w:asciiTheme="minorHAnsi" w:hAnsiTheme="minorHAnsi" w:cstheme="minorHAnsi"/>
                <w:szCs w:val="18"/>
              </w:rPr>
            </w:pPr>
            <w:r>
              <w:rPr>
                <w:rFonts w:asciiTheme="minorHAnsi" w:hAnsiTheme="minorHAnsi" w:cstheme="minorHAnsi"/>
                <w:szCs w:val="18"/>
              </w:rPr>
              <w:t>Discussion of the responsiveness of the standard deviation</w:t>
            </w:r>
          </w:p>
        </w:tc>
        <w:tc>
          <w:tcPr>
            <w:tcW w:w="1597" w:type="dxa"/>
            <w:vAlign w:val="center"/>
          </w:tcPr>
          <w:p w14:paraId="19CA44C7" w14:textId="77777777" w:rsidR="00AA354C" w:rsidRPr="00481DA6" w:rsidRDefault="00AA354C" w:rsidP="003F0FD3">
            <w:pPr>
              <w:tabs>
                <w:tab w:val="center" w:pos="6840"/>
                <w:tab w:val="right" w:pos="13500"/>
              </w:tabs>
              <w:ind w:right="36"/>
              <w:jc w:val="center"/>
              <w:rPr>
                <w:rFonts w:asciiTheme="minorHAnsi" w:hAnsiTheme="minorHAnsi" w:cstheme="minorHAnsi"/>
                <w:szCs w:val="18"/>
              </w:rPr>
            </w:pPr>
            <w:r>
              <w:rPr>
                <w:rFonts w:asciiTheme="minorHAnsi" w:hAnsiTheme="minorHAnsi" w:cstheme="minorHAnsi"/>
                <w:szCs w:val="18"/>
              </w:rPr>
              <w:t>20</w:t>
            </w:r>
          </w:p>
        </w:tc>
        <w:tc>
          <w:tcPr>
            <w:tcW w:w="1274" w:type="dxa"/>
            <w:vAlign w:val="center"/>
          </w:tcPr>
          <w:p w14:paraId="7FBD387E" w14:textId="77777777" w:rsidR="00AA354C" w:rsidRPr="00481DA6" w:rsidRDefault="00AA354C" w:rsidP="003F0FD3">
            <w:pPr>
              <w:tabs>
                <w:tab w:val="center" w:pos="6840"/>
                <w:tab w:val="right" w:pos="13500"/>
              </w:tabs>
              <w:ind w:right="36"/>
              <w:jc w:val="center"/>
              <w:rPr>
                <w:rFonts w:asciiTheme="minorHAnsi" w:hAnsiTheme="minorHAnsi" w:cstheme="minorHAnsi"/>
                <w:szCs w:val="18"/>
              </w:rPr>
            </w:pPr>
          </w:p>
        </w:tc>
      </w:tr>
      <w:tr w:rsidR="0097500C" w:rsidRPr="00481DA6" w14:paraId="53DDD798" w14:textId="77777777" w:rsidTr="003F0FD3">
        <w:tc>
          <w:tcPr>
            <w:tcW w:w="1409" w:type="dxa"/>
            <w:vAlign w:val="center"/>
          </w:tcPr>
          <w:p w14:paraId="72D56F1F" w14:textId="028CBF4A" w:rsidR="0097500C" w:rsidRDefault="00F35940" w:rsidP="003F0FD3">
            <w:pPr>
              <w:tabs>
                <w:tab w:val="center" w:pos="6840"/>
                <w:tab w:val="right" w:pos="13500"/>
              </w:tabs>
              <w:ind w:right="36"/>
              <w:jc w:val="center"/>
              <w:rPr>
                <w:rFonts w:asciiTheme="minorHAnsi" w:hAnsiTheme="minorHAnsi" w:cstheme="minorHAnsi"/>
                <w:szCs w:val="18"/>
              </w:rPr>
            </w:pPr>
            <w:r>
              <w:rPr>
                <w:rFonts w:asciiTheme="minorHAnsi" w:hAnsiTheme="minorHAnsi" w:cstheme="minorHAnsi"/>
                <w:szCs w:val="18"/>
              </w:rPr>
              <w:t>Discussion</w:t>
            </w:r>
          </w:p>
        </w:tc>
        <w:tc>
          <w:tcPr>
            <w:tcW w:w="5070" w:type="dxa"/>
            <w:vAlign w:val="center"/>
          </w:tcPr>
          <w:p w14:paraId="0114FFF6" w14:textId="44F28C69" w:rsidR="0097500C" w:rsidRDefault="00F35940" w:rsidP="003F0FD3">
            <w:pPr>
              <w:tabs>
                <w:tab w:val="center" w:pos="6840"/>
                <w:tab w:val="right" w:pos="13500"/>
              </w:tabs>
              <w:ind w:right="36"/>
              <w:rPr>
                <w:rFonts w:asciiTheme="minorHAnsi" w:hAnsiTheme="minorHAnsi" w:cstheme="minorHAnsi"/>
                <w:szCs w:val="18"/>
              </w:rPr>
            </w:pPr>
            <w:r>
              <w:rPr>
                <w:rFonts w:asciiTheme="minorHAnsi" w:hAnsiTheme="minorHAnsi" w:cstheme="minorHAnsi"/>
                <w:szCs w:val="18"/>
              </w:rPr>
              <w:t>Include discussion of the operation of the interrupt and why you believe that the standard deviation is more responsive to temperature changes than the mean.</w:t>
            </w:r>
          </w:p>
        </w:tc>
        <w:tc>
          <w:tcPr>
            <w:tcW w:w="1597" w:type="dxa"/>
            <w:vAlign w:val="center"/>
          </w:tcPr>
          <w:p w14:paraId="1DAC320C" w14:textId="5881D91C" w:rsidR="0097500C" w:rsidRDefault="00F35940" w:rsidP="003F0FD3">
            <w:pPr>
              <w:tabs>
                <w:tab w:val="center" w:pos="6840"/>
                <w:tab w:val="right" w:pos="13500"/>
              </w:tabs>
              <w:ind w:right="36"/>
              <w:jc w:val="center"/>
              <w:rPr>
                <w:rFonts w:asciiTheme="minorHAnsi" w:hAnsiTheme="minorHAnsi" w:cstheme="minorHAnsi"/>
                <w:szCs w:val="18"/>
              </w:rPr>
            </w:pPr>
            <w:r>
              <w:rPr>
                <w:rFonts w:asciiTheme="minorHAnsi" w:hAnsiTheme="minorHAnsi" w:cstheme="minorHAnsi"/>
                <w:szCs w:val="18"/>
              </w:rPr>
              <w:t>20</w:t>
            </w:r>
          </w:p>
        </w:tc>
        <w:tc>
          <w:tcPr>
            <w:tcW w:w="1274" w:type="dxa"/>
            <w:vAlign w:val="center"/>
          </w:tcPr>
          <w:p w14:paraId="7208BA3E" w14:textId="77777777" w:rsidR="0097500C" w:rsidRPr="00481DA6" w:rsidRDefault="0097500C" w:rsidP="003F0FD3">
            <w:pPr>
              <w:tabs>
                <w:tab w:val="center" w:pos="6840"/>
                <w:tab w:val="right" w:pos="13500"/>
              </w:tabs>
              <w:ind w:right="36"/>
              <w:jc w:val="center"/>
              <w:rPr>
                <w:rFonts w:asciiTheme="minorHAnsi" w:hAnsiTheme="minorHAnsi" w:cstheme="minorHAnsi"/>
                <w:szCs w:val="18"/>
              </w:rPr>
            </w:pPr>
          </w:p>
        </w:tc>
      </w:tr>
    </w:tbl>
    <w:p w14:paraId="755B517B" w14:textId="77777777" w:rsidR="00AA354C" w:rsidRDefault="00AA354C" w:rsidP="00AA354C">
      <w:pPr>
        <w:tabs>
          <w:tab w:val="center" w:pos="6840"/>
          <w:tab w:val="right" w:pos="13500"/>
        </w:tabs>
        <w:ind w:right="36"/>
        <w:rPr>
          <w:sz w:val="28"/>
        </w:rPr>
      </w:pPr>
    </w:p>
    <w:sectPr w:rsidR="00AA354C" w:rsidSect="0058106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CF9830" w14:textId="77777777" w:rsidR="006D4D47" w:rsidRDefault="006D4D47" w:rsidP="009B74F3">
      <w:r>
        <w:separator/>
      </w:r>
    </w:p>
  </w:endnote>
  <w:endnote w:type="continuationSeparator" w:id="0">
    <w:p w14:paraId="68A227AD" w14:textId="77777777" w:rsidR="006D4D47" w:rsidRDefault="006D4D47" w:rsidP="009B7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90E3F" w14:textId="77777777" w:rsidR="00FE7ED3" w:rsidRDefault="00FE7ED3">
    <w:pPr>
      <w:pStyle w:val="Footer"/>
      <w:jc w:val="center"/>
    </w:pPr>
    <w:r>
      <w:fldChar w:fldCharType="begin"/>
    </w:r>
    <w:r>
      <w:instrText xml:space="preserve"> PAGE   \* MERGEFORMAT </w:instrText>
    </w:r>
    <w:r>
      <w:fldChar w:fldCharType="separate"/>
    </w:r>
    <w:r>
      <w:rPr>
        <w:noProof/>
      </w:rPr>
      <w:t>12</w:t>
    </w:r>
    <w:r>
      <w:rPr>
        <w:noProof/>
      </w:rPr>
      <w:fldChar w:fldCharType="end"/>
    </w:r>
  </w:p>
  <w:p w14:paraId="3824539D" w14:textId="77777777" w:rsidR="00FE7ED3" w:rsidRDefault="00FE7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C10E20" w14:textId="77777777" w:rsidR="006D4D47" w:rsidRDefault="006D4D47" w:rsidP="009B74F3">
      <w:r>
        <w:separator/>
      </w:r>
    </w:p>
  </w:footnote>
  <w:footnote w:type="continuationSeparator" w:id="0">
    <w:p w14:paraId="5EE0317D" w14:textId="77777777" w:rsidR="006D4D47" w:rsidRDefault="006D4D47" w:rsidP="009B74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7BE14" w14:textId="1E2CD775" w:rsidR="00FE7ED3" w:rsidRDefault="00FE7ED3">
    <w:pPr>
      <w:pStyle w:val="Header"/>
    </w:pPr>
    <w:r>
      <w:rPr>
        <w:sz w:val="22"/>
        <w:szCs w:val="22"/>
      </w:rPr>
      <w:t>Lab 3: Intro to DSP Hardware</w:t>
    </w:r>
    <w:r>
      <w:rPr>
        <w:sz w:val="22"/>
        <w:szCs w:val="22"/>
      </w:rPr>
      <w:tab/>
    </w:r>
    <w:r>
      <w:rPr>
        <w:sz w:val="22"/>
        <w:szCs w:val="22"/>
      </w:rPr>
      <w:tab/>
      <w:t>Digital Signal Processing EEET-425</w:t>
    </w:r>
    <w:r>
      <w:rPr>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0919"/>
    <w:multiLevelType w:val="hybridMultilevel"/>
    <w:tmpl w:val="4B7E72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3A4C38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B7BEC"/>
    <w:multiLevelType w:val="hybridMultilevel"/>
    <w:tmpl w:val="A52875D2"/>
    <w:lvl w:ilvl="0" w:tplc="E752EE32">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D31A81"/>
    <w:multiLevelType w:val="hybridMultilevel"/>
    <w:tmpl w:val="A7E6C538"/>
    <w:lvl w:ilvl="0" w:tplc="57C4665E">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2376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F37EE6B"/>
    <w:multiLevelType w:val="hybridMultilevel"/>
    <w:tmpl w:val="DE43987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00304EF"/>
    <w:multiLevelType w:val="multilevel"/>
    <w:tmpl w:val="BFB4F6F8"/>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5760CBD"/>
    <w:multiLevelType w:val="hybridMultilevel"/>
    <w:tmpl w:val="E19CD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4D196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7781D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8F2421D"/>
    <w:multiLevelType w:val="hybridMultilevel"/>
    <w:tmpl w:val="C7ACB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770725"/>
    <w:multiLevelType w:val="hybridMultilevel"/>
    <w:tmpl w:val="FEE8D0D2"/>
    <w:lvl w:ilvl="0" w:tplc="F33E14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FB2219"/>
    <w:multiLevelType w:val="hybridMultilevel"/>
    <w:tmpl w:val="8E76B5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1A143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3A7741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5A029B6"/>
    <w:multiLevelType w:val="hybridMultilevel"/>
    <w:tmpl w:val="1EEE0F3A"/>
    <w:lvl w:ilvl="0" w:tplc="8148206E">
      <w:start w:val="1"/>
      <w:numFmt w:val="lowerLetter"/>
      <w:pStyle w:val="question1"/>
      <w:lvlText w:val="%1."/>
      <w:lvlJc w:val="left"/>
      <w:pPr>
        <w:tabs>
          <w:tab w:val="num" w:pos="900"/>
        </w:tabs>
        <w:ind w:left="900" w:hanging="360"/>
      </w:pPr>
      <w:rPr>
        <w:rFonts w:hint="default"/>
      </w:rPr>
    </w:lvl>
    <w:lvl w:ilvl="1" w:tplc="04090001">
      <w:start w:val="1"/>
      <w:numFmt w:val="bullet"/>
      <w:lvlText w:val=""/>
      <w:lvlJc w:val="left"/>
      <w:pPr>
        <w:tabs>
          <w:tab w:val="num" w:pos="1980"/>
        </w:tabs>
        <w:ind w:left="1980" w:hanging="360"/>
      </w:pPr>
      <w:rPr>
        <w:rFonts w:ascii="Symbol" w:hAnsi="Symbol" w:hint="default"/>
      </w:r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5" w15:restartNumberingAfterBreak="0">
    <w:nsid w:val="26FD6EA2"/>
    <w:multiLevelType w:val="hybridMultilevel"/>
    <w:tmpl w:val="00D2D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9364A2"/>
    <w:multiLevelType w:val="hybridMultilevel"/>
    <w:tmpl w:val="F94C9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EC3199"/>
    <w:multiLevelType w:val="hybridMultilevel"/>
    <w:tmpl w:val="2ADCAA34"/>
    <w:lvl w:ilvl="0" w:tplc="99F84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26702A"/>
    <w:multiLevelType w:val="hybridMultilevel"/>
    <w:tmpl w:val="E0F81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1D700D"/>
    <w:multiLevelType w:val="hybridMultilevel"/>
    <w:tmpl w:val="29B211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6544BC"/>
    <w:multiLevelType w:val="hybridMultilevel"/>
    <w:tmpl w:val="A5264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326610"/>
    <w:multiLevelType w:val="hybridMultilevel"/>
    <w:tmpl w:val="E7AC3F0E"/>
    <w:lvl w:ilvl="0" w:tplc="82B82A80">
      <w:start w:val="1"/>
      <w:numFmt w:val="decimal"/>
      <w:pStyle w:val="Listlab"/>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38A559FC"/>
    <w:multiLevelType w:val="hybridMultilevel"/>
    <w:tmpl w:val="BB38D2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3552C"/>
    <w:multiLevelType w:val="hybridMultilevel"/>
    <w:tmpl w:val="D2C0BEDC"/>
    <w:lvl w:ilvl="0" w:tplc="A2DA19D6">
      <w:start w:val="5"/>
      <w:numFmt w:val="decimal"/>
      <w:lvlText w:val="%1)"/>
      <w:lvlJc w:val="left"/>
      <w:pPr>
        <w:ind w:left="81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722591"/>
    <w:multiLevelType w:val="hybridMultilevel"/>
    <w:tmpl w:val="9FEF8DE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3EBE3C77"/>
    <w:multiLevelType w:val="hybridMultilevel"/>
    <w:tmpl w:val="0D1417D4"/>
    <w:lvl w:ilvl="0" w:tplc="BE4AA9E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145AF2"/>
    <w:multiLevelType w:val="hybridMultilevel"/>
    <w:tmpl w:val="D5C6AADE"/>
    <w:lvl w:ilvl="0" w:tplc="93CC892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D561D24"/>
    <w:multiLevelType w:val="hybridMultilevel"/>
    <w:tmpl w:val="62AAA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4D2C70"/>
    <w:multiLevelType w:val="hybridMultilevel"/>
    <w:tmpl w:val="0728F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00686D"/>
    <w:multiLevelType w:val="hybridMultilevel"/>
    <w:tmpl w:val="BA5AB0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841B0F"/>
    <w:multiLevelType w:val="hybridMultilevel"/>
    <w:tmpl w:val="E8908322"/>
    <w:lvl w:ilvl="0" w:tplc="26085A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9F5D09"/>
    <w:multiLevelType w:val="multilevel"/>
    <w:tmpl w:val="19789A8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62262A6B"/>
    <w:multiLevelType w:val="hybridMultilevel"/>
    <w:tmpl w:val="0A4C4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937FEA"/>
    <w:multiLevelType w:val="multilevel"/>
    <w:tmpl w:val="51DCC11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798790B"/>
    <w:multiLevelType w:val="hybridMultilevel"/>
    <w:tmpl w:val="A0EAC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E91847"/>
    <w:multiLevelType w:val="hybridMultilevel"/>
    <w:tmpl w:val="1CAC48D4"/>
    <w:lvl w:ilvl="0" w:tplc="B55865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A9347B"/>
    <w:multiLevelType w:val="multilevel"/>
    <w:tmpl w:val="DA7C56D6"/>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70943817"/>
    <w:multiLevelType w:val="hybridMultilevel"/>
    <w:tmpl w:val="0922B3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C971BA"/>
    <w:multiLevelType w:val="hybridMultilevel"/>
    <w:tmpl w:val="9102957A"/>
    <w:lvl w:ilvl="0" w:tplc="9AF2C5CE">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7C09AC"/>
    <w:multiLevelType w:val="hybridMultilevel"/>
    <w:tmpl w:val="86029EA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0" w15:restartNumberingAfterBreak="0">
    <w:nsid w:val="77083E5F"/>
    <w:multiLevelType w:val="multilevel"/>
    <w:tmpl w:val="9FCA7E9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1" w15:restartNumberingAfterBreak="0">
    <w:nsid w:val="7B0F435F"/>
    <w:multiLevelType w:val="hybridMultilevel"/>
    <w:tmpl w:val="9DC89100"/>
    <w:lvl w:ilvl="0" w:tplc="FC46BE6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D64BD4"/>
    <w:multiLevelType w:val="hybridMultilevel"/>
    <w:tmpl w:val="967E0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3756F3"/>
    <w:multiLevelType w:val="hybridMultilevel"/>
    <w:tmpl w:val="4F722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6934F0"/>
    <w:multiLevelType w:val="hybridMultilevel"/>
    <w:tmpl w:val="F9108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5346160">
    <w:abstractNumId w:val="26"/>
  </w:num>
  <w:num w:numId="2" w16cid:durableId="1454055053">
    <w:abstractNumId w:val="14"/>
  </w:num>
  <w:num w:numId="3" w16cid:durableId="1896773330">
    <w:abstractNumId w:val="21"/>
  </w:num>
  <w:num w:numId="4" w16cid:durableId="182281738">
    <w:abstractNumId w:val="42"/>
  </w:num>
  <w:num w:numId="5" w16cid:durableId="254675861">
    <w:abstractNumId w:val="2"/>
  </w:num>
  <w:num w:numId="6" w16cid:durableId="1371106129">
    <w:abstractNumId w:val="43"/>
  </w:num>
  <w:num w:numId="7" w16cid:durableId="1471634781">
    <w:abstractNumId w:val="23"/>
  </w:num>
  <w:num w:numId="8" w16cid:durableId="2067215654">
    <w:abstractNumId w:val="11"/>
  </w:num>
  <w:num w:numId="9" w16cid:durableId="1386415044">
    <w:abstractNumId w:val="0"/>
  </w:num>
  <w:num w:numId="10" w16cid:durableId="1512910764">
    <w:abstractNumId w:val="19"/>
  </w:num>
  <w:num w:numId="11" w16cid:durableId="2000618240">
    <w:abstractNumId w:val="29"/>
  </w:num>
  <w:num w:numId="12" w16cid:durableId="353919601">
    <w:abstractNumId w:val="16"/>
  </w:num>
  <w:num w:numId="13" w16cid:durableId="102265939">
    <w:abstractNumId w:val="18"/>
  </w:num>
  <w:num w:numId="14" w16cid:durableId="2041200496">
    <w:abstractNumId w:val="20"/>
  </w:num>
  <w:num w:numId="15" w16cid:durableId="263810004">
    <w:abstractNumId w:val="41"/>
  </w:num>
  <w:num w:numId="16" w16cid:durableId="825588353">
    <w:abstractNumId w:val="28"/>
  </w:num>
  <w:num w:numId="17" w16cid:durableId="2117554125">
    <w:abstractNumId w:val="27"/>
  </w:num>
  <w:num w:numId="18" w16cid:durableId="2083988090">
    <w:abstractNumId w:val="6"/>
  </w:num>
  <w:num w:numId="19" w16cid:durableId="2019768928">
    <w:abstractNumId w:val="25"/>
  </w:num>
  <w:num w:numId="20" w16cid:durableId="335424636">
    <w:abstractNumId w:val="22"/>
  </w:num>
  <w:num w:numId="21" w16cid:durableId="1001854956">
    <w:abstractNumId w:val="9"/>
  </w:num>
  <w:num w:numId="22" w16cid:durableId="941298364">
    <w:abstractNumId w:val="30"/>
  </w:num>
  <w:num w:numId="23" w16cid:durableId="1782188857">
    <w:abstractNumId w:val="32"/>
  </w:num>
  <w:num w:numId="24" w16cid:durableId="1911033726">
    <w:abstractNumId w:val="1"/>
  </w:num>
  <w:num w:numId="25" w16cid:durableId="1187907418">
    <w:abstractNumId w:val="10"/>
  </w:num>
  <w:num w:numId="26" w16cid:durableId="782916348">
    <w:abstractNumId w:val="35"/>
  </w:num>
  <w:num w:numId="27" w16cid:durableId="991174522">
    <w:abstractNumId w:val="37"/>
  </w:num>
  <w:num w:numId="28" w16cid:durableId="481312562">
    <w:abstractNumId w:val="34"/>
  </w:num>
  <w:num w:numId="29" w16cid:durableId="258681634">
    <w:abstractNumId w:val="38"/>
  </w:num>
  <w:num w:numId="30" w16cid:durableId="2001352279">
    <w:abstractNumId w:val="39"/>
  </w:num>
  <w:num w:numId="31" w16cid:durableId="1029261397">
    <w:abstractNumId w:val="15"/>
  </w:num>
  <w:num w:numId="32" w16cid:durableId="1181165712">
    <w:abstractNumId w:val="17"/>
  </w:num>
  <w:num w:numId="33" w16cid:durableId="360401834">
    <w:abstractNumId w:val="44"/>
  </w:num>
  <w:num w:numId="34" w16cid:durableId="65298993">
    <w:abstractNumId w:val="12"/>
  </w:num>
  <w:num w:numId="35" w16cid:durableId="1047023325">
    <w:abstractNumId w:val="40"/>
  </w:num>
  <w:num w:numId="36" w16cid:durableId="590895796">
    <w:abstractNumId w:val="5"/>
  </w:num>
  <w:num w:numId="37" w16cid:durableId="1376276025">
    <w:abstractNumId w:val="8"/>
  </w:num>
  <w:num w:numId="38" w16cid:durableId="1925334813">
    <w:abstractNumId w:val="7"/>
  </w:num>
  <w:num w:numId="39" w16cid:durableId="949582482">
    <w:abstractNumId w:val="13"/>
  </w:num>
  <w:num w:numId="40" w16cid:durableId="475224604">
    <w:abstractNumId w:val="3"/>
  </w:num>
  <w:num w:numId="41" w16cid:durableId="233898635">
    <w:abstractNumId w:val="36"/>
  </w:num>
  <w:num w:numId="42" w16cid:durableId="35856038">
    <w:abstractNumId w:val="33"/>
  </w:num>
  <w:num w:numId="43" w16cid:durableId="1422337085">
    <w:abstractNumId w:val="4"/>
  </w:num>
  <w:num w:numId="44" w16cid:durableId="1895390409">
    <w:abstractNumId w:val="24"/>
  </w:num>
  <w:num w:numId="45" w16cid:durableId="364140117">
    <w:abstractNumId w:val="3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333"/>
    <w:rsid w:val="0000166C"/>
    <w:rsid w:val="000016A1"/>
    <w:rsid w:val="00001F30"/>
    <w:rsid w:val="00001F86"/>
    <w:rsid w:val="00003175"/>
    <w:rsid w:val="00003ACF"/>
    <w:rsid w:val="00003F04"/>
    <w:rsid w:val="0000402F"/>
    <w:rsid w:val="00004454"/>
    <w:rsid w:val="000054C3"/>
    <w:rsid w:val="00005B17"/>
    <w:rsid w:val="00006802"/>
    <w:rsid w:val="00006923"/>
    <w:rsid w:val="00007EB3"/>
    <w:rsid w:val="00011F64"/>
    <w:rsid w:val="00012EA9"/>
    <w:rsid w:val="000132B3"/>
    <w:rsid w:val="00016D30"/>
    <w:rsid w:val="00016F70"/>
    <w:rsid w:val="00017621"/>
    <w:rsid w:val="00020172"/>
    <w:rsid w:val="0002035A"/>
    <w:rsid w:val="0002079A"/>
    <w:rsid w:val="00021757"/>
    <w:rsid w:val="00021FDB"/>
    <w:rsid w:val="00022F37"/>
    <w:rsid w:val="00024A0D"/>
    <w:rsid w:val="00024EAC"/>
    <w:rsid w:val="00030215"/>
    <w:rsid w:val="00030C47"/>
    <w:rsid w:val="00033C1C"/>
    <w:rsid w:val="000340D0"/>
    <w:rsid w:val="00035D6A"/>
    <w:rsid w:val="00035E2E"/>
    <w:rsid w:val="0003669D"/>
    <w:rsid w:val="0003729F"/>
    <w:rsid w:val="00037E4F"/>
    <w:rsid w:val="00040E7C"/>
    <w:rsid w:val="00040F5B"/>
    <w:rsid w:val="000422A8"/>
    <w:rsid w:val="0004266D"/>
    <w:rsid w:val="00042CA3"/>
    <w:rsid w:val="00042FE4"/>
    <w:rsid w:val="00043299"/>
    <w:rsid w:val="00043516"/>
    <w:rsid w:val="00043F81"/>
    <w:rsid w:val="0004411A"/>
    <w:rsid w:val="00044B2B"/>
    <w:rsid w:val="00044B5B"/>
    <w:rsid w:val="00044E88"/>
    <w:rsid w:val="00051167"/>
    <w:rsid w:val="000514A3"/>
    <w:rsid w:val="00055088"/>
    <w:rsid w:val="000550AF"/>
    <w:rsid w:val="00055607"/>
    <w:rsid w:val="0005606D"/>
    <w:rsid w:val="000605E7"/>
    <w:rsid w:val="00060D72"/>
    <w:rsid w:val="00060F12"/>
    <w:rsid w:val="000611D8"/>
    <w:rsid w:val="00062421"/>
    <w:rsid w:val="0006273D"/>
    <w:rsid w:val="00063DB2"/>
    <w:rsid w:val="00063FA5"/>
    <w:rsid w:val="00064E95"/>
    <w:rsid w:val="000662FA"/>
    <w:rsid w:val="00067C2F"/>
    <w:rsid w:val="00070D49"/>
    <w:rsid w:val="00072B85"/>
    <w:rsid w:val="000740C8"/>
    <w:rsid w:val="00074BC4"/>
    <w:rsid w:val="000750FA"/>
    <w:rsid w:val="000757AF"/>
    <w:rsid w:val="000768F6"/>
    <w:rsid w:val="000770E9"/>
    <w:rsid w:val="00077107"/>
    <w:rsid w:val="00080C02"/>
    <w:rsid w:val="00083049"/>
    <w:rsid w:val="0008394D"/>
    <w:rsid w:val="00083DBF"/>
    <w:rsid w:val="00084543"/>
    <w:rsid w:val="00084DB7"/>
    <w:rsid w:val="00084F19"/>
    <w:rsid w:val="00084FB6"/>
    <w:rsid w:val="000868C6"/>
    <w:rsid w:val="00087899"/>
    <w:rsid w:val="0009227F"/>
    <w:rsid w:val="00094877"/>
    <w:rsid w:val="0009590B"/>
    <w:rsid w:val="00095C9E"/>
    <w:rsid w:val="000A1AA7"/>
    <w:rsid w:val="000A2DC8"/>
    <w:rsid w:val="000A332A"/>
    <w:rsid w:val="000A54A6"/>
    <w:rsid w:val="000A5F45"/>
    <w:rsid w:val="000A7BAF"/>
    <w:rsid w:val="000B076C"/>
    <w:rsid w:val="000B48B0"/>
    <w:rsid w:val="000B4E65"/>
    <w:rsid w:val="000B53A7"/>
    <w:rsid w:val="000B680B"/>
    <w:rsid w:val="000B696C"/>
    <w:rsid w:val="000B6C30"/>
    <w:rsid w:val="000C07EB"/>
    <w:rsid w:val="000C0C1D"/>
    <w:rsid w:val="000C2020"/>
    <w:rsid w:val="000C2A1C"/>
    <w:rsid w:val="000C2B67"/>
    <w:rsid w:val="000C32CA"/>
    <w:rsid w:val="000C37C4"/>
    <w:rsid w:val="000C4D29"/>
    <w:rsid w:val="000C69DA"/>
    <w:rsid w:val="000C6FB4"/>
    <w:rsid w:val="000C7C83"/>
    <w:rsid w:val="000D1C93"/>
    <w:rsid w:val="000D2A7B"/>
    <w:rsid w:val="000D2D43"/>
    <w:rsid w:val="000D2E98"/>
    <w:rsid w:val="000E110F"/>
    <w:rsid w:val="000E2539"/>
    <w:rsid w:val="000E424F"/>
    <w:rsid w:val="000E4893"/>
    <w:rsid w:val="000E4F99"/>
    <w:rsid w:val="000E52F6"/>
    <w:rsid w:val="000E5FA1"/>
    <w:rsid w:val="000E6931"/>
    <w:rsid w:val="000E69FF"/>
    <w:rsid w:val="000E7179"/>
    <w:rsid w:val="000F19F5"/>
    <w:rsid w:val="000F1CE4"/>
    <w:rsid w:val="000F1DB9"/>
    <w:rsid w:val="000F3015"/>
    <w:rsid w:val="000F49FE"/>
    <w:rsid w:val="000F4F73"/>
    <w:rsid w:val="000F5022"/>
    <w:rsid w:val="000F541A"/>
    <w:rsid w:val="000F6009"/>
    <w:rsid w:val="000F735E"/>
    <w:rsid w:val="000F7380"/>
    <w:rsid w:val="0010041D"/>
    <w:rsid w:val="00101246"/>
    <w:rsid w:val="001017A9"/>
    <w:rsid w:val="00102349"/>
    <w:rsid w:val="0010346D"/>
    <w:rsid w:val="001045FE"/>
    <w:rsid w:val="001055D4"/>
    <w:rsid w:val="0010561B"/>
    <w:rsid w:val="0010587D"/>
    <w:rsid w:val="00105EAA"/>
    <w:rsid w:val="00106CF5"/>
    <w:rsid w:val="0011031D"/>
    <w:rsid w:val="001109ED"/>
    <w:rsid w:val="00110E86"/>
    <w:rsid w:val="001110DA"/>
    <w:rsid w:val="0011173F"/>
    <w:rsid w:val="0011385E"/>
    <w:rsid w:val="0011404F"/>
    <w:rsid w:val="001143AF"/>
    <w:rsid w:val="00114CE0"/>
    <w:rsid w:val="00115660"/>
    <w:rsid w:val="00120592"/>
    <w:rsid w:val="00121242"/>
    <w:rsid w:val="00121E0C"/>
    <w:rsid w:val="00122626"/>
    <w:rsid w:val="001255CF"/>
    <w:rsid w:val="0012720B"/>
    <w:rsid w:val="00127249"/>
    <w:rsid w:val="00130882"/>
    <w:rsid w:val="001310DB"/>
    <w:rsid w:val="001311D5"/>
    <w:rsid w:val="00132A98"/>
    <w:rsid w:val="0013398A"/>
    <w:rsid w:val="001339FE"/>
    <w:rsid w:val="001348C8"/>
    <w:rsid w:val="00136952"/>
    <w:rsid w:val="00141428"/>
    <w:rsid w:val="00141DB8"/>
    <w:rsid w:val="00142581"/>
    <w:rsid w:val="0014651F"/>
    <w:rsid w:val="001465E7"/>
    <w:rsid w:val="00146DD4"/>
    <w:rsid w:val="0015028E"/>
    <w:rsid w:val="001508A0"/>
    <w:rsid w:val="00151486"/>
    <w:rsid w:val="00152BCF"/>
    <w:rsid w:val="00153AF1"/>
    <w:rsid w:val="00154094"/>
    <w:rsid w:val="001540FE"/>
    <w:rsid w:val="00154B01"/>
    <w:rsid w:val="00155902"/>
    <w:rsid w:val="00157817"/>
    <w:rsid w:val="0016004E"/>
    <w:rsid w:val="001603C0"/>
    <w:rsid w:val="001616C9"/>
    <w:rsid w:val="00161AB3"/>
    <w:rsid w:val="00162118"/>
    <w:rsid w:val="00162A77"/>
    <w:rsid w:val="001642AC"/>
    <w:rsid w:val="001656A2"/>
    <w:rsid w:val="001675FE"/>
    <w:rsid w:val="00170A0D"/>
    <w:rsid w:val="00170EDC"/>
    <w:rsid w:val="001712E7"/>
    <w:rsid w:val="00171326"/>
    <w:rsid w:val="00172030"/>
    <w:rsid w:val="00173CA7"/>
    <w:rsid w:val="0017465C"/>
    <w:rsid w:val="0017483B"/>
    <w:rsid w:val="00176CE8"/>
    <w:rsid w:val="001774E5"/>
    <w:rsid w:val="00177CA3"/>
    <w:rsid w:val="00180701"/>
    <w:rsid w:val="00180E50"/>
    <w:rsid w:val="00180FBD"/>
    <w:rsid w:val="0018202A"/>
    <w:rsid w:val="00182B31"/>
    <w:rsid w:val="00185283"/>
    <w:rsid w:val="00185EA1"/>
    <w:rsid w:val="00191661"/>
    <w:rsid w:val="00192D1E"/>
    <w:rsid w:val="00193746"/>
    <w:rsid w:val="00195518"/>
    <w:rsid w:val="0019723B"/>
    <w:rsid w:val="00197640"/>
    <w:rsid w:val="0019783D"/>
    <w:rsid w:val="001A0BF2"/>
    <w:rsid w:val="001A14A8"/>
    <w:rsid w:val="001A42C8"/>
    <w:rsid w:val="001A65FC"/>
    <w:rsid w:val="001A7CCB"/>
    <w:rsid w:val="001B03EC"/>
    <w:rsid w:val="001B09BC"/>
    <w:rsid w:val="001B1310"/>
    <w:rsid w:val="001B132A"/>
    <w:rsid w:val="001B1692"/>
    <w:rsid w:val="001B1979"/>
    <w:rsid w:val="001B2C97"/>
    <w:rsid w:val="001B3638"/>
    <w:rsid w:val="001B6AA3"/>
    <w:rsid w:val="001B6C40"/>
    <w:rsid w:val="001B6F3A"/>
    <w:rsid w:val="001C01F8"/>
    <w:rsid w:val="001C02B5"/>
    <w:rsid w:val="001C1112"/>
    <w:rsid w:val="001C157E"/>
    <w:rsid w:val="001C39A7"/>
    <w:rsid w:val="001C3A25"/>
    <w:rsid w:val="001C4456"/>
    <w:rsid w:val="001C57FA"/>
    <w:rsid w:val="001D04AF"/>
    <w:rsid w:val="001D0CDB"/>
    <w:rsid w:val="001D1660"/>
    <w:rsid w:val="001D25F8"/>
    <w:rsid w:val="001D3F2B"/>
    <w:rsid w:val="001D4379"/>
    <w:rsid w:val="001D62C2"/>
    <w:rsid w:val="001D73DC"/>
    <w:rsid w:val="001D7C8C"/>
    <w:rsid w:val="001E2672"/>
    <w:rsid w:val="001E267B"/>
    <w:rsid w:val="001E2EC3"/>
    <w:rsid w:val="001E4118"/>
    <w:rsid w:val="001E5ED4"/>
    <w:rsid w:val="001E60BD"/>
    <w:rsid w:val="001E7BF7"/>
    <w:rsid w:val="001E7D46"/>
    <w:rsid w:val="001F2D86"/>
    <w:rsid w:val="001F44EC"/>
    <w:rsid w:val="001F56A4"/>
    <w:rsid w:val="001F5D30"/>
    <w:rsid w:val="001F6737"/>
    <w:rsid w:val="001F79FF"/>
    <w:rsid w:val="001F7CDB"/>
    <w:rsid w:val="00200C09"/>
    <w:rsid w:val="0020259E"/>
    <w:rsid w:val="00203642"/>
    <w:rsid w:val="0020453F"/>
    <w:rsid w:val="002047D5"/>
    <w:rsid w:val="00204999"/>
    <w:rsid w:val="00204D10"/>
    <w:rsid w:val="00206802"/>
    <w:rsid w:val="00206C69"/>
    <w:rsid w:val="00207848"/>
    <w:rsid w:val="00207944"/>
    <w:rsid w:val="002101E6"/>
    <w:rsid w:val="002109B8"/>
    <w:rsid w:val="00210C77"/>
    <w:rsid w:val="002121DB"/>
    <w:rsid w:val="0021289C"/>
    <w:rsid w:val="00213DA0"/>
    <w:rsid w:val="00213F9E"/>
    <w:rsid w:val="002144CE"/>
    <w:rsid w:val="002176ED"/>
    <w:rsid w:val="00217E28"/>
    <w:rsid w:val="0022033F"/>
    <w:rsid w:val="002206F0"/>
    <w:rsid w:val="00221400"/>
    <w:rsid w:val="0022154C"/>
    <w:rsid w:val="00221672"/>
    <w:rsid w:val="00222182"/>
    <w:rsid w:val="00224BEE"/>
    <w:rsid w:val="00225227"/>
    <w:rsid w:val="0023086A"/>
    <w:rsid w:val="0023209A"/>
    <w:rsid w:val="00233278"/>
    <w:rsid w:val="00234F67"/>
    <w:rsid w:val="002364C7"/>
    <w:rsid w:val="00236C4E"/>
    <w:rsid w:val="00237069"/>
    <w:rsid w:val="002407D8"/>
    <w:rsid w:val="00240CB1"/>
    <w:rsid w:val="0024166C"/>
    <w:rsid w:val="002422BC"/>
    <w:rsid w:val="00242702"/>
    <w:rsid w:val="00243F37"/>
    <w:rsid w:val="00244D16"/>
    <w:rsid w:val="00244D1A"/>
    <w:rsid w:val="00246E20"/>
    <w:rsid w:val="0024715E"/>
    <w:rsid w:val="002475E2"/>
    <w:rsid w:val="00250752"/>
    <w:rsid w:val="0025160A"/>
    <w:rsid w:val="0025567C"/>
    <w:rsid w:val="002557A9"/>
    <w:rsid w:val="00255AF4"/>
    <w:rsid w:val="00256F14"/>
    <w:rsid w:val="0025765A"/>
    <w:rsid w:val="002605A5"/>
    <w:rsid w:val="00262BBD"/>
    <w:rsid w:val="0026580B"/>
    <w:rsid w:val="00265B48"/>
    <w:rsid w:val="00270BFD"/>
    <w:rsid w:val="00270D44"/>
    <w:rsid w:val="00272E5A"/>
    <w:rsid w:val="00273181"/>
    <w:rsid w:val="00273788"/>
    <w:rsid w:val="00273A20"/>
    <w:rsid w:val="00273A35"/>
    <w:rsid w:val="00275B77"/>
    <w:rsid w:val="00276A33"/>
    <w:rsid w:val="00276CA5"/>
    <w:rsid w:val="00277CB4"/>
    <w:rsid w:val="00277D78"/>
    <w:rsid w:val="00280987"/>
    <w:rsid w:val="00280C69"/>
    <w:rsid w:val="00280D5E"/>
    <w:rsid w:val="00280F20"/>
    <w:rsid w:val="0028111C"/>
    <w:rsid w:val="00281312"/>
    <w:rsid w:val="00284756"/>
    <w:rsid w:val="0028564F"/>
    <w:rsid w:val="00286E91"/>
    <w:rsid w:val="002871E0"/>
    <w:rsid w:val="002878B8"/>
    <w:rsid w:val="00290EBB"/>
    <w:rsid w:val="00290F42"/>
    <w:rsid w:val="00292383"/>
    <w:rsid w:val="00293430"/>
    <w:rsid w:val="00294668"/>
    <w:rsid w:val="0029512F"/>
    <w:rsid w:val="002951C2"/>
    <w:rsid w:val="002A043C"/>
    <w:rsid w:val="002A0758"/>
    <w:rsid w:val="002A1D83"/>
    <w:rsid w:val="002A3A70"/>
    <w:rsid w:val="002A43EE"/>
    <w:rsid w:val="002A4865"/>
    <w:rsid w:val="002A5830"/>
    <w:rsid w:val="002A6D24"/>
    <w:rsid w:val="002A7FFE"/>
    <w:rsid w:val="002B02D1"/>
    <w:rsid w:val="002B0FFA"/>
    <w:rsid w:val="002B1C1C"/>
    <w:rsid w:val="002B3B16"/>
    <w:rsid w:val="002B43B2"/>
    <w:rsid w:val="002B652D"/>
    <w:rsid w:val="002B66F6"/>
    <w:rsid w:val="002C0109"/>
    <w:rsid w:val="002C08D1"/>
    <w:rsid w:val="002C17FF"/>
    <w:rsid w:val="002C1D1F"/>
    <w:rsid w:val="002C4797"/>
    <w:rsid w:val="002C48CF"/>
    <w:rsid w:val="002C51C6"/>
    <w:rsid w:val="002C553C"/>
    <w:rsid w:val="002D0374"/>
    <w:rsid w:val="002D05DE"/>
    <w:rsid w:val="002D157A"/>
    <w:rsid w:val="002D185B"/>
    <w:rsid w:val="002D2777"/>
    <w:rsid w:val="002D30E8"/>
    <w:rsid w:val="002D4CCA"/>
    <w:rsid w:val="002D5181"/>
    <w:rsid w:val="002D5330"/>
    <w:rsid w:val="002D5451"/>
    <w:rsid w:val="002D5F95"/>
    <w:rsid w:val="002D6234"/>
    <w:rsid w:val="002D7E9E"/>
    <w:rsid w:val="002E0153"/>
    <w:rsid w:val="002E10FE"/>
    <w:rsid w:val="002E12CE"/>
    <w:rsid w:val="002E17C0"/>
    <w:rsid w:val="002E1C1C"/>
    <w:rsid w:val="002E1EA9"/>
    <w:rsid w:val="002E21E9"/>
    <w:rsid w:val="002E3164"/>
    <w:rsid w:val="002E38D3"/>
    <w:rsid w:val="002E3D98"/>
    <w:rsid w:val="002E4CC0"/>
    <w:rsid w:val="002E687F"/>
    <w:rsid w:val="002E7671"/>
    <w:rsid w:val="002E7BA6"/>
    <w:rsid w:val="002F006A"/>
    <w:rsid w:val="002F0639"/>
    <w:rsid w:val="002F0E0C"/>
    <w:rsid w:val="002F46CA"/>
    <w:rsid w:val="002F5917"/>
    <w:rsid w:val="002F6802"/>
    <w:rsid w:val="002F6B41"/>
    <w:rsid w:val="0030171E"/>
    <w:rsid w:val="00302791"/>
    <w:rsid w:val="0030292E"/>
    <w:rsid w:val="00303AF1"/>
    <w:rsid w:val="00303D2C"/>
    <w:rsid w:val="003065C0"/>
    <w:rsid w:val="00306704"/>
    <w:rsid w:val="00306A16"/>
    <w:rsid w:val="00306BFA"/>
    <w:rsid w:val="003116A1"/>
    <w:rsid w:val="003122B2"/>
    <w:rsid w:val="00312BF2"/>
    <w:rsid w:val="00313C7B"/>
    <w:rsid w:val="00315656"/>
    <w:rsid w:val="00317B99"/>
    <w:rsid w:val="003202F7"/>
    <w:rsid w:val="00320D38"/>
    <w:rsid w:val="00320E27"/>
    <w:rsid w:val="0032134C"/>
    <w:rsid w:val="00322955"/>
    <w:rsid w:val="003229C9"/>
    <w:rsid w:val="003237A6"/>
    <w:rsid w:val="00324454"/>
    <w:rsid w:val="00324EE8"/>
    <w:rsid w:val="00325BB9"/>
    <w:rsid w:val="003274C6"/>
    <w:rsid w:val="003275DF"/>
    <w:rsid w:val="00331333"/>
    <w:rsid w:val="003319DC"/>
    <w:rsid w:val="00332FA1"/>
    <w:rsid w:val="0033328C"/>
    <w:rsid w:val="00333841"/>
    <w:rsid w:val="00334269"/>
    <w:rsid w:val="003349E7"/>
    <w:rsid w:val="003355DB"/>
    <w:rsid w:val="003356DB"/>
    <w:rsid w:val="00335A4B"/>
    <w:rsid w:val="00336641"/>
    <w:rsid w:val="00336C96"/>
    <w:rsid w:val="0033704D"/>
    <w:rsid w:val="0034111B"/>
    <w:rsid w:val="00342A01"/>
    <w:rsid w:val="00344B9A"/>
    <w:rsid w:val="00345CE6"/>
    <w:rsid w:val="00346DA1"/>
    <w:rsid w:val="00346E5C"/>
    <w:rsid w:val="003473B0"/>
    <w:rsid w:val="00347441"/>
    <w:rsid w:val="00347A56"/>
    <w:rsid w:val="00347E1B"/>
    <w:rsid w:val="00351593"/>
    <w:rsid w:val="00351673"/>
    <w:rsid w:val="00351F15"/>
    <w:rsid w:val="00353364"/>
    <w:rsid w:val="00354367"/>
    <w:rsid w:val="003547B6"/>
    <w:rsid w:val="00354C19"/>
    <w:rsid w:val="00355126"/>
    <w:rsid w:val="003556F0"/>
    <w:rsid w:val="00355FAD"/>
    <w:rsid w:val="00356E40"/>
    <w:rsid w:val="003579BD"/>
    <w:rsid w:val="00357BCB"/>
    <w:rsid w:val="003603F2"/>
    <w:rsid w:val="003604D0"/>
    <w:rsid w:val="003611FB"/>
    <w:rsid w:val="003612A5"/>
    <w:rsid w:val="00362956"/>
    <w:rsid w:val="0036296F"/>
    <w:rsid w:val="00363212"/>
    <w:rsid w:val="00363D6F"/>
    <w:rsid w:val="00365206"/>
    <w:rsid w:val="00365757"/>
    <w:rsid w:val="00366474"/>
    <w:rsid w:val="003670C2"/>
    <w:rsid w:val="00367788"/>
    <w:rsid w:val="0037011A"/>
    <w:rsid w:val="0037039C"/>
    <w:rsid w:val="00371378"/>
    <w:rsid w:val="003719CE"/>
    <w:rsid w:val="0037308C"/>
    <w:rsid w:val="00373B34"/>
    <w:rsid w:val="0037542E"/>
    <w:rsid w:val="0037657B"/>
    <w:rsid w:val="00376907"/>
    <w:rsid w:val="00376A89"/>
    <w:rsid w:val="00380863"/>
    <w:rsid w:val="00381184"/>
    <w:rsid w:val="00381DE5"/>
    <w:rsid w:val="0038572E"/>
    <w:rsid w:val="00385FEA"/>
    <w:rsid w:val="00387277"/>
    <w:rsid w:val="00390994"/>
    <w:rsid w:val="00390BC3"/>
    <w:rsid w:val="00392A66"/>
    <w:rsid w:val="003936A2"/>
    <w:rsid w:val="00393DA9"/>
    <w:rsid w:val="00394325"/>
    <w:rsid w:val="00397684"/>
    <w:rsid w:val="00397B40"/>
    <w:rsid w:val="003A114D"/>
    <w:rsid w:val="003A18D1"/>
    <w:rsid w:val="003A1A7B"/>
    <w:rsid w:val="003A364A"/>
    <w:rsid w:val="003A4036"/>
    <w:rsid w:val="003A5FC1"/>
    <w:rsid w:val="003A7AE4"/>
    <w:rsid w:val="003B0A3C"/>
    <w:rsid w:val="003B220F"/>
    <w:rsid w:val="003B3180"/>
    <w:rsid w:val="003B380E"/>
    <w:rsid w:val="003B4F3F"/>
    <w:rsid w:val="003B69B7"/>
    <w:rsid w:val="003B69FD"/>
    <w:rsid w:val="003B78D9"/>
    <w:rsid w:val="003C07EF"/>
    <w:rsid w:val="003C0A67"/>
    <w:rsid w:val="003C1330"/>
    <w:rsid w:val="003C1831"/>
    <w:rsid w:val="003C19D9"/>
    <w:rsid w:val="003C20AB"/>
    <w:rsid w:val="003C3379"/>
    <w:rsid w:val="003C39A9"/>
    <w:rsid w:val="003C4944"/>
    <w:rsid w:val="003C49C1"/>
    <w:rsid w:val="003C70E3"/>
    <w:rsid w:val="003C7480"/>
    <w:rsid w:val="003D1AA5"/>
    <w:rsid w:val="003D1FD8"/>
    <w:rsid w:val="003D2320"/>
    <w:rsid w:val="003D2C5F"/>
    <w:rsid w:val="003D3FAA"/>
    <w:rsid w:val="003D4412"/>
    <w:rsid w:val="003D503F"/>
    <w:rsid w:val="003D5128"/>
    <w:rsid w:val="003D5540"/>
    <w:rsid w:val="003D5552"/>
    <w:rsid w:val="003D672F"/>
    <w:rsid w:val="003D7B67"/>
    <w:rsid w:val="003E2CA0"/>
    <w:rsid w:val="003E393F"/>
    <w:rsid w:val="003E49D5"/>
    <w:rsid w:val="003E6445"/>
    <w:rsid w:val="003E6C72"/>
    <w:rsid w:val="003F03A8"/>
    <w:rsid w:val="003F0FD3"/>
    <w:rsid w:val="003F12FD"/>
    <w:rsid w:val="003F24EC"/>
    <w:rsid w:val="003F3380"/>
    <w:rsid w:val="003F4C60"/>
    <w:rsid w:val="00400052"/>
    <w:rsid w:val="00400898"/>
    <w:rsid w:val="00402A1C"/>
    <w:rsid w:val="00402A3D"/>
    <w:rsid w:val="004031A2"/>
    <w:rsid w:val="004036FA"/>
    <w:rsid w:val="004041CE"/>
    <w:rsid w:val="00404B67"/>
    <w:rsid w:val="00404D61"/>
    <w:rsid w:val="0040542A"/>
    <w:rsid w:val="00406128"/>
    <w:rsid w:val="004077A1"/>
    <w:rsid w:val="00411BF5"/>
    <w:rsid w:val="0041263F"/>
    <w:rsid w:val="00415965"/>
    <w:rsid w:val="004159F0"/>
    <w:rsid w:val="004170B0"/>
    <w:rsid w:val="004179C4"/>
    <w:rsid w:val="00420CC7"/>
    <w:rsid w:val="004216B3"/>
    <w:rsid w:val="00421EFA"/>
    <w:rsid w:val="0042273D"/>
    <w:rsid w:val="004238BC"/>
    <w:rsid w:val="00424A61"/>
    <w:rsid w:val="00426177"/>
    <w:rsid w:val="00426670"/>
    <w:rsid w:val="0042696B"/>
    <w:rsid w:val="0042783E"/>
    <w:rsid w:val="00431DAD"/>
    <w:rsid w:val="00432432"/>
    <w:rsid w:val="00432C10"/>
    <w:rsid w:val="00432EA3"/>
    <w:rsid w:val="004332D1"/>
    <w:rsid w:val="00433F7A"/>
    <w:rsid w:val="00435776"/>
    <w:rsid w:val="004361C7"/>
    <w:rsid w:val="00436828"/>
    <w:rsid w:val="00440B61"/>
    <w:rsid w:val="00440ECA"/>
    <w:rsid w:val="00440F20"/>
    <w:rsid w:val="004435F0"/>
    <w:rsid w:val="0044386C"/>
    <w:rsid w:val="0044565E"/>
    <w:rsid w:val="00445EB1"/>
    <w:rsid w:val="004463E8"/>
    <w:rsid w:val="004475F4"/>
    <w:rsid w:val="00447864"/>
    <w:rsid w:val="00447878"/>
    <w:rsid w:val="004512F5"/>
    <w:rsid w:val="004523C8"/>
    <w:rsid w:val="00454622"/>
    <w:rsid w:val="00454764"/>
    <w:rsid w:val="004547E1"/>
    <w:rsid w:val="00454F8D"/>
    <w:rsid w:val="00456751"/>
    <w:rsid w:val="00457E67"/>
    <w:rsid w:val="004613FC"/>
    <w:rsid w:val="00463BC2"/>
    <w:rsid w:val="004651D7"/>
    <w:rsid w:val="0046569C"/>
    <w:rsid w:val="00465F89"/>
    <w:rsid w:val="00467A70"/>
    <w:rsid w:val="004703BF"/>
    <w:rsid w:val="0047092D"/>
    <w:rsid w:val="004709E8"/>
    <w:rsid w:val="00474AB0"/>
    <w:rsid w:val="00475DF3"/>
    <w:rsid w:val="004773B1"/>
    <w:rsid w:val="00477554"/>
    <w:rsid w:val="00480572"/>
    <w:rsid w:val="004806DE"/>
    <w:rsid w:val="00482362"/>
    <w:rsid w:val="004831BA"/>
    <w:rsid w:val="0048541D"/>
    <w:rsid w:val="00486C3F"/>
    <w:rsid w:val="004903FF"/>
    <w:rsid w:val="004908DA"/>
    <w:rsid w:val="00490EBA"/>
    <w:rsid w:val="00491E69"/>
    <w:rsid w:val="00491E84"/>
    <w:rsid w:val="00492102"/>
    <w:rsid w:val="004926DB"/>
    <w:rsid w:val="00492F1F"/>
    <w:rsid w:val="0049371E"/>
    <w:rsid w:val="00493ABF"/>
    <w:rsid w:val="00494EE6"/>
    <w:rsid w:val="00494F90"/>
    <w:rsid w:val="004955BF"/>
    <w:rsid w:val="00495E8C"/>
    <w:rsid w:val="00496C66"/>
    <w:rsid w:val="00497992"/>
    <w:rsid w:val="004A06B6"/>
    <w:rsid w:val="004A1353"/>
    <w:rsid w:val="004A1C14"/>
    <w:rsid w:val="004A5E4D"/>
    <w:rsid w:val="004B0312"/>
    <w:rsid w:val="004B0F23"/>
    <w:rsid w:val="004B2406"/>
    <w:rsid w:val="004B2E43"/>
    <w:rsid w:val="004B302B"/>
    <w:rsid w:val="004B3ADE"/>
    <w:rsid w:val="004B4174"/>
    <w:rsid w:val="004B4417"/>
    <w:rsid w:val="004B503B"/>
    <w:rsid w:val="004B5D42"/>
    <w:rsid w:val="004B5F10"/>
    <w:rsid w:val="004B6F9A"/>
    <w:rsid w:val="004B7ACF"/>
    <w:rsid w:val="004C0C1C"/>
    <w:rsid w:val="004C0CFA"/>
    <w:rsid w:val="004C1069"/>
    <w:rsid w:val="004C109D"/>
    <w:rsid w:val="004C2765"/>
    <w:rsid w:val="004C2A48"/>
    <w:rsid w:val="004C34CA"/>
    <w:rsid w:val="004C3B27"/>
    <w:rsid w:val="004C45E1"/>
    <w:rsid w:val="004C4D3C"/>
    <w:rsid w:val="004C539A"/>
    <w:rsid w:val="004C5FDC"/>
    <w:rsid w:val="004C60AF"/>
    <w:rsid w:val="004C6456"/>
    <w:rsid w:val="004C6A96"/>
    <w:rsid w:val="004C6D20"/>
    <w:rsid w:val="004C6E06"/>
    <w:rsid w:val="004C75CD"/>
    <w:rsid w:val="004C7C28"/>
    <w:rsid w:val="004D6777"/>
    <w:rsid w:val="004D7B59"/>
    <w:rsid w:val="004E02A3"/>
    <w:rsid w:val="004E189F"/>
    <w:rsid w:val="004E29DC"/>
    <w:rsid w:val="004E2B37"/>
    <w:rsid w:val="004E2ED7"/>
    <w:rsid w:val="004E314C"/>
    <w:rsid w:val="004E56AE"/>
    <w:rsid w:val="004E60DB"/>
    <w:rsid w:val="004E641A"/>
    <w:rsid w:val="004E68BA"/>
    <w:rsid w:val="004E7B0B"/>
    <w:rsid w:val="004E7F31"/>
    <w:rsid w:val="004F0C3D"/>
    <w:rsid w:val="004F41BC"/>
    <w:rsid w:val="004F4D38"/>
    <w:rsid w:val="004F4E2F"/>
    <w:rsid w:val="004F509B"/>
    <w:rsid w:val="004F5FE6"/>
    <w:rsid w:val="004F6475"/>
    <w:rsid w:val="004F66AC"/>
    <w:rsid w:val="004F67E7"/>
    <w:rsid w:val="004F6EA6"/>
    <w:rsid w:val="004F6F90"/>
    <w:rsid w:val="0050034E"/>
    <w:rsid w:val="00500A3A"/>
    <w:rsid w:val="00501D31"/>
    <w:rsid w:val="00502C23"/>
    <w:rsid w:val="00502F88"/>
    <w:rsid w:val="00503153"/>
    <w:rsid w:val="00504036"/>
    <w:rsid w:val="005048E1"/>
    <w:rsid w:val="005052EF"/>
    <w:rsid w:val="0050577B"/>
    <w:rsid w:val="00505790"/>
    <w:rsid w:val="00505896"/>
    <w:rsid w:val="005068FD"/>
    <w:rsid w:val="00506DED"/>
    <w:rsid w:val="00507A6E"/>
    <w:rsid w:val="0051230B"/>
    <w:rsid w:val="00512E70"/>
    <w:rsid w:val="00514522"/>
    <w:rsid w:val="00515CDB"/>
    <w:rsid w:val="00516079"/>
    <w:rsid w:val="0052164F"/>
    <w:rsid w:val="00522D4E"/>
    <w:rsid w:val="00524A33"/>
    <w:rsid w:val="00524D8B"/>
    <w:rsid w:val="005252A5"/>
    <w:rsid w:val="005256B5"/>
    <w:rsid w:val="00525A56"/>
    <w:rsid w:val="00525C9E"/>
    <w:rsid w:val="00527516"/>
    <w:rsid w:val="00527E83"/>
    <w:rsid w:val="005314B7"/>
    <w:rsid w:val="00531E62"/>
    <w:rsid w:val="00531F5B"/>
    <w:rsid w:val="00532788"/>
    <w:rsid w:val="00532D8D"/>
    <w:rsid w:val="00534870"/>
    <w:rsid w:val="00534BEA"/>
    <w:rsid w:val="00534E5B"/>
    <w:rsid w:val="00537C6F"/>
    <w:rsid w:val="00537CCF"/>
    <w:rsid w:val="00537FCE"/>
    <w:rsid w:val="00540299"/>
    <w:rsid w:val="0054132D"/>
    <w:rsid w:val="0054273D"/>
    <w:rsid w:val="005445D0"/>
    <w:rsid w:val="0054555F"/>
    <w:rsid w:val="00545D9B"/>
    <w:rsid w:val="00545F5D"/>
    <w:rsid w:val="005469EF"/>
    <w:rsid w:val="00550069"/>
    <w:rsid w:val="0055095E"/>
    <w:rsid w:val="00553FE2"/>
    <w:rsid w:val="005605CF"/>
    <w:rsid w:val="00560958"/>
    <w:rsid w:val="00560E55"/>
    <w:rsid w:val="00561BB8"/>
    <w:rsid w:val="00561E11"/>
    <w:rsid w:val="005631B9"/>
    <w:rsid w:val="00567516"/>
    <w:rsid w:val="005719D4"/>
    <w:rsid w:val="00571EA3"/>
    <w:rsid w:val="00573082"/>
    <w:rsid w:val="005735D5"/>
    <w:rsid w:val="0057496A"/>
    <w:rsid w:val="00574C25"/>
    <w:rsid w:val="0057549B"/>
    <w:rsid w:val="00576407"/>
    <w:rsid w:val="00576D51"/>
    <w:rsid w:val="00577C7B"/>
    <w:rsid w:val="005800CC"/>
    <w:rsid w:val="00581066"/>
    <w:rsid w:val="00584BF1"/>
    <w:rsid w:val="0058774C"/>
    <w:rsid w:val="00591500"/>
    <w:rsid w:val="005923C7"/>
    <w:rsid w:val="00592D60"/>
    <w:rsid w:val="00592E8A"/>
    <w:rsid w:val="0059404F"/>
    <w:rsid w:val="00595305"/>
    <w:rsid w:val="00596626"/>
    <w:rsid w:val="00597C56"/>
    <w:rsid w:val="005A0261"/>
    <w:rsid w:val="005A2EBF"/>
    <w:rsid w:val="005A2F3A"/>
    <w:rsid w:val="005A3948"/>
    <w:rsid w:val="005A410D"/>
    <w:rsid w:val="005A5A65"/>
    <w:rsid w:val="005A5C9D"/>
    <w:rsid w:val="005A60BE"/>
    <w:rsid w:val="005A6A96"/>
    <w:rsid w:val="005A71EF"/>
    <w:rsid w:val="005B063B"/>
    <w:rsid w:val="005B2D08"/>
    <w:rsid w:val="005B4E8F"/>
    <w:rsid w:val="005B56DC"/>
    <w:rsid w:val="005B7F18"/>
    <w:rsid w:val="005C518B"/>
    <w:rsid w:val="005C6767"/>
    <w:rsid w:val="005C7776"/>
    <w:rsid w:val="005C7F23"/>
    <w:rsid w:val="005D3498"/>
    <w:rsid w:val="005D5AF5"/>
    <w:rsid w:val="005D74B9"/>
    <w:rsid w:val="005E0A9D"/>
    <w:rsid w:val="005E0EF7"/>
    <w:rsid w:val="005E0EFB"/>
    <w:rsid w:val="005E1842"/>
    <w:rsid w:val="005E2517"/>
    <w:rsid w:val="005E2ED6"/>
    <w:rsid w:val="005E3255"/>
    <w:rsid w:val="005E3311"/>
    <w:rsid w:val="005F0C94"/>
    <w:rsid w:val="005F20EB"/>
    <w:rsid w:val="005F2DC9"/>
    <w:rsid w:val="005F537D"/>
    <w:rsid w:val="005F5A48"/>
    <w:rsid w:val="005F60E7"/>
    <w:rsid w:val="005F66A3"/>
    <w:rsid w:val="005F67A9"/>
    <w:rsid w:val="005F6C1F"/>
    <w:rsid w:val="005F76C6"/>
    <w:rsid w:val="0060048A"/>
    <w:rsid w:val="00600E9F"/>
    <w:rsid w:val="00601B36"/>
    <w:rsid w:val="00602EE8"/>
    <w:rsid w:val="00604660"/>
    <w:rsid w:val="006048FD"/>
    <w:rsid w:val="00605BAD"/>
    <w:rsid w:val="006064CB"/>
    <w:rsid w:val="006072F2"/>
    <w:rsid w:val="006104E1"/>
    <w:rsid w:val="00610B22"/>
    <w:rsid w:val="00611471"/>
    <w:rsid w:val="00612BF6"/>
    <w:rsid w:val="00613AD7"/>
    <w:rsid w:val="00613F22"/>
    <w:rsid w:val="0061408C"/>
    <w:rsid w:val="00614CC1"/>
    <w:rsid w:val="00615E68"/>
    <w:rsid w:val="00620D1A"/>
    <w:rsid w:val="00622A83"/>
    <w:rsid w:val="006231FE"/>
    <w:rsid w:val="006232DD"/>
    <w:rsid w:val="006239F8"/>
    <w:rsid w:val="00624930"/>
    <w:rsid w:val="006266B2"/>
    <w:rsid w:val="00626E4C"/>
    <w:rsid w:val="006310BC"/>
    <w:rsid w:val="00631973"/>
    <w:rsid w:val="0063206C"/>
    <w:rsid w:val="0063238C"/>
    <w:rsid w:val="00632F03"/>
    <w:rsid w:val="00632FB5"/>
    <w:rsid w:val="006330CE"/>
    <w:rsid w:val="00633744"/>
    <w:rsid w:val="00633877"/>
    <w:rsid w:val="006344E5"/>
    <w:rsid w:val="00634592"/>
    <w:rsid w:val="0063473B"/>
    <w:rsid w:val="0063490C"/>
    <w:rsid w:val="006351C7"/>
    <w:rsid w:val="006368F7"/>
    <w:rsid w:val="006377D5"/>
    <w:rsid w:val="00637DDE"/>
    <w:rsid w:val="006415DB"/>
    <w:rsid w:val="00643E44"/>
    <w:rsid w:val="00643EE1"/>
    <w:rsid w:val="006459F6"/>
    <w:rsid w:val="00646AC0"/>
    <w:rsid w:val="00646FA0"/>
    <w:rsid w:val="0064700D"/>
    <w:rsid w:val="00647CE8"/>
    <w:rsid w:val="00650FD2"/>
    <w:rsid w:val="00651976"/>
    <w:rsid w:val="00651CE4"/>
    <w:rsid w:val="00651EAA"/>
    <w:rsid w:val="006526A4"/>
    <w:rsid w:val="006530EA"/>
    <w:rsid w:val="006531B2"/>
    <w:rsid w:val="0065524A"/>
    <w:rsid w:val="00656A45"/>
    <w:rsid w:val="006604DC"/>
    <w:rsid w:val="00660DBE"/>
    <w:rsid w:val="00662D14"/>
    <w:rsid w:val="006650EE"/>
    <w:rsid w:val="00672862"/>
    <w:rsid w:val="00673D7A"/>
    <w:rsid w:val="00675165"/>
    <w:rsid w:val="00675DAA"/>
    <w:rsid w:val="00676238"/>
    <w:rsid w:val="00676358"/>
    <w:rsid w:val="00676A74"/>
    <w:rsid w:val="00676DFC"/>
    <w:rsid w:val="00677A04"/>
    <w:rsid w:val="00681B6B"/>
    <w:rsid w:val="0068228F"/>
    <w:rsid w:val="0068253A"/>
    <w:rsid w:val="00683D80"/>
    <w:rsid w:val="006864EA"/>
    <w:rsid w:val="00686D08"/>
    <w:rsid w:val="00687842"/>
    <w:rsid w:val="00690F63"/>
    <w:rsid w:val="00692659"/>
    <w:rsid w:val="00692A1A"/>
    <w:rsid w:val="00694AEE"/>
    <w:rsid w:val="00695167"/>
    <w:rsid w:val="006953AA"/>
    <w:rsid w:val="006A1914"/>
    <w:rsid w:val="006A1C41"/>
    <w:rsid w:val="006A2288"/>
    <w:rsid w:val="006A2380"/>
    <w:rsid w:val="006A2429"/>
    <w:rsid w:val="006A4C70"/>
    <w:rsid w:val="006A53AE"/>
    <w:rsid w:val="006A575B"/>
    <w:rsid w:val="006A5AAF"/>
    <w:rsid w:val="006A6461"/>
    <w:rsid w:val="006A741A"/>
    <w:rsid w:val="006B09F1"/>
    <w:rsid w:val="006B172D"/>
    <w:rsid w:val="006B1975"/>
    <w:rsid w:val="006B2FCD"/>
    <w:rsid w:val="006B39F1"/>
    <w:rsid w:val="006B4C9E"/>
    <w:rsid w:val="006B535A"/>
    <w:rsid w:val="006B69AF"/>
    <w:rsid w:val="006B7988"/>
    <w:rsid w:val="006B7EE1"/>
    <w:rsid w:val="006C10F6"/>
    <w:rsid w:val="006C1E55"/>
    <w:rsid w:val="006C3222"/>
    <w:rsid w:val="006C4ADD"/>
    <w:rsid w:val="006C5D55"/>
    <w:rsid w:val="006D2831"/>
    <w:rsid w:val="006D35BA"/>
    <w:rsid w:val="006D4A36"/>
    <w:rsid w:val="006D4D47"/>
    <w:rsid w:val="006D70BA"/>
    <w:rsid w:val="006D73AC"/>
    <w:rsid w:val="006E0E7E"/>
    <w:rsid w:val="006E1888"/>
    <w:rsid w:val="006E2B76"/>
    <w:rsid w:val="006E432C"/>
    <w:rsid w:val="006E60B3"/>
    <w:rsid w:val="006E7909"/>
    <w:rsid w:val="006F17D9"/>
    <w:rsid w:val="006F18FC"/>
    <w:rsid w:val="006F25B9"/>
    <w:rsid w:val="006F339E"/>
    <w:rsid w:val="006F3634"/>
    <w:rsid w:val="006F3965"/>
    <w:rsid w:val="006F3A56"/>
    <w:rsid w:val="006F56E1"/>
    <w:rsid w:val="006F68EA"/>
    <w:rsid w:val="006F69C5"/>
    <w:rsid w:val="006F7322"/>
    <w:rsid w:val="0070106F"/>
    <w:rsid w:val="007025D8"/>
    <w:rsid w:val="007039E6"/>
    <w:rsid w:val="00704771"/>
    <w:rsid w:val="007060DB"/>
    <w:rsid w:val="007067F9"/>
    <w:rsid w:val="007103EB"/>
    <w:rsid w:val="00710508"/>
    <w:rsid w:val="00710C26"/>
    <w:rsid w:val="00711B24"/>
    <w:rsid w:val="00712B51"/>
    <w:rsid w:val="00712DE5"/>
    <w:rsid w:val="0071747A"/>
    <w:rsid w:val="007178EB"/>
    <w:rsid w:val="007207A6"/>
    <w:rsid w:val="0072207E"/>
    <w:rsid w:val="00724FBC"/>
    <w:rsid w:val="007264B2"/>
    <w:rsid w:val="00727F43"/>
    <w:rsid w:val="007307ED"/>
    <w:rsid w:val="007308C6"/>
    <w:rsid w:val="00731F99"/>
    <w:rsid w:val="00732D7B"/>
    <w:rsid w:val="00735399"/>
    <w:rsid w:val="007357E7"/>
    <w:rsid w:val="00735BF2"/>
    <w:rsid w:val="007375B5"/>
    <w:rsid w:val="0074040E"/>
    <w:rsid w:val="007408BA"/>
    <w:rsid w:val="00741974"/>
    <w:rsid w:val="00742557"/>
    <w:rsid w:val="00742956"/>
    <w:rsid w:val="007441F3"/>
    <w:rsid w:val="00745065"/>
    <w:rsid w:val="00745BAA"/>
    <w:rsid w:val="00747F1C"/>
    <w:rsid w:val="0075080D"/>
    <w:rsid w:val="007527A7"/>
    <w:rsid w:val="007530C0"/>
    <w:rsid w:val="0075344A"/>
    <w:rsid w:val="00754F29"/>
    <w:rsid w:val="0075600E"/>
    <w:rsid w:val="0075663D"/>
    <w:rsid w:val="00756C83"/>
    <w:rsid w:val="00760A63"/>
    <w:rsid w:val="00762443"/>
    <w:rsid w:val="00762DBE"/>
    <w:rsid w:val="007635A0"/>
    <w:rsid w:val="00764BB0"/>
    <w:rsid w:val="007656CE"/>
    <w:rsid w:val="00766009"/>
    <w:rsid w:val="00766BFB"/>
    <w:rsid w:val="00767F05"/>
    <w:rsid w:val="00772F25"/>
    <w:rsid w:val="00774102"/>
    <w:rsid w:val="007755E2"/>
    <w:rsid w:val="0077571D"/>
    <w:rsid w:val="00775F85"/>
    <w:rsid w:val="00776089"/>
    <w:rsid w:val="0077677C"/>
    <w:rsid w:val="00776E6E"/>
    <w:rsid w:val="007777E9"/>
    <w:rsid w:val="00781031"/>
    <w:rsid w:val="00782059"/>
    <w:rsid w:val="007829C0"/>
    <w:rsid w:val="00783948"/>
    <w:rsid w:val="0078456E"/>
    <w:rsid w:val="007870C5"/>
    <w:rsid w:val="00787F04"/>
    <w:rsid w:val="007900FB"/>
    <w:rsid w:val="00790EB1"/>
    <w:rsid w:val="0079191C"/>
    <w:rsid w:val="00791CBF"/>
    <w:rsid w:val="0079486F"/>
    <w:rsid w:val="007954C5"/>
    <w:rsid w:val="00795A13"/>
    <w:rsid w:val="00795DC1"/>
    <w:rsid w:val="0079650F"/>
    <w:rsid w:val="0079760A"/>
    <w:rsid w:val="00797AA9"/>
    <w:rsid w:val="007A00A3"/>
    <w:rsid w:val="007A3AD8"/>
    <w:rsid w:val="007A3CD7"/>
    <w:rsid w:val="007A5302"/>
    <w:rsid w:val="007A6177"/>
    <w:rsid w:val="007A7531"/>
    <w:rsid w:val="007A760E"/>
    <w:rsid w:val="007B268F"/>
    <w:rsid w:val="007B469E"/>
    <w:rsid w:val="007B59CB"/>
    <w:rsid w:val="007B6140"/>
    <w:rsid w:val="007B6CC3"/>
    <w:rsid w:val="007B72F1"/>
    <w:rsid w:val="007C0EDB"/>
    <w:rsid w:val="007C142F"/>
    <w:rsid w:val="007C2F73"/>
    <w:rsid w:val="007C5549"/>
    <w:rsid w:val="007C616B"/>
    <w:rsid w:val="007C6F2D"/>
    <w:rsid w:val="007C71F8"/>
    <w:rsid w:val="007C7A71"/>
    <w:rsid w:val="007C7DE9"/>
    <w:rsid w:val="007D045F"/>
    <w:rsid w:val="007D1287"/>
    <w:rsid w:val="007D16ED"/>
    <w:rsid w:val="007D2FDB"/>
    <w:rsid w:val="007D4014"/>
    <w:rsid w:val="007D4AFA"/>
    <w:rsid w:val="007D50AA"/>
    <w:rsid w:val="007D5C85"/>
    <w:rsid w:val="007D6AE9"/>
    <w:rsid w:val="007D6B9E"/>
    <w:rsid w:val="007E39BD"/>
    <w:rsid w:val="007E3D37"/>
    <w:rsid w:val="007E44E9"/>
    <w:rsid w:val="007E4A20"/>
    <w:rsid w:val="007E56CB"/>
    <w:rsid w:val="007E6CFA"/>
    <w:rsid w:val="007E760A"/>
    <w:rsid w:val="007F2C72"/>
    <w:rsid w:val="007F39F7"/>
    <w:rsid w:val="007F6C3E"/>
    <w:rsid w:val="0080174C"/>
    <w:rsid w:val="00801D18"/>
    <w:rsid w:val="00802A1C"/>
    <w:rsid w:val="008035B5"/>
    <w:rsid w:val="008035DA"/>
    <w:rsid w:val="00803649"/>
    <w:rsid w:val="008038A8"/>
    <w:rsid w:val="00810C52"/>
    <w:rsid w:val="00815AF8"/>
    <w:rsid w:val="00815D6F"/>
    <w:rsid w:val="008165CA"/>
    <w:rsid w:val="008171FC"/>
    <w:rsid w:val="00817D0B"/>
    <w:rsid w:val="00817FA8"/>
    <w:rsid w:val="008200CC"/>
    <w:rsid w:val="008201E4"/>
    <w:rsid w:val="00821569"/>
    <w:rsid w:val="008222AB"/>
    <w:rsid w:val="00823FFB"/>
    <w:rsid w:val="0082465D"/>
    <w:rsid w:val="008247B4"/>
    <w:rsid w:val="00827559"/>
    <w:rsid w:val="008276EE"/>
    <w:rsid w:val="008311D8"/>
    <w:rsid w:val="00831F78"/>
    <w:rsid w:val="00833D51"/>
    <w:rsid w:val="0083567E"/>
    <w:rsid w:val="00836560"/>
    <w:rsid w:val="0083682D"/>
    <w:rsid w:val="00836D35"/>
    <w:rsid w:val="00837719"/>
    <w:rsid w:val="008418E2"/>
    <w:rsid w:val="00842AB0"/>
    <w:rsid w:val="008441EA"/>
    <w:rsid w:val="00844BB5"/>
    <w:rsid w:val="008452E8"/>
    <w:rsid w:val="00845BD1"/>
    <w:rsid w:val="00846E8A"/>
    <w:rsid w:val="0085005A"/>
    <w:rsid w:val="00850D60"/>
    <w:rsid w:val="00850EF2"/>
    <w:rsid w:val="00852741"/>
    <w:rsid w:val="00852EB5"/>
    <w:rsid w:val="008544AE"/>
    <w:rsid w:val="00854FB4"/>
    <w:rsid w:val="008551E7"/>
    <w:rsid w:val="008553BF"/>
    <w:rsid w:val="00855F21"/>
    <w:rsid w:val="0085629D"/>
    <w:rsid w:val="00856C91"/>
    <w:rsid w:val="00856E68"/>
    <w:rsid w:val="0085729B"/>
    <w:rsid w:val="008605E9"/>
    <w:rsid w:val="0086159E"/>
    <w:rsid w:val="00861692"/>
    <w:rsid w:val="00862773"/>
    <w:rsid w:val="00863CE7"/>
    <w:rsid w:val="00863FFD"/>
    <w:rsid w:val="00866F41"/>
    <w:rsid w:val="008676B8"/>
    <w:rsid w:val="00867A18"/>
    <w:rsid w:val="00870619"/>
    <w:rsid w:val="008712A5"/>
    <w:rsid w:val="0087297A"/>
    <w:rsid w:val="00873EE0"/>
    <w:rsid w:val="0087433D"/>
    <w:rsid w:val="00875936"/>
    <w:rsid w:val="00875CB7"/>
    <w:rsid w:val="008777DE"/>
    <w:rsid w:val="00877D42"/>
    <w:rsid w:val="00881C87"/>
    <w:rsid w:val="008829EE"/>
    <w:rsid w:val="0088343F"/>
    <w:rsid w:val="00883841"/>
    <w:rsid w:val="008853E0"/>
    <w:rsid w:val="00887611"/>
    <w:rsid w:val="00890E08"/>
    <w:rsid w:val="0089135E"/>
    <w:rsid w:val="008919D6"/>
    <w:rsid w:val="0089277D"/>
    <w:rsid w:val="008929C7"/>
    <w:rsid w:val="00893E14"/>
    <w:rsid w:val="00895EF9"/>
    <w:rsid w:val="00896EF4"/>
    <w:rsid w:val="00897AEE"/>
    <w:rsid w:val="00897E41"/>
    <w:rsid w:val="008A14C9"/>
    <w:rsid w:val="008A1EA3"/>
    <w:rsid w:val="008A2536"/>
    <w:rsid w:val="008A2A0C"/>
    <w:rsid w:val="008A34B8"/>
    <w:rsid w:val="008A4AE9"/>
    <w:rsid w:val="008A55AF"/>
    <w:rsid w:val="008A7E80"/>
    <w:rsid w:val="008B1F16"/>
    <w:rsid w:val="008B2523"/>
    <w:rsid w:val="008B3C0F"/>
    <w:rsid w:val="008B47C2"/>
    <w:rsid w:val="008B6927"/>
    <w:rsid w:val="008B7560"/>
    <w:rsid w:val="008B7B4C"/>
    <w:rsid w:val="008C1871"/>
    <w:rsid w:val="008C1A27"/>
    <w:rsid w:val="008C5016"/>
    <w:rsid w:val="008C626F"/>
    <w:rsid w:val="008C6629"/>
    <w:rsid w:val="008C6CDC"/>
    <w:rsid w:val="008C700A"/>
    <w:rsid w:val="008C70E1"/>
    <w:rsid w:val="008C758A"/>
    <w:rsid w:val="008C7712"/>
    <w:rsid w:val="008C78E0"/>
    <w:rsid w:val="008D18F6"/>
    <w:rsid w:val="008D1931"/>
    <w:rsid w:val="008D1EC3"/>
    <w:rsid w:val="008D1EC5"/>
    <w:rsid w:val="008D20E5"/>
    <w:rsid w:val="008D3AD1"/>
    <w:rsid w:val="008D4A7E"/>
    <w:rsid w:val="008D4C9E"/>
    <w:rsid w:val="008D658F"/>
    <w:rsid w:val="008D6C71"/>
    <w:rsid w:val="008D718E"/>
    <w:rsid w:val="008D7261"/>
    <w:rsid w:val="008D7FC4"/>
    <w:rsid w:val="008E4C70"/>
    <w:rsid w:val="008E4E04"/>
    <w:rsid w:val="008E516C"/>
    <w:rsid w:val="008E5535"/>
    <w:rsid w:val="008E60CB"/>
    <w:rsid w:val="008E7164"/>
    <w:rsid w:val="008F2D3A"/>
    <w:rsid w:val="008F3CE8"/>
    <w:rsid w:val="008F3EDD"/>
    <w:rsid w:val="008F5F7F"/>
    <w:rsid w:val="008F67C9"/>
    <w:rsid w:val="009015ED"/>
    <w:rsid w:val="00903BA2"/>
    <w:rsid w:val="009042AC"/>
    <w:rsid w:val="00906887"/>
    <w:rsid w:val="00906E1C"/>
    <w:rsid w:val="00907904"/>
    <w:rsid w:val="009117FA"/>
    <w:rsid w:val="00911C14"/>
    <w:rsid w:val="00912BD5"/>
    <w:rsid w:val="00913A29"/>
    <w:rsid w:val="00913C59"/>
    <w:rsid w:val="00914456"/>
    <w:rsid w:val="00916CB5"/>
    <w:rsid w:val="00917966"/>
    <w:rsid w:val="00917B18"/>
    <w:rsid w:val="00917E18"/>
    <w:rsid w:val="00920275"/>
    <w:rsid w:val="009203FA"/>
    <w:rsid w:val="0092169F"/>
    <w:rsid w:val="009238D2"/>
    <w:rsid w:val="009246B7"/>
    <w:rsid w:val="009254C5"/>
    <w:rsid w:val="00926E5C"/>
    <w:rsid w:val="009306C7"/>
    <w:rsid w:val="00930F52"/>
    <w:rsid w:val="0093109B"/>
    <w:rsid w:val="00932748"/>
    <w:rsid w:val="009327ED"/>
    <w:rsid w:val="00934048"/>
    <w:rsid w:val="0093471B"/>
    <w:rsid w:val="00935201"/>
    <w:rsid w:val="00936ABF"/>
    <w:rsid w:val="00936DDE"/>
    <w:rsid w:val="0093773A"/>
    <w:rsid w:val="00937988"/>
    <w:rsid w:val="0094032B"/>
    <w:rsid w:val="00940D0E"/>
    <w:rsid w:val="009411C0"/>
    <w:rsid w:val="009416F9"/>
    <w:rsid w:val="00941D0D"/>
    <w:rsid w:val="00941D8A"/>
    <w:rsid w:val="00942632"/>
    <w:rsid w:val="009427E5"/>
    <w:rsid w:val="00944912"/>
    <w:rsid w:val="00944F82"/>
    <w:rsid w:val="00945B2F"/>
    <w:rsid w:val="00946F9B"/>
    <w:rsid w:val="009470CD"/>
    <w:rsid w:val="009564CB"/>
    <w:rsid w:val="00957C55"/>
    <w:rsid w:val="00960371"/>
    <w:rsid w:val="0096059D"/>
    <w:rsid w:val="00961DA7"/>
    <w:rsid w:val="009622BC"/>
    <w:rsid w:val="009644AE"/>
    <w:rsid w:val="00964C7E"/>
    <w:rsid w:val="009661E1"/>
    <w:rsid w:val="0096649D"/>
    <w:rsid w:val="009666AA"/>
    <w:rsid w:val="00966902"/>
    <w:rsid w:val="00966924"/>
    <w:rsid w:val="00967EC2"/>
    <w:rsid w:val="00970EF6"/>
    <w:rsid w:val="009710F5"/>
    <w:rsid w:val="0097151F"/>
    <w:rsid w:val="009723D8"/>
    <w:rsid w:val="00972B85"/>
    <w:rsid w:val="0097500C"/>
    <w:rsid w:val="009804B9"/>
    <w:rsid w:val="00982834"/>
    <w:rsid w:val="00982EE5"/>
    <w:rsid w:val="00983332"/>
    <w:rsid w:val="009841C3"/>
    <w:rsid w:val="009842C8"/>
    <w:rsid w:val="00985A2F"/>
    <w:rsid w:val="00985BFE"/>
    <w:rsid w:val="009906AF"/>
    <w:rsid w:val="009917B5"/>
    <w:rsid w:val="009918F9"/>
    <w:rsid w:val="00992189"/>
    <w:rsid w:val="009962B7"/>
    <w:rsid w:val="009964DF"/>
    <w:rsid w:val="009A1DA3"/>
    <w:rsid w:val="009A2B63"/>
    <w:rsid w:val="009A50FC"/>
    <w:rsid w:val="009A53A4"/>
    <w:rsid w:val="009A69AD"/>
    <w:rsid w:val="009A7A43"/>
    <w:rsid w:val="009A7C5E"/>
    <w:rsid w:val="009B14A4"/>
    <w:rsid w:val="009B2344"/>
    <w:rsid w:val="009B47A1"/>
    <w:rsid w:val="009B74F3"/>
    <w:rsid w:val="009B7B14"/>
    <w:rsid w:val="009C0E57"/>
    <w:rsid w:val="009C15AD"/>
    <w:rsid w:val="009C1F2A"/>
    <w:rsid w:val="009C4180"/>
    <w:rsid w:val="009C45BF"/>
    <w:rsid w:val="009C4E79"/>
    <w:rsid w:val="009C595A"/>
    <w:rsid w:val="009C5DE8"/>
    <w:rsid w:val="009C67A8"/>
    <w:rsid w:val="009D0B65"/>
    <w:rsid w:val="009D10E2"/>
    <w:rsid w:val="009D17AD"/>
    <w:rsid w:val="009D1E83"/>
    <w:rsid w:val="009D26E6"/>
    <w:rsid w:val="009D355C"/>
    <w:rsid w:val="009D5984"/>
    <w:rsid w:val="009D7E5B"/>
    <w:rsid w:val="009E0359"/>
    <w:rsid w:val="009E0A48"/>
    <w:rsid w:val="009E0C8D"/>
    <w:rsid w:val="009E4B40"/>
    <w:rsid w:val="009E5179"/>
    <w:rsid w:val="009E6DA1"/>
    <w:rsid w:val="009E770E"/>
    <w:rsid w:val="009F2070"/>
    <w:rsid w:val="009F2973"/>
    <w:rsid w:val="009F3809"/>
    <w:rsid w:val="009F41BF"/>
    <w:rsid w:val="00A00DBD"/>
    <w:rsid w:val="00A01FC5"/>
    <w:rsid w:val="00A02B4F"/>
    <w:rsid w:val="00A02B6C"/>
    <w:rsid w:val="00A033F9"/>
    <w:rsid w:val="00A03F3F"/>
    <w:rsid w:val="00A1000A"/>
    <w:rsid w:val="00A1173B"/>
    <w:rsid w:val="00A11968"/>
    <w:rsid w:val="00A11C12"/>
    <w:rsid w:val="00A11E87"/>
    <w:rsid w:val="00A126F9"/>
    <w:rsid w:val="00A13266"/>
    <w:rsid w:val="00A132A5"/>
    <w:rsid w:val="00A13C98"/>
    <w:rsid w:val="00A13EDE"/>
    <w:rsid w:val="00A14881"/>
    <w:rsid w:val="00A14998"/>
    <w:rsid w:val="00A159E0"/>
    <w:rsid w:val="00A16348"/>
    <w:rsid w:val="00A16F01"/>
    <w:rsid w:val="00A1759A"/>
    <w:rsid w:val="00A17E3E"/>
    <w:rsid w:val="00A2028D"/>
    <w:rsid w:val="00A20498"/>
    <w:rsid w:val="00A208BA"/>
    <w:rsid w:val="00A211D5"/>
    <w:rsid w:val="00A21A62"/>
    <w:rsid w:val="00A22B83"/>
    <w:rsid w:val="00A22F79"/>
    <w:rsid w:val="00A23B4A"/>
    <w:rsid w:val="00A23BE7"/>
    <w:rsid w:val="00A23D10"/>
    <w:rsid w:val="00A2408D"/>
    <w:rsid w:val="00A2615A"/>
    <w:rsid w:val="00A273B4"/>
    <w:rsid w:val="00A3254B"/>
    <w:rsid w:val="00A334E5"/>
    <w:rsid w:val="00A3397F"/>
    <w:rsid w:val="00A34755"/>
    <w:rsid w:val="00A3614E"/>
    <w:rsid w:val="00A36B0E"/>
    <w:rsid w:val="00A377F2"/>
    <w:rsid w:val="00A37EAD"/>
    <w:rsid w:val="00A40D29"/>
    <w:rsid w:val="00A41EA8"/>
    <w:rsid w:val="00A42357"/>
    <w:rsid w:val="00A4265C"/>
    <w:rsid w:val="00A42FAD"/>
    <w:rsid w:val="00A43629"/>
    <w:rsid w:val="00A43DCC"/>
    <w:rsid w:val="00A4468F"/>
    <w:rsid w:val="00A506D0"/>
    <w:rsid w:val="00A50924"/>
    <w:rsid w:val="00A5182C"/>
    <w:rsid w:val="00A518B3"/>
    <w:rsid w:val="00A51F3E"/>
    <w:rsid w:val="00A52E10"/>
    <w:rsid w:val="00A54F1A"/>
    <w:rsid w:val="00A559F0"/>
    <w:rsid w:val="00A561B6"/>
    <w:rsid w:val="00A56342"/>
    <w:rsid w:val="00A56367"/>
    <w:rsid w:val="00A57788"/>
    <w:rsid w:val="00A57B1A"/>
    <w:rsid w:val="00A602B5"/>
    <w:rsid w:val="00A61B4D"/>
    <w:rsid w:val="00A61DCB"/>
    <w:rsid w:val="00A62006"/>
    <w:rsid w:val="00A6254B"/>
    <w:rsid w:val="00A62EAA"/>
    <w:rsid w:val="00A6336A"/>
    <w:rsid w:val="00A65A15"/>
    <w:rsid w:val="00A66744"/>
    <w:rsid w:val="00A71467"/>
    <w:rsid w:val="00A73B0B"/>
    <w:rsid w:val="00A73EC6"/>
    <w:rsid w:val="00A77B5D"/>
    <w:rsid w:val="00A77D7D"/>
    <w:rsid w:val="00A80113"/>
    <w:rsid w:val="00A80A8F"/>
    <w:rsid w:val="00A80F3C"/>
    <w:rsid w:val="00A812F0"/>
    <w:rsid w:val="00A815FF"/>
    <w:rsid w:val="00A81B09"/>
    <w:rsid w:val="00A81C40"/>
    <w:rsid w:val="00A81DDC"/>
    <w:rsid w:val="00A827CC"/>
    <w:rsid w:val="00A82CAF"/>
    <w:rsid w:val="00A847A8"/>
    <w:rsid w:val="00A84D02"/>
    <w:rsid w:val="00A85070"/>
    <w:rsid w:val="00A8545C"/>
    <w:rsid w:val="00A85FDE"/>
    <w:rsid w:val="00A8603C"/>
    <w:rsid w:val="00A86430"/>
    <w:rsid w:val="00A87495"/>
    <w:rsid w:val="00A900C0"/>
    <w:rsid w:val="00A9051C"/>
    <w:rsid w:val="00A90A2B"/>
    <w:rsid w:val="00A90BC0"/>
    <w:rsid w:val="00A921BF"/>
    <w:rsid w:val="00A936C6"/>
    <w:rsid w:val="00A93AB9"/>
    <w:rsid w:val="00A93E88"/>
    <w:rsid w:val="00A95A98"/>
    <w:rsid w:val="00A95DD1"/>
    <w:rsid w:val="00A97136"/>
    <w:rsid w:val="00A9757D"/>
    <w:rsid w:val="00A97E8A"/>
    <w:rsid w:val="00AA2848"/>
    <w:rsid w:val="00AA324F"/>
    <w:rsid w:val="00AA354C"/>
    <w:rsid w:val="00AA37C8"/>
    <w:rsid w:val="00AA51F2"/>
    <w:rsid w:val="00AA57AA"/>
    <w:rsid w:val="00AA57C5"/>
    <w:rsid w:val="00AA5FCF"/>
    <w:rsid w:val="00AA6AAF"/>
    <w:rsid w:val="00AB075F"/>
    <w:rsid w:val="00AB2BE9"/>
    <w:rsid w:val="00AB39C4"/>
    <w:rsid w:val="00AB3A9D"/>
    <w:rsid w:val="00AB5667"/>
    <w:rsid w:val="00AB78C4"/>
    <w:rsid w:val="00AC0EF2"/>
    <w:rsid w:val="00AC1533"/>
    <w:rsid w:val="00AC163A"/>
    <w:rsid w:val="00AC1F98"/>
    <w:rsid w:val="00AC42DF"/>
    <w:rsid w:val="00AC4E3C"/>
    <w:rsid w:val="00AD23AD"/>
    <w:rsid w:val="00AD39A3"/>
    <w:rsid w:val="00AD484D"/>
    <w:rsid w:val="00AD5D6C"/>
    <w:rsid w:val="00AD5D86"/>
    <w:rsid w:val="00AD635A"/>
    <w:rsid w:val="00AD6A9A"/>
    <w:rsid w:val="00AD7A73"/>
    <w:rsid w:val="00AE01A3"/>
    <w:rsid w:val="00AE0FEC"/>
    <w:rsid w:val="00AE3043"/>
    <w:rsid w:val="00AE3C24"/>
    <w:rsid w:val="00AE50A4"/>
    <w:rsid w:val="00AF0818"/>
    <w:rsid w:val="00AF246A"/>
    <w:rsid w:val="00AF2578"/>
    <w:rsid w:val="00AF2CAF"/>
    <w:rsid w:val="00AF4D26"/>
    <w:rsid w:val="00AF6063"/>
    <w:rsid w:val="00AF6A27"/>
    <w:rsid w:val="00B00024"/>
    <w:rsid w:val="00B00FEA"/>
    <w:rsid w:val="00B01EF6"/>
    <w:rsid w:val="00B04361"/>
    <w:rsid w:val="00B05189"/>
    <w:rsid w:val="00B05462"/>
    <w:rsid w:val="00B06825"/>
    <w:rsid w:val="00B10E3F"/>
    <w:rsid w:val="00B121AE"/>
    <w:rsid w:val="00B15333"/>
    <w:rsid w:val="00B1543A"/>
    <w:rsid w:val="00B16335"/>
    <w:rsid w:val="00B16D4F"/>
    <w:rsid w:val="00B21C71"/>
    <w:rsid w:val="00B237A2"/>
    <w:rsid w:val="00B239E6"/>
    <w:rsid w:val="00B23B9B"/>
    <w:rsid w:val="00B263D9"/>
    <w:rsid w:val="00B26775"/>
    <w:rsid w:val="00B27AD8"/>
    <w:rsid w:val="00B31068"/>
    <w:rsid w:val="00B31380"/>
    <w:rsid w:val="00B32049"/>
    <w:rsid w:val="00B33324"/>
    <w:rsid w:val="00B37507"/>
    <w:rsid w:val="00B37C9C"/>
    <w:rsid w:val="00B40D05"/>
    <w:rsid w:val="00B41D95"/>
    <w:rsid w:val="00B41F9B"/>
    <w:rsid w:val="00B430F1"/>
    <w:rsid w:val="00B43509"/>
    <w:rsid w:val="00B43F38"/>
    <w:rsid w:val="00B4411E"/>
    <w:rsid w:val="00B4412E"/>
    <w:rsid w:val="00B441F9"/>
    <w:rsid w:val="00B452ED"/>
    <w:rsid w:val="00B45949"/>
    <w:rsid w:val="00B46E5C"/>
    <w:rsid w:val="00B46F69"/>
    <w:rsid w:val="00B47F53"/>
    <w:rsid w:val="00B5013B"/>
    <w:rsid w:val="00B50302"/>
    <w:rsid w:val="00B504E0"/>
    <w:rsid w:val="00B50666"/>
    <w:rsid w:val="00B51C84"/>
    <w:rsid w:val="00B52314"/>
    <w:rsid w:val="00B52FEA"/>
    <w:rsid w:val="00B53210"/>
    <w:rsid w:val="00B55697"/>
    <w:rsid w:val="00B5587C"/>
    <w:rsid w:val="00B573AE"/>
    <w:rsid w:val="00B576CB"/>
    <w:rsid w:val="00B60246"/>
    <w:rsid w:val="00B61153"/>
    <w:rsid w:val="00B6182D"/>
    <w:rsid w:val="00B67787"/>
    <w:rsid w:val="00B67BE8"/>
    <w:rsid w:val="00B7025C"/>
    <w:rsid w:val="00B71CF4"/>
    <w:rsid w:val="00B72C2E"/>
    <w:rsid w:val="00B73698"/>
    <w:rsid w:val="00B73C76"/>
    <w:rsid w:val="00B7436C"/>
    <w:rsid w:val="00B74746"/>
    <w:rsid w:val="00B74985"/>
    <w:rsid w:val="00B74D78"/>
    <w:rsid w:val="00B7536F"/>
    <w:rsid w:val="00B75E10"/>
    <w:rsid w:val="00B76EBE"/>
    <w:rsid w:val="00B770A8"/>
    <w:rsid w:val="00B80AAB"/>
    <w:rsid w:val="00B81366"/>
    <w:rsid w:val="00B81BC0"/>
    <w:rsid w:val="00B82784"/>
    <w:rsid w:val="00B83503"/>
    <w:rsid w:val="00B839E2"/>
    <w:rsid w:val="00B85A3A"/>
    <w:rsid w:val="00B860D5"/>
    <w:rsid w:val="00B8658D"/>
    <w:rsid w:val="00B90018"/>
    <w:rsid w:val="00B9162A"/>
    <w:rsid w:val="00B94035"/>
    <w:rsid w:val="00B94B24"/>
    <w:rsid w:val="00B95CA2"/>
    <w:rsid w:val="00B95E72"/>
    <w:rsid w:val="00B95EAE"/>
    <w:rsid w:val="00B971B4"/>
    <w:rsid w:val="00B97305"/>
    <w:rsid w:val="00BA06E1"/>
    <w:rsid w:val="00BA0BBE"/>
    <w:rsid w:val="00BA2611"/>
    <w:rsid w:val="00BA44C6"/>
    <w:rsid w:val="00BA4B4C"/>
    <w:rsid w:val="00BA4E3C"/>
    <w:rsid w:val="00BA64F2"/>
    <w:rsid w:val="00BA6555"/>
    <w:rsid w:val="00BA6BC6"/>
    <w:rsid w:val="00BA768A"/>
    <w:rsid w:val="00BA7B8B"/>
    <w:rsid w:val="00BB0CD3"/>
    <w:rsid w:val="00BB3A0C"/>
    <w:rsid w:val="00BB5BAF"/>
    <w:rsid w:val="00BB778C"/>
    <w:rsid w:val="00BC16FD"/>
    <w:rsid w:val="00BC182F"/>
    <w:rsid w:val="00BC37FC"/>
    <w:rsid w:val="00BC3DB1"/>
    <w:rsid w:val="00BC4E72"/>
    <w:rsid w:val="00BC68C9"/>
    <w:rsid w:val="00BC70E5"/>
    <w:rsid w:val="00BD0342"/>
    <w:rsid w:val="00BD069B"/>
    <w:rsid w:val="00BD0B6F"/>
    <w:rsid w:val="00BD0BA1"/>
    <w:rsid w:val="00BD1081"/>
    <w:rsid w:val="00BD113B"/>
    <w:rsid w:val="00BD1A72"/>
    <w:rsid w:val="00BD27F4"/>
    <w:rsid w:val="00BD5094"/>
    <w:rsid w:val="00BD53C9"/>
    <w:rsid w:val="00BE07EE"/>
    <w:rsid w:val="00BE0B17"/>
    <w:rsid w:val="00BE0EC6"/>
    <w:rsid w:val="00BE2883"/>
    <w:rsid w:val="00BE3040"/>
    <w:rsid w:val="00BE37BD"/>
    <w:rsid w:val="00BE6655"/>
    <w:rsid w:val="00BE695C"/>
    <w:rsid w:val="00BE71DF"/>
    <w:rsid w:val="00BF02B6"/>
    <w:rsid w:val="00BF081E"/>
    <w:rsid w:val="00BF11AC"/>
    <w:rsid w:val="00BF1496"/>
    <w:rsid w:val="00BF2731"/>
    <w:rsid w:val="00BF3B38"/>
    <w:rsid w:val="00BF428B"/>
    <w:rsid w:val="00C00660"/>
    <w:rsid w:val="00C00808"/>
    <w:rsid w:val="00C019E8"/>
    <w:rsid w:val="00C028FC"/>
    <w:rsid w:val="00C03238"/>
    <w:rsid w:val="00C03A5B"/>
    <w:rsid w:val="00C03FBF"/>
    <w:rsid w:val="00C03FFF"/>
    <w:rsid w:val="00C04407"/>
    <w:rsid w:val="00C04C54"/>
    <w:rsid w:val="00C06B3D"/>
    <w:rsid w:val="00C1035A"/>
    <w:rsid w:val="00C121F4"/>
    <w:rsid w:val="00C12F90"/>
    <w:rsid w:val="00C1419D"/>
    <w:rsid w:val="00C17032"/>
    <w:rsid w:val="00C173C0"/>
    <w:rsid w:val="00C17623"/>
    <w:rsid w:val="00C21B3A"/>
    <w:rsid w:val="00C226FE"/>
    <w:rsid w:val="00C23D75"/>
    <w:rsid w:val="00C241B4"/>
    <w:rsid w:val="00C24849"/>
    <w:rsid w:val="00C24B78"/>
    <w:rsid w:val="00C25D35"/>
    <w:rsid w:val="00C25DB8"/>
    <w:rsid w:val="00C25DDC"/>
    <w:rsid w:val="00C26D00"/>
    <w:rsid w:val="00C27456"/>
    <w:rsid w:val="00C30033"/>
    <w:rsid w:val="00C32D28"/>
    <w:rsid w:val="00C33756"/>
    <w:rsid w:val="00C33CAC"/>
    <w:rsid w:val="00C34319"/>
    <w:rsid w:val="00C34320"/>
    <w:rsid w:val="00C35530"/>
    <w:rsid w:val="00C36907"/>
    <w:rsid w:val="00C3700C"/>
    <w:rsid w:val="00C37A82"/>
    <w:rsid w:val="00C408E9"/>
    <w:rsid w:val="00C409CF"/>
    <w:rsid w:val="00C40CBF"/>
    <w:rsid w:val="00C41793"/>
    <w:rsid w:val="00C4279F"/>
    <w:rsid w:val="00C427A6"/>
    <w:rsid w:val="00C436EE"/>
    <w:rsid w:val="00C44932"/>
    <w:rsid w:val="00C46BD9"/>
    <w:rsid w:val="00C47E06"/>
    <w:rsid w:val="00C47E39"/>
    <w:rsid w:val="00C506B3"/>
    <w:rsid w:val="00C50ED4"/>
    <w:rsid w:val="00C5212D"/>
    <w:rsid w:val="00C53054"/>
    <w:rsid w:val="00C53AEF"/>
    <w:rsid w:val="00C55798"/>
    <w:rsid w:val="00C57C13"/>
    <w:rsid w:val="00C61B5A"/>
    <w:rsid w:val="00C62D2C"/>
    <w:rsid w:val="00C62FDD"/>
    <w:rsid w:val="00C63612"/>
    <w:rsid w:val="00C63E04"/>
    <w:rsid w:val="00C649F2"/>
    <w:rsid w:val="00C6540C"/>
    <w:rsid w:val="00C65ADB"/>
    <w:rsid w:val="00C665B5"/>
    <w:rsid w:val="00C66A33"/>
    <w:rsid w:val="00C70AD5"/>
    <w:rsid w:val="00C7196A"/>
    <w:rsid w:val="00C719F7"/>
    <w:rsid w:val="00C71D75"/>
    <w:rsid w:val="00C72CAD"/>
    <w:rsid w:val="00C7658E"/>
    <w:rsid w:val="00C8091F"/>
    <w:rsid w:val="00C81686"/>
    <w:rsid w:val="00C82539"/>
    <w:rsid w:val="00C82971"/>
    <w:rsid w:val="00C83200"/>
    <w:rsid w:val="00C848EC"/>
    <w:rsid w:val="00C8511E"/>
    <w:rsid w:val="00C851E4"/>
    <w:rsid w:val="00C86399"/>
    <w:rsid w:val="00C87E8B"/>
    <w:rsid w:val="00C90236"/>
    <w:rsid w:val="00C905FA"/>
    <w:rsid w:val="00C91197"/>
    <w:rsid w:val="00C9143E"/>
    <w:rsid w:val="00C9182D"/>
    <w:rsid w:val="00C9262A"/>
    <w:rsid w:val="00C94D3A"/>
    <w:rsid w:val="00C96E14"/>
    <w:rsid w:val="00C9757D"/>
    <w:rsid w:val="00CA0038"/>
    <w:rsid w:val="00CA191D"/>
    <w:rsid w:val="00CA21C8"/>
    <w:rsid w:val="00CA3097"/>
    <w:rsid w:val="00CA30A5"/>
    <w:rsid w:val="00CA389D"/>
    <w:rsid w:val="00CA38E9"/>
    <w:rsid w:val="00CB0D91"/>
    <w:rsid w:val="00CB0F03"/>
    <w:rsid w:val="00CB242B"/>
    <w:rsid w:val="00CB3D74"/>
    <w:rsid w:val="00CB41CE"/>
    <w:rsid w:val="00CB6046"/>
    <w:rsid w:val="00CB6D54"/>
    <w:rsid w:val="00CB7159"/>
    <w:rsid w:val="00CB7437"/>
    <w:rsid w:val="00CC0CCA"/>
    <w:rsid w:val="00CC1E4B"/>
    <w:rsid w:val="00CC1FEE"/>
    <w:rsid w:val="00CC39FA"/>
    <w:rsid w:val="00CC4545"/>
    <w:rsid w:val="00CC6A4E"/>
    <w:rsid w:val="00CC7C17"/>
    <w:rsid w:val="00CD1385"/>
    <w:rsid w:val="00CD337B"/>
    <w:rsid w:val="00CD5280"/>
    <w:rsid w:val="00CD5B7F"/>
    <w:rsid w:val="00CD5EE4"/>
    <w:rsid w:val="00CD7823"/>
    <w:rsid w:val="00CE2349"/>
    <w:rsid w:val="00CE23F7"/>
    <w:rsid w:val="00CE3815"/>
    <w:rsid w:val="00CE3A05"/>
    <w:rsid w:val="00CE4DBB"/>
    <w:rsid w:val="00CF21E1"/>
    <w:rsid w:val="00CF2F06"/>
    <w:rsid w:val="00CF3823"/>
    <w:rsid w:val="00CF48FB"/>
    <w:rsid w:val="00D00787"/>
    <w:rsid w:val="00D01E77"/>
    <w:rsid w:val="00D03437"/>
    <w:rsid w:val="00D05ED1"/>
    <w:rsid w:val="00D06687"/>
    <w:rsid w:val="00D06B8C"/>
    <w:rsid w:val="00D12010"/>
    <w:rsid w:val="00D1249F"/>
    <w:rsid w:val="00D12DFC"/>
    <w:rsid w:val="00D13FA6"/>
    <w:rsid w:val="00D159F3"/>
    <w:rsid w:val="00D16C4B"/>
    <w:rsid w:val="00D16CFC"/>
    <w:rsid w:val="00D17435"/>
    <w:rsid w:val="00D2017B"/>
    <w:rsid w:val="00D2069B"/>
    <w:rsid w:val="00D207ED"/>
    <w:rsid w:val="00D2091D"/>
    <w:rsid w:val="00D20C73"/>
    <w:rsid w:val="00D20F33"/>
    <w:rsid w:val="00D217E8"/>
    <w:rsid w:val="00D22399"/>
    <w:rsid w:val="00D24947"/>
    <w:rsid w:val="00D267E9"/>
    <w:rsid w:val="00D318D0"/>
    <w:rsid w:val="00D31C99"/>
    <w:rsid w:val="00D31E8A"/>
    <w:rsid w:val="00D339DB"/>
    <w:rsid w:val="00D33D9C"/>
    <w:rsid w:val="00D358C2"/>
    <w:rsid w:val="00D35DB2"/>
    <w:rsid w:val="00D35DBB"/>
    <w:rsid w:val="00D36AAE"/>
    <w:rsid w:val="00D41209"/>
    <w:rsid w:val="00D41841"/>
    <w:rsid w:val="00D432C7"/>
    <w:rsid w:val="00D434BA"/>
    <w:rsid w:val="00D43A33"/>
    <w:rsid w:val="00D44522"/>
    <w:rsid w:val="00D449A4"/>
    <w:rsid w:val="00D46196"/>
    <w:rsid w:val="00D46262"/>
    <w:rsid w:val="00D46794"/>
    <w:rsid w:val="00D47510"/>
    <w:rsid w:val="00D47AD7"/>
    <w:rsid w:val="00D50913"/>
    <w:rsid w:val="00D509C5"/>
    <w:rsid w:val="00D50F01"/>
    <w:rsid w:val="00D51F0B"/>
    <w:rsid w:val="00D5266C"/>
    <w:rsid w:val="00D53545"/>
    <w:rsid w:val="00D5363A"/>
    <w:rsid w:val="00D54613"/>
    <w:rsid w:val="00D57578"/>
    <w:rsid w:val="00D62582"/>
    <w:rsid w:val="00D633B5"/>
    <w:rsid w:val="00D63BA7"/>
    <w:rsid w:val="00D63DF5"/>
    <w:rsid w:val="00D63E9A"/>
    <w:rsid w:val="00D648C4"/>
    <w:rsid w:val="00D65B2C"/>
    <w:rsid w:val="00D67D69"/>
    <w:rsid w:val="00D7116A"/>
    <w:rsid w:val="00D711AD"/>
    <w:rsid w:val="00D72DD0"/>
    <w:rsid w:val="00D74300"/>
    <w:rsid w:val="00D74851"/>
    <w:rsid w:val="00D76106"/>
    <w:rsid w:val="00D85545"/>
    <w:rsid w:val="00D86744"/>
    <w:rsid w:val="00D877FD"/>
    <w:rsid w:val="00D91948"/>
    <w:rsid w:val="00D9206F"/>
    <w:rsid w:val="00D922DD"/>
    <w:rsid w:val="00D933BA"/>
    <w:rsid w:val="00D943E6"/>
    <w:rsid w:val="00D951C1"/>
    <w:rsid w:val="00D9589A"/>
    <w:rsid w:val="00D959FC"/>
    <w:rsid w:val="00D966AE"/>
    <w:rsid w:val="00D96ABA"/>
    <w:rsid w:val="00D96E58"/>
    <w:rsid w:val="00DA03F5"/>
    <w:rsid w:val="00DA048D"/>
    <w:rsid w:val="00DA163F"/>
    <w:rsid w:val="00DA2842"/>
    <w:rsid w:val="00DA332B"/>
    <w:rsid w:val="00DA3947"/>
    <w:rsid w:val="00DA3BEC"/>
    <w:rsid w:val="00DA4619"/>
    <w:rsid w:val="00DA4D2C"/>
    <w:rsid w:val="00DA5C6D"/>
    <w:rsid w:val="00DA6C59"/>
    <w:rsid w:val="00DB0050"/>
    <w:rsid w:val="00DB0BDC"/>
    <w:rsid w:val="00DB23E3"/>
    <w:rsid w:val="00DB5330"/>
    <w:rsid w:val="00DC0ED8"/>
    <w:rsid w:val="00DC15B8"/>
    <w:rsid w:val="00DC32CE"/>
    <w:rsid w:val="00DC3496"/>
    <w:rsid w:val="00DC3F1F"/>
    <w:rsid w:val="00DC5883"/>
    <w:rsid w:val="00DC59C0"/>
    <w:rsid w:val="00DC5AC0"/>
    <w:rsid w:val="00DC5BD5"/>
    <w:rsid w:val="00DC5CD9"/>
    <w:rsid w:val="00DC5F6B"/>
    <w:rsid w:val="00DC6DF6"/>
    <w:rsid w:val="00DC7316"/>
    <w:rsid w:val="00DC7C1A"/>
    <w:rsid w:val="00DD2FB7"/>
    <w:rsid w:val="00DD4DA0"/>
    <w:rsid w:val="00DD4EF4"/>
    <w:rsid w:val="00DD58C6"/>
    <w:rsid w:val="00DD5D21"/>
    <w:rsid w:val="00DD6A4D"/>
    <w:rsid w:val="00DD6AB6"/>
    <w:rsid w:val="00DD70FD"/>
    <w:rsid w:val="00DD7D4A"/>
    <w:rsid w:val="00DE1237"/>
    <w:rsid w:val="00DE17C4"/>
    <w:rsid w:val="00DE1C1C"/>
    <w:rsid w:val="00DE23DA"/>
    <w:rsid w:val="00DE2B06"/>
    <w:rsid w:val="00DE2CD9"/>
    <w:rsid w:val="00DE340A"/>
    <w:rsid w:val="00DE35EF"/>
    <w:rsid w:val="00DE4DEA"/>
    <w:rsid w:val="00DE6C0C"/>
    <w:rsid w:val="00DE749F"/>
    <w:rsid w:val="00DF16D2"/>
    <w:rsid w:val="00DF1876"/>
    <w:rsid w:val="00DF1BAE"/>
    <w:rsid w:val="00DF4140"/>
    <w:rsid w:val="00DF4D60"/>
    <w:rsid w:val="00DF7940"/>
    <w:rsid w:val="00E00084"/>
    <w:rsid w:val="00E0011A"/>
    <w:rsid w:val="00E01816"/>
    <w:rsid w:val="00E01AD0"/>
    <w:rsid w:val="00E01CDB"/>
    <w:rsid w:val="00E02200"/>
    <w:rsid w:val="00E03DAD"/>
    <w:rsid w:val="00E04064"/>
    <w:rsid w:val="00E063AF"/>
    <w:rsid w:val="00E07182"/>
    <w:rsid w:val="00E07A60"/>
    <w:rsid w:val="00E11C80"/>
    <w:rsid w:val="00E13EDD"/>
    <w:rsid w:val="00E14F24"/>
    <w:rsid w:val="00E1583E"/>
    <w:rsid w:val="00E17C08"/>
    <w:rsid w:val="00E17CE1"/>
    <w:rsid w:val="00E20191"/>
    <w:rsid w:val="00E20C59"/>
    <w:rsid w:val="00E21942"/>
    <w:rsid w:val="00E22B94"/>
    <w:rsid w:val="00E23566"/>
    <w:rsid w:val="00E23BFA"/>
    <w:rsid w:val="00E23E06"/>
    <w:rsid w:val="00E250B5"/>
    <w:rsid w:val="00E30201"/>
    <w:rsid w:val="00E31395"/>
    <w:rsid w:val="00E31631"/>
    <w:rsid w:val="00E3183C"/>
    <w:rsid w:val="00E3195B"/>
    <w:rsid w:val="00E31D5C"/>
    <w:rsid w:val="00E32004"/>
    <w:rsid w:val="00E321BE"/>
    <w:rsid w:val="00E34650"/>
    <w:rsid w:val="00E3522A"/>
    <w:rsid w:val="00E36B68"/>
    <w:rsid w:val="00E37F4C"/>
    <w:rsid w:val="00E40000"/>
    <w:rsid w:val="00E4231A"/>
    <w:rsid w:val="00E42F0B"/>
    <w:rsid w:val="00E4322A"/>
    <w:rsid w:val="00E442EE"/>
    <w:rsid w:val="00E444A2"/>
    <w:rsid w:val="00E4573A"/>
    <w:rsid w:val="00E46395"/>
    <w:rsid w:val="00E476B7"/>
    <w:rsid w:val="00E47F63"/>
    <w:rsid w:val="00E50AD1"/>
    <w:rsid w:val="00E50BF0"/>
    <w:rsid w:val="00E52A35"/>
    <w:rsid w:val="00E52FE4"/>
    <w:rsid w:val="00E53971"/>
    <w:rsid w:val="00E539A8"/>
    <w:rsid w:val="00E53D65"/>
    <w:rsid w:val="00E54A24"/>
    <w:rsid w:val="00E554F3"/>
    <w:rsid w:val="00E5578C"/>
    <w:rsid w:val="00E57052"/>
    <w:rsid w:val="00E60171"/>
    <w:rsid w:val="00E62D8D"/>
    <w:rsid w:val="00E63A2D"/>
    <w:rsid w:val="00E65627"/>
    <w:rsid w:val="00E65CFE"/>
    <w:rsid w:val="00E70374"/>
    <w:rsid w:val="00E70716"/>
    <w:rsid w:val="00E71F2D"/>
    <w:rsid w:val="00E73D88"/>
    <w:rsid w:val="00E73E11"/>
    <w:rsid w:val="00E75166"/>
    <w:rsid w:val="00E759E0"/>
    <w:rsid w:val="00E775BB"/>
    <w:rsid w:val="00E775CE"/>
    <w:rsid w:val="00E81BC5"/>
    <w:rsid w:val="00E821D1"/>
    <w:rsid w:val="00E83025"/>
    <w:rsid w:val="00E84A6B"/>
    <w:rsid w:val="00E85F52"/>
    <w:rsid w:val="00E86AE8"/>
    <w:rsid w:val="00E86C27"/>
    <w:rsid w:val="00E87376"/>
    <w:rsid w:val="00E8762C"/>
    <w:rsid w:val="00E90817"/>
    <w:rsid w:val="00E92016"/>
    <w:rsid w:val="00E9207D"/>
    <w:rsid w:val="00E925A2"/>
    <w:rsid w:val="00E9579C"/>
    <w:rsid w:val="00E96E84"/>
    <w:rsid w:val="00E97A3B"/>
    <w:rsid w:val="00E97D6E"/>
    <w:rsid w:val="00EA0AF5"/>
    <w:rsid w:val="00EA171F"/>
    <w:rsid w:val="00EA20A7"/>
    <w:rsid w:val="00EA29EC"/>
    <w:rsid w:val="00EA36C6"/>
    <w:rsid w:val="00EA47C4"/>
    <w:rsid w:val="00EA48E5"/>
    <w:rsid w:val="00EA4F88"/>
    <w:rsid w:val="00EA609C"/>
    <w:rsid w:val="00EB2030"/>
    <w:rsid w:val="00EB2228"/>
    <w:rsid w:val="00EB4DDB"/>
    <w:rsid w:val="00EB7E78"/>
    <w:rsid w:val="00EC0372"/>
    <w:rsid w:val="00EC0ED3"/>
    <w:rsid w:val="00EC3579"/>
    <w:rsid w:val="00EC38FB"/>
    <w:rsid w:val="00EC4734"/>
    <w:rsid w:val="00EC5FE4"/>
    <w:rsid w:val="00ED2514"/>
    <w:rsid w:val="00ED3012"/>
    <w:rsid w:val="00ED353B"/>
    <w:rsid w:val="00ED3CB6"/>
    <w:rsid w:val="00ED3E10"/>
    <w:rsid w:val="00ED49EA"/>
    <w:rsid w:val="00ED4B20"/>
    <w:rsid w:val="00ED576C"/>
    <w:rsid w:val="00ED7705"/>
    <w:rsid w:val="00ED79BC"/>
    <w:rsid w:val="00EE1E42"/>
    <w:rsid w:val="00EE1F25"/>
    <w:rsid w:val="00EE3B53"/>
    <w:rsid w:val="00EE462E"/>
    <w:rsid w:val="00EE47CE"/>
    <w:rsid w:val="00EE4DEB"/>
    <w:rsid w:val="00EE73E7"/>
    <w:rsid w:val="00EE795E"/>
    <w:rsid w:val="00EE7DA8"/>
    <w:rsid w:val="00EF219A"/>
    <w:rsid w:val="00EF2C16"/>
    <w:rsid w:val="00EF4ADE"/>
    <w:rsid w:val="00EF5ED6"/>
    <w:rsid w:val="00F007BC"/>
    <w:rsid w:val="00F01A66"/>
    <w:rsid w:val="00F05B2D"/>
    <w:rsid w:val="00F13C7F"/>
    <w:rsid w:val="00F14192"/>
    <w:rsid w:val="00F15305"/>
    <w:rsid w:val="00F15555"/>
    <w:rsid w:val="00F16E35"/>
    <w:rsid w:val="00F172E6"/>
    <w:rsid w:val="00F177A8"/>
    <w:rsid w:val="00F17D71"/>
    <w:rsid w:val="00F21288"/>
    <w:rsid w:val="00F21A56"/>
    <w:rsid w:val="00F21A93"/>
    <w:rsid w:val="00F22495"/>
    <w:rsid w:val="00F2344E"/>
    <w:rsid w:val="00F23619"/>
    <w:rsid w:val="00F2375B"/>
    <w:rsid w:val="00F268DD"/>
    <w:rsid w:val="00F31280"/>
    <w:rsid w:val="00F31E8B"/>
    <w:rsid w:val="00F32622"/>
    <w:rsid w:val="00F35940"/>
    <w:rsid w:val="00F3682E"/>
    <w:rsid w:val="00F3701D"/>
    <w:rsid w:val="00F4064F"/>
    <w:rsid w:val="00F40932"/>
    <w:rsid w:val="00F41488"/>
    <w:rsid w:val="00F45236"/>
    <w:rsid w:val="00F462E3"/>
    <w:rsid w:val="00F466EE"/>
    <w:rsid w:val="00F471B5"/>
    <w:rsid w:val="00F473E9"/>
    <w:rsid w:val="00F4785F"/>
    <w:rsid w:val="00F47DA2"/>
    <w:rsid w:val="00F5013D"/>
    <w:rsid w:val="00F50147"/>
    <w:rsid w:val="00F5050D"/>
    <w:rsid w:val="00F52C25"/>
    <w:rsid w:val="00F53916"/>
    <w:rsid w:val="00F54904"/>
    <w:rsid w:val="00F549A1"/>
    <w:rsid w:val="00F55C38"/>
    <w:rsid w:val="00F56127"/>
    <w:rsid w:val="00F56EBA"/>
    <w:rsid w:val="00F6077E"/>
    <w:rsid w:val="00F62BAF"/>
    <w:rsid w:val="00F62BBA"/>
    <w:rsid w:val="00F633EA"/>
    <w:rsid w:val="00F65265"/>
    <w:rsid w:val="00F670CF"/>
    <w:rsid w:val="00F67638"/>
    <w:rsid w:val="00F70F5B"/>
    <w:rsid w:val="00F71017"/>
    <w:rsid w:val="00F715CE"/>
    <w:rsid w:val="00F72FE7"/>
    <w:rsid w:val="00F74933"/>
    <w:rsid w:val="00F75FF3"/>
    <w:rsid w:val="00F77493"/>
    <w:rsid w:val="00F77E77"/>
    <w:rsid w:val="00F8139E"/>
    <w:rsid w:val="00F81668"/>
    <w:rsid w:val="00F8222A"/>
    <w:rsid w:val="00F83405"/>
    <w:rsid w:val="00F876C9"/>
    <w:rsid w:val="00F87AED"/>
    <w:rsid w:val="00F905A9"/>
    <w:rsid w:val="00F907C9"/>
    <w:rsid w:val="00F9128D"/>
    <w:rsid w:val="00F9291F"/>
    <w:rsid w:val="00F93082"/>
    <w:rsid w:val="00F93F14"/>
    <w:rsid w:val="00F94C89"/>
    <w:rsid w:val="00F94EA5"/>
    <w:rsid w:val="00F967BB"/>
    <w:rsid w:val="00F976B4"/>
    <w:rsid w:val="00F978DC"/>
    <w:rsid w:val="00F97DFC"/>
    <w:rsid w:val="00FA08F7"/>
    <w:rsid w:val="00FA1531"/>
    <w:rsid w:val="00FA2A72"/>
    <w:rsid w:val="00FA2B00"/>
    <w:rsid w:val="00FA2B62"/>
    <w:rsid w:val="00FA2D9F"/>
    <w:rsid w:val="00FA2E52"/>
    <w:rsid w:val="00FA3455"/>
    <w:rsid w:val="00FA3B5E"/>
    <w:rsid w:val="00FA3B81"/>
    <w:rsid w:val="00FA6F09"/>
    <w:rsid w:val="00FA779E"/>
    <w:rsid w:val="00FB4374"/>
    <w:rsid w:val="00FB556B"/>
    <w:rsid w:val="00FB629C"/>
    <w:rsid w:val="00FC2ED6"/>
    <w:rsid w:val="00FC578A"/>
    <w:rsid w:val="00FC5D5D"/>
    <w:rsid w:val="00FD0A52"/>
    <w:rsid w:val="00FD4401"/>
    <w:rsid w:val="00FD4BA8"/>
    <w:rsid w:val="00FD57CB"/>
    <w:rsid w:val="00FD6B18"/>
    <w:rsid w:val="00FD77CB"/>
    <w:rsid w:val="00FD7A30"/>
    <w:rsid w:val="00FE17B5"/>
    <w:rsid w:val="00FE1B7C"/>
    <w:rsid w:val="00FE3CDB"/>
    <w:rsid w:val="00FE561E"/>
    <w:rsid w:val="00FE56C4"/>
    <w:rsid w:val="00FE6B61"/>
    <w:rsid w:val="00FE764E"/>
    <w:rsid w:val="00FE7ED3"/>
    <w:rsid w:val="00FF2790"/>
    <w:rsid w:val="00FF2B8A"/>
    <w:rsid w:val="00FF3A4A"/>
    <w:rsid w:val="00FF4973"/>
    <w:rsid w:val="00FF5161"/>
    <w:rsid w:val="00FF536C"/>
    <w:rsid w:val="00FF578C"/>
    <w:rsid w:val="00FF6538"/>
    <w:rsid w:val="00FF7126"/>
    <w:rsid w:val="00FF73A7"/>
    <w:rsid w:val="00FF76D2"/>
    <w:rsid w:val="00FF7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23C791"/>
  <w15:chartTrackingRefBased/>
  <w15:docId w15:val="{801A0756-A814-46CB-8795-711765B2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39A"/>
    <w:rPr>
      <w:rFonts w:ascii="Calibri" w:hAnsi="Calibri"/>
      <w:sz w:val="24"/>
    </w:rPr>
  </w:style>
  <w:style w:type="paragraph" w:styleId="Heading1">
    <w:name w:val="heading 1"/>
    <w:basedOn w:val="Normal"/>
    <w:next w:val="Normal"/>
    <w:qFormat/>
    <w:rsid w:val="004C539A"/>
    <w:pPr>
      <w:keepNext/>
      <w:tabs>
        <w:tab w:val="center" w:pos="6840"/>
        <w:tab w:val="right" w:pos="13500"/>
      </w:tabs>
      <w:ind w:right="43"/>
      <w:outlineLvl w:val="0"/>
    </w:pPr>
    <w:rPr>
      <w:b/>
      <w:color w:val="0070C0"/>
      <w:sz w:val="32"/>
    </w:rPr>
  </w:style>
  <w:style w:type="paragraph" w:styleId="Heading2">
    <w:name w:val="heading 2"/>
    <w:basedOn w:val="Normal"/>
    <w:next w:val="Normal"/>
    <w:qFormat/>
    <w:rsid w:val="004C539A"/>
    <w:pPr>
      <w:keepNext/>
      <w:ind w:right="360"/>
      <w:jc w:val="both"/>
      <w:outlineLvl w:val="1"/>
    </w:pPr>
    <w:rPr>
      <w:b/>
      <w:color w:val="0070C0"/>
    </w:rPr>
  </w:style>
  <w:style w:type="paragraph" w:styleId="Heading3">
    <w:name w:val="heading 3"/>
    <w:basedOn w:val="Normal"/>
    <w:next w:val="Normal"/>
    <w:qFormat/>
    <w:rsid w:val="004C539A"/>
    <w:pPr>
      <w:keepNext/>
      <w:ind w:right="756"/>
      <w:jc w:val="both"/>
      <w:outlineLvl w:val="2"/>
    </w:pPr>
    <w:rPr>
      <w:b/>
      <w:bCs/>
    </w:rPr>
  </w:style>
  <w:style w:type="paragraph" w:styleId="Heading4">
    <w:name w:val="heading 4"/>
    <w:basedOn w:val="Normal"/>
    <w:next w:val="Normal"/>
    <w:qFormat/>
    <w:rsid w:val="004C539A"/>
    <w:pPr>
      <w:keepNext/>
      <w:ind w:left="720"/>
      <w:outlineLvl w:val="3"/>
    </w:pPr>
  </w:style>
  <w:style w:type="paragraph" w:styleId="Heading5">
    <w:name w:val="heading 5"/>
    <w:basedOn w:val="Normal"/>
    <w:next w:val="Normal"/>
    <w:link w:val="Heading5Char"/>
    <w:qFormat/>
    <w:rsid w:val="004C539A"/>
    <w:pPr>
      <w:keepNext/>
      <w:jc w:val="right"/>
      <w:outlineLvl w:val="4"/>
    </w:pPr>
    <w:rPr>
      <w:sz w:val="32"/>
    </w:rPr>
  </w:style>
  <w:style w:type="paragraph" w:styleId="Heading6">
    <w:name w:val="heading 6"/>
    <w:basedOn w:val="Normal"/>
    <w:next w:val="Normal"/>
    <w:link w:val="Heading6Char"/>
    <w:qFormat/>
    <w:rsid w:val="004C539A"/>
    <w:pPr>
      <w:keepNext/>
      <w:jc w:val="center"/>
      <w:outlineLvl w:val="5"/>
    </w:pPr>
  </w:style>
  <w:style w:type="paragraph" w:styleId="Heading7">
    <w:name w:val="heading 7"/>
    <w:basedOn w:val="Normal"/>
    <w:next w:val="Normal"/>
    <w:link w:val="Heading7Char"/>
    <w:qFormat/>
    <w:rsid w:val="004C539A"/>
    <w:pPr>
      <w:keepNext/>
      <w:outlineLvl w:val="6"/>
    </w:pPr>
    <w:rPr>
      <w:sz w:val="28"/>
    </w:rPr>
  </w:style>
  <w:style w:type="paragraph" w:styleId="Heading8">
    <w:name w:val="heading 8"/>
    <w:basedOn w:val="Normal"/>
    <w:next w:val="Normal"/>
    <w:link w:val="Heading8Char"/>
    <w:qFormat/>
    <w:rsid w:val="004C539A"/>
    <w:pPr>
      <w:keepNext/>
      <w:outlineLvl w:val="7"/>
    </w:pPr>
  </w:style>
  <w:style w:type="paragraph" w:styleId="Heading9">
    <w:name w:val="heading 9"/>
    <w:basedOn w:val="Normal"/>
    <w:next w:val="Normal"/>
    <w:link w:val="Heading9Char"/>
    <w:qFormat/>
    <w:rsid w:val="004C539A"/>
    <w:pPr>
      <w:keepNext/>
      <w:jc w:val="center"/>
      <w:outlineLvl w:val="8"/>
    </w:pPr>
    <w:rPr>
      <w:sz w:val="32"/>
    </w:rPr>
  </w:style>
  <w:style w:type="character" w:default="1" w:styleId="DefaultParagraphFont">
    <w:name w:val="Default Paragraph Font"/>
    <w:uiPriority w:val="1"/>
    <w:semiHidden/>
    <w:unhideWhenUsed/>
    <w:rsid w:val="004C539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C539A"/>
  </w:style>
  <w:style w:type="paragraph" w:styleId="Header">
    <w:name w:val="header"/>
    <w:basedOn w:val="Normal"/>
    <w:link w:val="HeaderChar"/>
    <w:uiPriority w:val="99"/>
    <w:unhideWhenUsed/>
    <w:rsid w:val="004C539A"/>
    <w:pPr>
      <w:tabs>
        <w:tab w:val="center" w:pos="4680"/>
        <w:tab w:val="right" w:pos="9360"/>
      </w:tabs>
    </w:pPr>
  </w:style>
  <w:style w:type="paragraph" w:styleId="Footer">
    <w:name w:val="footer"/>
    <w:basedOn w:val="Normal"/>
    <w:link w:val="FooterChar"/>
    <w:uiPriority w:val="99"/>
    <w:unhideWhenUsed/>
    <w:rsid w:val="004C539A"/>
    <w:pPr>
      <w:tabs>
        <w:tab w:val="center" w:pos="4680"/>
        <w:tab w:val="right" w:pos="9360"/>
      </w:tabs>
    </w:pPr>
  </w:style>
  <w:style w:type="paragraph" w:styleId="BodyTextIndent">
    <w:name w:val="Body Text Indent"/>
    <w:basedOn w:val="Normal"/>
    <w:link w:val="BodyTextIndentChar"/>
    <w:rsid w:val="00DC5F6B"/>
  </w:style>
  <w:style w:type="table" w:styleId="TableGrid">
    <w:name w:val="Table Grid"/>
    <w:basedOn w:val="TableNormal"/>
    <w:uiPriority w:val="59"/>
    <w:rsid w:val="004C53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4C539A"/>
    <w:rPr>
      <w:color w:val="0000FF"/>
      <w:u w:val="single"/>
    </w:rPr>
  </w:style>
  <w:style w:type="character" w:styleId="FollowedHyperlink">
    <w:name w:val="FollowedHyperlink"/>
    <w:uiPriority w:val="99"/>
    <w:unhideWhenUsed/>
    <w:rsid w:val="004C539A"/>
    <w:rPr>
      <w:color w:val="800080"/>
      <w:u w:val="single"/>
    </w:rPr>
  </w:style>
  <w:style w:type="paragraph" w:customStyle="1" w:styleId="head1">
    <w:name w:val="head1"/>
    <w:basedOn w:val="Normal"/>
    <w:link w:val="head1Char"/>
    <w:qFormat/>
    <w:rsid w:val="00C37A82"/>
    <w:pPr>
      <w:spacing w:after="100" w:afterAutospacing="1"/>
      <w:ind w:left="1080" w:hanging="1080"/>
    </w:pPr>
    <w:rPr>
      <w:b/>
      <w:u w:val="single"/>
    </w:rPr>
  </w:style>
  <w:style w:type="paragraph" w:customStyle="1" w:styleId="Body1">
    <w:name w:val="Body1"/>
    <w:basedOn w:val="BodyTextIndent"/>
    <w:link w:val="Body1Char"/>
    <w:qFormat/>
    <w:rsid w:val="00DC5F6B"/>
  </w:style>
  <w:style w:type="character" w:customStyle="1" w:styleId="BodyTextIndentChar">
    <w:name w:val="Body Text Indent Char"/>
    <w:link w:val="BodyTextIndent"/>
    <w:rsid w:val="00DC5F6B"/>
    <w:rPr>
      <w:rFonts w:ascii="Arial" w:hAnsi="Arial" w:cs="Arial"/>
      <w:sz w:val="24"/>
      <w:szCs w:val="24"/>
    </w:rPr>
  </w:style>
  <w:style w:type="character" w:customStyle="1" w:styleId="head1Char">
    <w:name w:val="head1 Char"/>
    <w:link w:val="head1"/>
    <w:rsid w:val="00C37A82"/>
    <w:rPr>
      <w:rFonts w:ascii="Arial" w:hAnsi="Arial" w:cs="Arial"/>
      <w:b/>
      <w:sz w:val="24"/>
      <w:szCs w:val="24"/>
      <w:u w:val="single"/>
    </w:rPr>
  </w:style>
  <w:style w:type="paragraph" w:customStyle="1" w:styleId="question1">
    <w:name w:val="question1"/>
    <w:basedOn w:val="Normal"/>
    <w:link w:val="question1Char"/>
    <w:qFormat/>
    <w:rsid w:val="007103EB"/>
    <w:pPr>
      <w:numPr>
        <w:numId w:val="2"/>
      </w:numPr>
    </w:pPr>
  </w:style>
  <w:style w:type="character" w:customStyle="1" w:styleId="Body1Char">
    <w:name w:val="Body1 Char"/>
    <w:basedOn w:val="BodyTextIndentChar"/>
    <w:link w:val="Body1"/>
    <w:rsid w:val="00DC5F6B"/>
    <w:rPr>
      <w:rFonts w:ascii="Arial" w:hAnsi="Arial" w:cs="Arial"/>
      <w:sz w:val="24"/>
      <w:szCs w:val="24"/>
    </w:rPr>
  </w:style>
  <w:style w:type="paragraph" w:customStyle="1" w:styleId="indentlist">
    <w:name w:val="indent list"/>
    <w:basedOn w:val="Normal"/>
    <w:link w:val="indentlistChar"/>
    <w:qFormat/>
    <w:rsid w:val="00601B36"/>
    <w:pPr>
      <w:ind w:left="720"/>
    </w:pPr>
  </w:style>
  <w:style w:type="character" w:customStyle="1" w:styleId="question1Char">
    <w:name w:val="question1 Char"/>
    <w:link w:val="question1"/>
    <w:rsid w:val="007103EB"/>
    <w:rPr>
      <w:rFonts w:ascii="Calibri" w:hAnsi="Calibri"/>
      <w:sz w:val="24"/>
    </w:rPr>
  </w:style>
  <w:style w:type="paragraph" w:styleId="ListParagraph">
    <w:name w:val="List Paragraph"/>
    <w:basedOn w:val="Normal"/>
    <w:uiPriority w:val="34"/>
    <w:qFormat/>
    <w:rsid w:val="004C539A"/>
    <w:pPr>
      <w:ind w:left="720"/>
      <w:contextualSpacing/>
    </w:pPr>
  </w:style>
  <w:style w:type="character" w:customStyle="1" w:styleId="indentlistChar">
    <w:name w:val="indent list Char"/>
    <w:link w:val="indentlist"/>
    <w:rsid w:val="00601B36"/>
    <w:rPr>
      <w:rFonts w:ascii="Arial" w:hAnsi="Arial" w:cs="Arial"/>
      <w:sz w:val="24"/>
      <w:szCs w:val="24"/>
    </w:rPr>
  </w:style>
  <w:style w:type="character" w:customStyle="1" w:styleId="HeaderChar">
    <w:name w:val="Header Char"/>
    <w:basedOn w:val="DefaultParagraphFont"/>
    <w:link w:val="Header"/>
    <w:uiPriority w:val="99"/>
    <w:rsid w:val="004C539A"/>
    <w:rPr>
      <w:rFonts w:ascii="Calibri" w:hAnsi="Calibri"/>
      <w:sz w:val="24"/>
    </w:rPr>
  </w:style>
  <w:style w:type="paragraph" w:customStyle="1" w:styleId="Listlab">
    <w:name w:val="List_lab"/>
    <w:basedOn w:val="Normal"/>
    <w:link w:val="ListlabChar"/>
    <w:qFormat/>
    <w:rsid w:val="004B0F23"/>
    <w:pPr>
      <w:numPr>
        <w:numId w:val="3"/>
      </w:numPr>
    </w:pPr>
  </w:style>
  <w:style w:type="paragraph" w:styleId="BalloonText">
    <w:name w:val="Balloon Text"/>
    <w:basedOn w:val="Normal"/>
    <w:link w:val="BalloonTextChar"/>
    <w:uiPriority w:val="99"/>
    <w:semiHidden/>
    <w:unhideWhenUsed/>
    <w:rsid w:val="004C539A"/>
    <w:rPr>
      <w:rFonts w:ascii="Tahoma" w:hAnsi="Tahoma"/>
      <w:sz w:val="16"/>
      <w:szCs w:val="16"/>
      <w:lang w:val="x-none" w:eastAsia="x-none"/>
    </w:rPr>
  </w:style>
  <w:style w:type="character" w:customStyle="1" w:styleId="ListlabChar">
    <w:name w:val="List_lab Char"/>
    <w:link w:val="Listlab"/>
    <w:rsid w:val="004B0F23"/>
    <w:rPr>
      <w:rFonts w:ascii="Calibri" w:hAnsi="Calibri"/>
      <w:sz w:val="24"/>
    </w:rPr>
  </w:style>
  <w:style w:type="character" w:customStyle="1" w:styleId="BalloonTextChar">
    <w:name w:val="Balloon Text Char"/>
    <w:link w:val="BalloonText"/>
    <w:uiPriority w:val="99"/>
    <w:semiHidden/>
    <w:rsid w:val="004C539A"/>
    <w:rPr>
      <w:rFonts w:ascii="Tahoma" w:hAnsi="Tahoma"/>
      <w:sz w:val="16"/>
      <w:szCs w:val="16"/>
      <w:lang w:val="x-none" w:eastAsia="x-none"/>
    </w:rPr>
  </w:style>
  <w:style w:type="character" w:customStyle="1" w:styleId="wikiword">
    <w:name w:val="wikiword"/>
    <w:basedOn w:val="DefaultParagraphFont"/>
    <w:rsid w:val="00095C9E"/>
  </w:style>
  <w:style w:type="character" w:customStyle="1" w:styleId="FooterChar">
    <w:name w:val="Footer Char"/>
    <w:basedOn w:val="DefaultParagraphFont"/>
    <w:link w:val="Footer"/>
    <w:uiPriority w:val="99"/>
    <w:rsid w:val="004C539A"/>
    <w:rPr>
      <w:rFonts w:ascii="Calibri" w:hAnsi="Calibri"/>
      <w:sz w:val="24"/>
    </w:rPr>
  </w:style>
  <w:style w:type="paragraph" w:customStyle="1" w:styleId="Default">
    <w:name w:val="Default"/>
    <w:rsid w:val="004C539A"/>
    <w:pPr>
      <w:autoSpaceDE w:val="0"/>
      <w:autoSpaceDN w:val="0"/>
      <w:adjustRightInd w:val="0"/>
    </w:pPr>
    <w:rPr>
      <w:rFonts w:ascii="Calibri" w:hAnsi="Calibri" w:cs="Calibri"/>
      <w:color w:val="000000"/>
      <w:sz w:val="24"/>
      <w:szCs w:val="24"/>
    </w:rPr>
  </w:style>
  <w:style w:type="paragraph" w:styleId="Caption">
    <w:name w:val="caption"/>
    <w:basedOn w:val="Normal"/>
    <w:next w:val="Normal"/>
    <w:uiPriority w:val="35"/>
    <w:unhideWhenUsed/>
    <w:qFormat/>
    <w:rsid w:val="004C539A"/>
    <w:pPr>
      <w:spacing w:after="200"/>
    </w:pPr>
    <w:rPr>
      <w:i/>
      <w:iCs/>
      <w:color w:val="44546A" w:themeColor="text2"/>
      <w:sz w:val="22"/>
      <w:szCs w:val="18"/>
    </w:rPr>
  </w:style>
  <w:style w:type="character" w:customStyle="1" w:styleId="Heading5Char">
    <w:name w:val="Heading 5 Char"/>
    <w:basedOn w:val="DefaultParagraphFont"/>
    <w:link w:val="Heading5"/>
    <w:rsid w:val="00BE0EC6"/>
    <w:rPr>
      <w:rFonts w:ascii="Calibri" w:hAnsi="Calibri"/>
      <w:sz w:val="32"/>
    </w:rPr>
  </w:style>
  <w:style w:type="character" w:customStyle="1" w:styleId="Heading6Char">
    <w:name w:val="Heading 6 Char"/>
    <w:basedOn w:val="DefaultParagraphFont"/>
    <w:link w:val="Heading6"/>
    <w:rsid w:val="00BE0EC6"/>
    <w:rPr>
      <w:rFonts w:ascii="Calibri" w:hAnsi="Calibri"/>
      <w:sz w:val="24"/>
    </w:rPr>
  </w:style>
  <w:style w:type="character" w:customStyle="1" w:styleId="Heading7Char">
    <w:name w:val="Heading 7 Char"/>
    <w:basedOn w:val="DefaultParagraphFont"/>
    <w:link w:val="Heading7"/>
    <w:rsid w:val="00BE0EC6"/>
    <w:rPr>
      <w:rFonts w:ascii="Calibri" w:hAnsi="Calibri"/>
      <w:sz w:val="28"/>
    </w:rPr>
  </w:style>
  <w:style w:type="character" w:customStyle="1" w:styleId="Heading8Char">
    <w:name w:val="Heading 8 Char"/>
    <w:basedOn w:val="DefaultParagraphFont"/>
    <w:link w:val="Heading8"/>
    <w:rsid w:val="00BE0EC6"/>
    <w:rPr>
      <w:rFonts w:ascii="Calibri" w:hAnsi="Calibri"/>
      <w:sz w:val="24"/>
    </w:rPr>
  </w:style>
  <w:style w:type="character" w:customStyle="1" w:styleId="Heading9Char">
    <w:name w:val="Heading 9 Char"/>
    <w:basedOn w:val="DefaultParagraphFont"/>
    <w:link w:val="Heading9"/>
    <w:rsid w:val="00BE0EC6"/>
    <w:rPr>
      <w:rFonts w:ascii="Calibri" w:hAnsi="Calibri"/>
      <w:sz w:val="32"/>
    </w:rPr>
  </w:style>
  <w:style w:type="paragraph" w:styleId="BlockText">
    <w:name w:val="Block Text"/>
    <w:basedOn w:val="Normal"/>
    <w:semiHidden/>
    <w:rsid w:val="004C539A"/>
    <w:pPr>
      <w:ind w:left="720" w:right="720"/>
      <w:jc w:val="both"/>
    </w:pPr>
  </w:style>
  <w:style w:type="character" w:styleId="LineNumber">
    <w:name w:val="line number"/>
    <w:basedOn w:val="DefaultParagraphFont"/>
    <w:uiPriority w:val="99"/>
    <w:semiHidden/>
    <w:unhideWhenUsed/>
    <w:rsid w:val="004C539A"/>
  </w:style>
  <w:style w:type="paragraph" w:styleId="NormalWeb">
    <w:name w:val="Normal (Web)"/>
    <w:basedOn w:val="Normal"/>
    <w:uiPriority w:val="99"/>
    <w:semiHidden/>
    <w:unhideWhenUsed/>
    <w:rsid w:val="004C539A"/>
    <w:pPr>
      <w:spacing w:before="100" w:beforeAutospacing="1" w:after="100" w:afterAutospacing="1"/>
    </w:pPr>
    <w:rPr>
      <w:rFonts w:ascii="Times New Roman" w:hAnsi="Times New Roman"/>
      <w:szCs w:val="24"/>
    </w:rPr>
  </w:style>
  <w:style w:type="paragraph" w:customStyle="1" w:styleId="TableParagraph">
    <w:name w:val="Table Paragraph"/>
    <w:basedOn w:val="Normal"/>
    <w:uiPriority w:val="1"/>
    <w:qFormat/>
    <w:rsid w:val="004C539A"/>
    <w:pPr>
      <w:widowControl w:val="0"/>
      <w:autoSpaceDE w:val="0"/>
      <w:autoSpaceDN w:val="0"/>
    </w:pPr>
    <w:rPr>
      <w:rFonts w:eastAsia="Calibri" w:cs="Calibri"/>
      <w:sz w:val="22"/>
      <w:szCs w:val="22"/>
      <w:lang w:bidi="en-US"/>
    </w:rPr>
  </w:style>
  <w:style w:type="character" w:styleId="PlaceholderText">
    <w:name w:val="Placeholder Text"/>
    <w:basedOn w:val="DefaultParagraphFont"/>
    <w:uiPriority w:val="99"/>
    <w:semiHidden/>
    <w:rsid w:val="004C53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914581">
      <w:bodyDiv w:val="1"/>
      <w:marLeft w:val="0"/>
      <w:marRight w:val="0"/>
      <w:marTop w:val="0"/>
      <w:marBottom w:val="0"/>
      <w:divBdr>
        <w:top w:val="none" w:sz="0" w:space="0" w:color="auto"/>
        <w:left w:val="none" w:sz="0" w:space="0" w:color="auto"/>
        <w:bottom w:val="none" w:sz="0" w:space="0" w:color="auto"/>
        <w:right w:val="none" w:sz="0" w:space="0" w:color="auto"/>
      </w:divBdr>
    </w:div>
    <w:div w:id="202520694">
      <w:bodyDiv w:val="1"/>
      <w:marLeft w:val="0"/>
      <w:marRight w:val="0"/>
      <w:marTop w:val="0"/>
      <w:marBottom w:val="0"/>
      <w:divBdr>
        <w:top w:val="none" w:sz="0" w:space="0" w:color="auto"/>
        <w:left w:val="none" w:sz="0" w:space="0" w:color="auto"/>
        <w:bottom w:val="none" w:sz="0" w:space="0" w:color="auto"/>
        <w:right w:val="none" w:sz="0" w:space="0" w:color="auto"/>
      </w:divBdr>
    </w:div>
    <w:div w:id="372465107">
      <w:bodyDiv w:val="1"/>
      <w:marLeft w:val="0"/>
      <w:marRight w:val="0"/>
      <w:marTop w:val="0"/>
      <w:marBottom w:val="0"/>
      <w:divBdr>
        <w:top w:val="none" w:sz="0" w:space="0" w:color="auto"/>
        <w:left w:val="none" w:sz="0" w:space="0" w:color="auto"/>
        <w:bottom w:val="none" w:sz="0" w:space="0" w:color="auto"/>
        <w:right w:val="none" w:sz="0" w:space="0" w:color="auto"/>
      </w:divBdr>
    </w:div>
    <w:div w:id="398017892">
      <w:bodyDiv w:val="1"/>
      <w:marLeft w:val="0"/>
      <w:marRight w:val="0"/>
      <w:marTop w:val="0"/>
      <w:marBottom w:val="0"/>
      <w:divBdr>
        <w:top w:val="none" w:sz="0" w:space="0" w:color="auto"/>
        <w:left w:val="none" w:sz="0" w:space="0" w:color="auto"/>
        <w:bottom w:val="none" w:sz="0" w:space="0" w:color="auto"/>
        <w:right w:val="none" w:sz="0" w:space="0" w:color="auto"/>
      </w:divBdr>
    </w:div>
    <w:div w:id="569579113">
      <w:bodyDiv w:val="1"/>
      <w:marLeft w:val="0"/>
      <w:marRight w:val="0"/>
      <w:marTop w:val="0"/>
      <w:marBottom w:val="0"/>
      <w:divBdr>
        <w:top w:val="none" w:sz="0" w:space="0" w:color="auto"/>
        <w:left w:val="none" w:sz="0" w:space="0" w:color="auto"/>
        <w:bottom w:val="none" w:sz="0" w:space="0" w:color="auto"/>
        <w:right w:val="none" w:sz="0" w:space="0" w:color="auto"/>
      </w:divBdr>
    </w:div>
    <w:div w:id="722556958">
      <w:bodyDiv w:val="1"/>
      <w:marLeft w:val="0"/>
      <w:marRight w:val="0"/>
      <w:marTop w:val="0"/>
      <w:marBottom w:val="0"/>
      <w:divBdr>
        <w:top w:val="none" w:sz="0" w:space="0" w:color="auto"/>
        <w:left w:val="none" w:sz="0" w:space="0" w:color="auto"/>
        <w:bottom w:val="none" w:sz="0" w:space="0" w:color="auto"/>
        <w:right w:val="none" w:sz="0" w:space="0" w:color="auto"/>
      </w:divBdr>
    </w:div>
    <w:div w:id="743993347">
      <w:bodyDiv w:val="1"/>
      <w:marLeft w:val="0"/>
      <w:marRight w:val="0"/>
      <w:marTop w:val="0"/>
      <w:marBottom w:val="0"/>
      <w:divBdr>
        <w:top w:val="none" w:sz="0" w:space="0" w:color="auto"/>
        <w:left w:val="none" w:sz="0" w:space="0" w:color="auto"/>
        <w:bottom w:val="none" w:sz="0" w:space="0" w:color="auto"/>
        <w:right w:val="none" w:sz="0" w:space="0" w:color="auto"/>
      </w:divBdr>
      <w:divsChild>
        <w:div w:id="2125071401">
          <w:marLeft w:val="0"/>
          <w:marRight w:val="0"/>
          <w:marTop w:val="0"/>
          <w:marBottom w:val="0"/>
          <w:divBdr>
            <w:top w:val="none" w:sz="0" w:space="0" w:color="auto"/>
            <w:left w:val="none" w:sz="0" w:space="0" w:color="auto"/>
            <w:bottom w:val="none" w:sz="0" w:space="0" w:color="auto"/>
            <w:right w:val="none" w:sz="0" w:space="0" w:color="auto"/>
          </w:divBdr>
          <w:divsChild>
            <w:div w:id="205526257">
              <w:marLeft w:val="0"/>
              <w:marRight w:val="0"/>
              <w:marTop w:val="0"/>
              <w:marBottom w:val="0"/>
              <w:divBdr>
                <w:top w:val="none" w:sz="0" w:space="0" w:color="auto"/>
                <w:left w:val="none" w:sz="0" w:space="0" w:color="auto"/>
                <w:bottom w:val="none" w:sz="0" w:space="0" w:color="auto"/>
                <w:right w:val="none" w:sz="0" w:space="0" w:color="auto"/>
              </w:divBdr>
              <w:divsChild>
                <w:div w:id="146219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4650">
      <w:bodyDiv w:val="1"/>
      <w:marLeft w:val="0"/>
      <w:marRight w:val="0"/>
      <w:marTop w:val="0"/>
      <w:marBottom w:val="0"/>
      <w:divBdr>
        <w:top w:val="none" w:sz="0" w:space="0" w:color="auto"/>
        <w:left w:val="none" w:sz="0" w:space="0" w:color="auto"/>
        <w:bottom w:val="none" w:sz="0" w:space="0" w:color="auto"/>
        <w:right w:val="none" w:sz="0" w:space="0" w:color="auto"/>
      </w:divBdr>
    </w:div>
    <w:div w:id="1021122523">
      <w:bodyDiv w:val="1"/>
      <w:marLeft w:val="0"/>
      <w:marRight w:val="0"/>
      <w:marTop w:val="0"/>
      <w:marBottom w:val="0"/>
      <w:divBdr>
        <w:top w:val="none" w:sz="0" w:space="0" w:color="auto"/>
        <w:left w:val="none" w:sz="0" w:space="0" w:color="auto"/>
        <w:bottom w:val="none" w:sz="0" w:space="0" w:color="auto"/>
        <w:right w:val="none" w:sz="0" w:space="0" w:color="auto"/>
      </w:divBdr>
    </w:div>
    <w:div w:id="1091583847">
      <w:bodyDiv w:val="1"/>
      <w:marLeft w:val="0"/>
      <w:marRight w:val="0"/>
      <w:marTop w:val="0"/>
      <w:marBottom w:val="0"/>
      <w:divBdr>
        <w:top w:val="none" w:sz="0" w:space="0" w:color="auto"/>
        <w:left w:val="none" w:sz="0" w:space="0" w:color="auto"/>
        <w:bottom w:val="none" w:sz="0" w:space="0" w:color="auto"/>
        <w:right w:val="none" w:sz="0" w:space="0" w:color="auto"/>
      </w:divBdr>
    </w:div>
    <w:div w:id="1092747477">
      <w:bodyDiv w:val="1"/>
      <w:marLeft w:val="0"/>
      <w:marRight w:val="0"/>
      <w:marTop w:val="0"/>
      <w:marBottom w:val="0"/>
      <w:divBdr>
        <w:top w:val="none" w:sz="0" w:space="0" w:color="auto"/>
        <w:left w:val="none" w:sz="0" w:space="0" w:color="auto"/>
        <w:bottom w:val="none" w:sz="0" w:space="0" w:color="auto"/>
        <w:right w:val="none" w:sz="0" w:space="0" w:color="auto"/>
      </w:divBdr>
    </w:div>
    <w:div w:id="1139614167">
      <w:bodyDiv w:val="1"/>
      <w:marLeft w:val="0"/>
      <w:marRight w:val="0"/>
      <w:marTop w:val="0"/>
      <w:marBottom w:val="0"/>
      <w:divBdr>
        <w:top w:val="none" w:sz="0" w:space="0" w:color="auto"/>
        <w:left w:val="none" w:sz="0" w:space="0" w:color="auto"/>
        <w:bottom w:val="none" w:sz="0" w:space="0" w:color="auto"/>
        <w:right w:val="none" w:sz="0" w:space="0" w:color="auto"/>
      </w:divBdr>
    </w:div>
    <w:div w:id="1252815019">
      <w:bodyDiv w:val="1"/>
      <w:marLeft w:val="0"/>
      <w:marRight w:val="0"/>
      <w:marTop w:val="0"/>
      <w:marBottom w:val="0"/>
      <w:divBdr>
        <w:top w:val="none" w:sz="0" w:space="0" w:color="auto"/>
        <w:left w:val="none" w:sz="0" w:space="0" w:color="auto"/>
        <w:bottom w:val="none" w:sz="0" w:space="0" w:color="auto"/>
        <w:right w:val="none" w:sz="0" w:space="0" w:color="auto"/>
      </w:divBdr>
    </w:div>
    <w:div w:id="1254582218">
      <w:bodyDiv w:val="1"/>
      <w:marLeft w:val="0"/>
      <w:marRight w:val="0"/>
      <w:marTop w:val="0"/>
      <w:marBottom w:val="0"/>
      <w:divBdr>
        <w:top w:val="none" w:sz="0" w:space="0" w:color="auto"/>
        <w:left w:val="none" w:sz="0" w:space="0" w:color="auto"/>
        <w:bottom w:val="none" w:sz="0" w:space="0" w:color="auto"/>
        <w:right w:val="none" w:sz="0" w:space="0" w:color="auto"/>
      </w:divBdr>
    </w:div>
    <w:div w:id="1551771387">
      <w:bodyDiv w:val="1"/>
      <w:marLeft w:val="0"/>
      <w:marRight w:val="0"/>
      <w:marTop w:val="0"/>
      <w:marBottom w:val="0"/>
      <w:divBdr>
        <w:top w:val="none" w:sz="0" w:space="0" w:color="auto"/>
        <w:left w:val="none" w:sz="0" w:space="0" w:color="auto"/>
        <w:bottom w:val="none" w:sz="0" w:space="0" w:color="auto"/>
        <w:right w:val="none" w:sz="0" w:space="0" w:color="auto"/>
      </w:divBdr>
    </w:div>
    <w:div w:id="1848787286">
      <w:bodyDiv w:val="1"/>
      <w:marLeft w:val="0"/>
      <w:marRight w:val="0"/>
      <w:marTop w:val="0"/>
      <w:marBottom w:val="0"/>
      <w:divBdr>
        <w:top w:val="none" w:sz="0" w:space="0" w:color="auto"/>
        <w:left w:val="none" w:sz="0" w:space="0" w:color="auto"/>
        <w:bottom w:val="none" w:sz="0" w:space="0" w:color="auto"/>
        <w:right w:val="none" w:sz="0" w:space="0" w:color="auto"/>
      </w:divBdr>
    </w:div>
    <w:div w:id="1902787892">
      <w:bodyDiv w:val="1"/>
      <w:marLeft w:val="0"/>
      <w:marRight w:val="0"/>
      <w:marTop w:val="0"/>
      <w:marBottom w:val="0"/>
      <w:divBdr>
        <w:top w:val="none" w:sz="0" w:space="0" w:color="auto"/>
        <w:left w:val="none" w:sz="0" w:space="0" w:color="auto"/>
        <w:bottom w:val="none" w:sz="0" w:space="0" w:color="auto"/>
        <w:right w:val="none" w:sz="0" w:space="0" w:color="auto"/>
      </w:divBdr>
    </w:div>
    <w:div w:id="190487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www.johndcook.com/blog/2008/09/26/comparing-three-methods-of-computing-standard-deviation/"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johndcook.com/blog/2008/09/26/comparing-three-methods-of-computing-standard-deviation/"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gi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hom\Dropbox\RIT_Teaching\Digital%20Signal%20Processing\DSP_2205\Templates\EEET-425%20Lab%20Template_22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3897A-DA3E-4930-A01D-4C2BBDA07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EEET-425 Lab Template_2205.dotx</Template>
  <TotalTime>131</TotalTime>
  <Pages>23</Pages>
  <Words>3523</Words>
  <Characters>20082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Objective:</vt:lpstr>
    </vt:vector>
  </TitlesOfParts>
  <Company>Rochester Institute of Technology</Company>
  <LinksUpToDate>false</LinksUpToDate>
  <CharactersWithSpaces>23558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subject/>
  <dc:creator>Richard Cliver</dc:creator>
  <cp:keywords/>
  <cp:lastModifiedBy>Mark Thompson</cp:lastModifiedBy>
  <cp:revision>16</cp:revision>
  <cp:lastPrinted>2021-01-30T19:16:00Z</cp:lastPrinted>
  <dcterms:created xsi:type="dcterms:W3CDTF">2025-01-30T19:48:00Z</dcterms:created>
  <dcterms:modified xsi:type="dcterms:W3CDTF">2025-02-03T19:57:00Z</dcterms:modified>
</cp:coreProperties>
</file>